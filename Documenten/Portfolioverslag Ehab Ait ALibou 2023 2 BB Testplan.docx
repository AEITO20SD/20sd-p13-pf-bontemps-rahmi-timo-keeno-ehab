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B29A8" w14:textId="77777777" w:rsidR="00140A5C" w:rsidRDefault="00F25429" w:rsidP="001B1290">
      <w:pPr>
        <w:pStyle w:val="Title"/>
      </w:pPr>
      <w:r>
        <w:t>Portfolioverslag</w:t>
      </w:r>
    </w:p>
    <w:p w14:paraId="5919D2C5" w14:textId="77777777" w:rsidR="00F25429" w:rsidRPr="00F25429" w:rsidRDefault="00F25429" w:rsidP="00A720DF">
      <w:r>
        <w:t>Opleiding: Software Developer</w:t>
      </w:r>
    </w:p>
    <w:p w14:paraId="4EB7A702" w14:textId="77777777" w:rsidR="00F25429" w:rsidRDefault="00F25429" w:rsidP="00A720DF">
      <w:pPr>
        <w:pStyle w:val="Subtitle"/>
      </w:pPr>
      <w:r>
        <w:t>Niveau: 4</w:t>
      </w:r>
    </w:p>
    <w:p w14:paraId="768ED097" w14:textId="77777777" w:rsidR="00F25429" w:rsidRDefault="00F25429" w:rsidP="00A720DF">
      <w:pPr>
        <w:pStyle w:val="Subtitle"/>
      </w:pPr>
      <w:r>
        <w:t>Crebonummer: 23243</w:t>
      </w:r>
    </w:p>
    <w:p w14:paraId="5FE51B07" w14:textId="77777777" w:rsidR="00F25429" w:rsidRDefault="00F25429" w:rsidP="00A720DF">
      <w:pPr>
        <w:pStyle w:val="Subtitle"/>
      </w:pPr>
      <w:r>
        <w:t>Kwalificatiedossier: 25604</w:t>
      </w:r>
    </w:p>
    <w:p w14:paraId="734AC437" w14:textId="77777777" w:rsidR="00D45E8A" w:rsidRPr="00D45E8A" w:rsidRDefault="00D45E8A" w:rsidP="00D45E8A">
      <w:r>
        <w:t>Versie 2.0</w:t>
      </w:r>
    </w:p>
    <w:p w14:paraId="165668AB" w14:textId="2BD07052" w:rsidR="00F25429" w:rsidRDefault="00DA24A1">
      <w:r>
        <w:rPr>
          <w:noProof/>
        </w:rPr>
        <mc:AlternateContent>
          <mc:Choice Requires="wps">
            <w:drawing>
              <wp:anchor distT="45720" distB="45720" distL="114300" distR="114300" simplePos="0" relativeHeight="251658240" behindDoc="0" locked="0" layoutInCell="1" allowOverlap="1" wp14:anchorId="5D5F5021" wp14:editId="01977E2F">
                <wp:simplePos x="0" y="0"/>
                <wp:positionH relativeFrom="margin">
                  <wp:posOffset>-152400</wp:posOffset>
                </wp:positionH>
                <wp:positionV relativeFrom="page">
                  <wp:posOffset>2962275</wp:posOffset>
                </wp:positionV>
                <wp:extent cx="4869815" cy="1447800"/>
                <wp:effectExtent l="0" t="0" r="0" b="0"/>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9815" cy="144780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1888"/>
                              <w:gridCol w:w="5484"/>
                            </w:tblGrid>
                            <w:tr w:rsidR="007660E9" w:rsidRPr="00F25429" w14:paraId="4DC186C1" w14:textId="77777777" w:rsidTr="00F25429">
                              <w:tc>
                                <w:tcPr>
                                  <w:tcW w:w="1838" w:type="dxa"/>
                                </w:tcPr>
                                <w:p w14:paraId="447DE981" w14:textId="77777777" w:rsidR="007660E9" w:rsidRPr="00F25429" w:rsidRDefault="007660E9">
                                  <w:pPr>
                                    <w:rPr>
                                      <w:sz w:val="24"/>
                                      <w:szCs w:val="24"/>
                                      <w:lang w:val="en-GB"/>
                                    </w:rPr>
                                  </w:pPr>
                                  <w:r>
                                    <w:rPr>
                                      <w:sz w:val="24"/>
                                      <w:szCs w:val="24"/>
                                      <w:lang w:val="en-GB"/>
                                    </w:rPr>
                                    <w:t>Datum:</w:t>
                                  </w:r>
                                </w:p>
                              </w:tc>
                              <w:tc>
                                <w:tcPr>
                                  <w:tcW w:w="5528" w:type="dxa"/>
                                </w:tcPr>
                                <w:p w14:paraId="2D73C7B7" w14:textId="26913735" w:rsidR="007660E9" w:rsidRPr="00F25429" w:rsidRDefault="00345C9D">
                                  <w:pPr>
                                    <w:rPr>
                                      <w:sz w:val="24"/>
                                      <w:szCs w:val="24"/>
                                      <w:lang w:val="en-GB"/>
                                    </w:rPr>
                                  </w:pPr>
                                  <w:r>
                                    <w:rPr>
                                      <w:sz w:val="24"/>
                                      <w:szCs w:val="24"/>
                                      <w:lang w:val="en-GB"/>
                                    </w:rPr>
                                    <w:t>03</w:t>
                                  </w:r>
                                  <w:r w:rsidR="000316C1">
                                    <w:rPr>
                                      <w:sz w:val="24"/>
                                      <w:szCs w:val="24"/>
                                      <w:lang w:val="en-GB"/>
                                    </w:rPr>
                                    <w:t>-</w:t>
                                  </w:r>
                                  <w:r>
                                    <w:rPr>
                                      <w:sz w:val="24"/>
                                      <w:szCs w:val="24"/>
                                      <w:lang w:val="en-GB"/>
                                    </w:rPr>
                                    <w:t>04</w:t>
                                  </w:r>
                                  <w:r w:rsidR="000316C1">
                                    <w:rPr>
                                      <w:sz w:val="24"/>
                                      <w:szCs w:val="24"/>
                                      <w:lang w:val="en-GB"/>
                                    </w:rPr>
                                    <w:t>-202</w:t>
                                  </w:r>
                                  <w:r>
                                    <w:rPr>
                                      <w:sz w:val="24"/>
                                      <w:szCs w:val="24"/>
                                      <w:lang w:val="en-GB"/>
                                    </w:rPr>
                                    <w:t>3</w:t>
                                  </w:r>
                                </w:p>
                              </w:tc>
                            </w:tr>
                            <w:tr w:rsidR="001B1290" w:rsidRPr="00F25429" w14:paraId="620AF59C" w14:textId="77777777" w:rsidTr="00F25429">
                              <w:tc>
                                <w:tcPr>
                                  <w:tcW w:w="1838" w:type="dxa"/>
                                </w:tcPr>
                                <w:p w14:paraId="145B7AB3" w14:textId="77777777" w:rsidR="001B1290" w:rsidRPr="00F25429" w:rsidRDefault="001B1290">
                                  <w:pPr>
                                    <w:rPr>
                                      <w:sz w:val="24"/>
                                      <w:szCs w:val="24"/>
                                      <w:lang w:val="en-GB"/>
                                    </w:rPr>
                                  </w:pPr>
                                  <w:r w:rsidRPr="00F25429">
                                    <w:rPr>
                                      <w:sz w:val="24"/>
                                      <w:szCs w:val="24"/>
                                      <w:lang w:val="en-GB"/>
                                    </w:rPr>
                                    <w:t>Naam</w:t>
                                  </w:r>
                                  <w:r w:rsidR="00F25429" w:rsidRPr="00F25429">
                                    <w:rPr>
                                      <w:sz w:val="24"/>
                                      <w:szCs w:val="24"/>
                                      <w:lang w:val="en-GB"/>
                                    </w:rPr>
                                    <w:t>:</w:t>
                                  </w:r>
                                </w:p>
                              </w:tc>
                              <w:tc>
                                <w:tcPr>
                                  <w:tcW w:w="5528" w:type="dxa"/>
                                </w:tcPr>
                                <w:p w14:paraId="147EDDAD" w14:textId="05EE5B42" w:rsidR="001B1290" w:rsidRPr="00F25429" w:rsidRDefault="000316C1">
                                  <w:pPr>
                                    <w:rPr>
                                      <w:sz w:val="24"/>
                                      <w:szCs w:val="24"/>
                                      <w:lang w:val="en-GB"/>
                                    </w:rPr>
                                  </w:pPr>
                                  <w:r>
                                    <w:rPr>
                                      <w:sz w:val="24"/>
                                      <w:szCs w:val="24"/>
                                      <w:lang w:val="en-GB"/>
                                    </w:rPr>
                                    <w:t>Ehab Ait Alibou</w:t>
                                  </w:r>
                                </w:p>
                              </w:tc>
                            </w:tr>
                            <w:tr w:rsidR="001B1290" w:rsidRPr="00F25429" w14:paraId="16F9037A" w14:textId="77777777" w:rsidTr="00F25429">
                              <w:tc>
                                <w:tcPr>
                                  <w:tcW w:w="1838" w:type="dxa"/>
                                </w:tcPr>
                                <w:p w14:paraId="597D519D" w14:textId="77777777" w:rsidR="001B1290" w:rsidRPr="00F25429" w:rsidRDefault="001B1290">
                                  <w:pPr>
                                    <w:rPr>
                                      <w:sz w:val="24"/>
                                      <w:szCs w:val="24"/>
                                      <w:lang w:val="en-GB"/>
                                    </w:rPr>
                                  </w:pPr>
                                  <w:r w:rsidRPr="00F25429">
                                    <w:rPr>
                                      <w:sz w:val="24"/>
                                      <w:szCs w:val="24"/>
                                      <w:lang w:val="en-GB"/>
                                    </w:rPr>
                                    <w:t>Studentnummer</w:t>
                                  </w:r>
                                  <w:r w:rsidR="00F25429" w:rsidRPr="00F25429">
                                    <w:rPr>
                                      <w:sz w:val="24"/>
                                      <w:szCs w:val="24"/>
                                      <w:lang w:val="en-GB"/>
                                    </w:rPr>
                                    <w:t>:</w:t>
                                  </w:r>
                                </w:p>
                              </w:tc>
                              <w:tc>
                                <w:tcPr>
                                  <w:tcW w:w="5528" w:type="dxa"/>
                                </w:tcPr>
                                <w:p w14:paraId="37B0DC1D" w14:textId="5DB069E4" w:rsidR="001B1290" w:rsidRPr="00F25429" w:rsidRDefault="000316C1">
                                  <w:pPr>
                                    <w:rPr>
                                      <w:sz w:val="24"/>
                                      <w:szCs w:val="24"/>
                                      <w:lang w:val="en-GB"/>
                                    </w:rPr>
                                  </w:pPr>
                                  <w:r>
                                    <w:rPr>
                                      <w:sz w:val="24"/>
                                      <w:szCs w:val="24"/>
                                      <w:lang w:val="en-GB"/>
                                    </w:rPr>
                                    <w:t>154797</w:t>
                                  </w:r>
                                </w:p>
                              </w:tc>
                            </w:tr>
                            <w:tr w:rsidR="001B1290" w:rsidRPr="00F25429" w14:paraId="51E15AAE" w14:textId="77777777" w:rsidTr="00A720DF">
                              <w:trPr>
                                <w:trHeight w:val="498"/>
                              </w:trPr>
                              <w:tc>
                                <w:tcPr>
                                  <w:tcW w:w="1838" w:type="dxa"/>
                                </w:tcPr>
                                <w:p w14:paraId="6A0728F9" w14:textId="77777777" w:rsidR="001B1290" w:rsidRPr="00F25429" w:rsidRDefault="001B1290">
                                  <w:pPr>
                                    <w:rPr>
                                      <w:sz w:val="24"/>
                                      <w:szCs w:val="24"/>
                                      <w:lang w:val="en-GB"/>
                                    </w:rPr>
                                  </w:pPr>
                                  <w:r w:rsidRPr="00F25429">
                                    <w:rPr>
                                      <w:sz w:val="24"/>
                                      <w:szCs w:val="24"/>
                                      <w:lang w:val="en-GB"/>
                                    </w:rPr>
                                    <w:t>Klas</w:t>
                                  </w:r>
                                  <w:r w:rsidR="00F25429" w:rsidRPr="00F25429">
                                    <w:rPr>
                                      <w:sz w:val="24"/>
                                      <w:szCs w:val="24"/>
                                      <w:lang w:val="en-GB"/>
                                    </w:rPr>
                                    <w:t>:</w:t>
                                  </w:r>
                                </w:p>
                              </w:tc>
                              <w:tc>
                                <w:tcPr>
                                  <w:tcW w:w="5528" w:type="dxa"/>
                                </w:tcPr>
                                <w:p w14:paraId="2FBBC781" w14:textId="7EB1D728" w:rsidR="001B1290" w:rsidRPr="00F25429" w:rsidRDefault="000316C1">
                                  <w:pPr>
                                    <w:rPr>
                                      <w:sz w:val="24"/>
                                      <w:szCs w:val="24"/>
                                      <w:lang w:val="en-GB"/>
                                    </w:rPr>
                                  </w:pPr>
                                  <w:r>
                                    <w:rPr>
                                      <w:sz w:val="24"/>
                                      <w:szCs w:val="24"/>
                                      <w:lang w:val="en-GB"/>
                                    </w:rPr>
                                    <w:t>20SD-C</w:t>
                                  </w:r>
                                </w:p>
                              </w:tc>
                            </w:tr>
                          </w:tbl>
                          <w:p w14:paraId="4D60B59A" w14:textId="77777777" w:rsidR="001B1290" w:rsidRPr="00F25429" w:rsidRDefault="001B1290" w:rsidP="00A720DF">
                            <w:pPr>
                              <w:rPr>
                                <w:sz w:val="24"/>
                                <w:szCs w:val="24"/>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5F5021" id="_x0000_t202" coordsize="21600,21600" o:spt="202" path="m,l,21600r21600,l21600,xe">
                <v:stroke joinstyle="miter"/>
                <v:path gradientshapeok="t" o:connecttype="rect"/>
              </v:shapetype>
              <v:shape id="Text Box 199" o:spid="_x0000_s1026" type="#_x0000_t202" style="position:absolute;margin-left:-12pt;margin-top:233.25pt;width:383.45pt;height:114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" stroked="f">
                <v:textbox>
                  <w:txbxContent>
                    <w:tbl>
                      <w:tblPr>
                        <w:tblStyle w:val="TableGrid"/>
                        <w:tblW w:w="0" w:type="auto"/>
                        <w:tblLook w:val="04A0" w:firstRow="1" w:lastRow="0" w:firstColumn="1" w:lastColumn="0" w:noHBand="0" w:noVBand="1"/>
                      </w:tblPr>
                      <w:tblGrid>
                        <w:gridCol w:w="1888"/>
                        <w:gridCol w:w="5484"/>
                      </w:tblGrid>
                      <w:tr w:rsidR="007660E9" w:rsidRPr="00F25429" w14:paraId="4DC186C1" w14:textId="77777777" w:rsidTr="00F25429">
                        <w:tc>
                          <w:tcPr>
                            <w:tcW w:w="1838" w:type="dxa"/>
                          </w:tcPr>
                          <w:p w14:paraId="447DE981" w14:textId="77777777" w:rsidR="007660E9" w:rsidRPr="00F25429" w:rsidRDefault="007660E9">
                            <w:pPr>
                              <w:rPr>
                                <w:sz w:val="24"/>
                                <w:szCs w:val="24"/>
                                <w:lang w:val="en-GB"/>
                              </w:rPr>
                            </w:pPr>
                            <w:r>
                              <w:rPr>
                                <w:sz w:val="24"/>
                                <w:szCs w:val="24"/>
                                <w:lang w:val="en-GB"/>
                              </w:rPr>
                              <w:t>Datum:</w:t>
                            </w:r>
                          </w:p>
                        </w:tc>
                        <w:tc>
                          <w:tcPr>
                            <w:tcW w:w="5528" w:type="dxa"/>
                          </w:tcPr>
                          <w:p w14:paraId="2D73C7B7" w14:textId="26913735" w:rsidR="007660E9" w:rsidRPr="00F25429" w:rsidRDefault="00345C9D">
                            <w:pPr>
                              <w:rPr>
                                <w:sz w:val="24"/>
                                <w:szCs w:val="24"/>
                                <w:lang w:val="en-GB"/>
                              </w:rPr>
                            </w:pPr>
                            <w:r>
                              <w:rPr>
                                <w:sz w:val="24"/>
                                <w:szCs w:val="24"/>
                                <w:lang w:val="en-GB"/>
                              </w:rPr>
                              <w:t>03</w:t>
                            </w:r>
                            <w:r w:rsidR="000316C1">
                              <w:rPr>
                                <w:sz w:val="24"/>
                                <w:szCs w:val="24"/>
                                <w:lang w:val="en-GB"/>
                              </w:rPr>
                              <w:t>-</w:t>
                            </w:r>
                            <w:r>
                              <w:rPr>
                                <w:sz w:val="24"/>
                                <w:szCs w:val="24"/>
                                <w:lang w:val="en-GB"/>
                              </w:rPr>
                              <w:t>04</w:t>
                            </w:r>
                            <w:r w:rsidR="000316C1">
                              <w:rPr>
                                <w:sz w:val="24"/>
                                <w:szCs w:val="24"/>
                                <w:lang w:val="en-GB"/>
                              </w:rPr>
                              <w:t>-202</w:t>
                            </w:r>
                            <w:r>
                              <w:rPr>
                                <w:sz w:val="24"/>
                                <w:szCs w:val="24"/>
                                <w:lang w:val="en-GB"/>
                              </w:rPr>
                              <w:t>3</w:t>
                            </w:r>
                          </w:p>
                        </w:tc>
                      </w:tr>
                      <w:tr w:rsidR="001B1290" w:rsidRPr="00F25429" w14:paraId="620AF59C" w14:textId="77777777" w:rsidTr="00F25429">
                        <w:tc>
                          <w:tcPr>
                            <w:tcW w:w="1838" w:type="dxa"/>
                          </w:tcPr>
                          <w:p w14:paraId="145B7AB3" w14:textId="77777777" w:rsidR="001B1290" w:rsidRPr="00F25429" w:rsidRDefault="001B1290">
                            <w:pPr>
                              <w:rPr>
                                <w:sz w:val="24"/>
                                <w:szCs w:val="24"/>
                                <w:lang w:val="en-GB"/>
                              </w:rPr>
                            </w:pPr>
                            <w:r w:rsidRPr="00F25429">
                              <w:rPr>
                                <w:sz w:val="24"/>
                                <w:szCs w:val="24"/>
                                <w:lang w:val="en-GB"/>
                              </w:rPr>
                              <w:t>Naam</w:t>
                            </w:r>
                            <w:r w:rsidR="00F25429" w:rsidRPr="00F25429">
                              <w:rPr>
                                <w:sz w:val="24"/>
                                <w:szCs w:val="24"/>
                                <w:lang w:val="en-GB"/>
                              </w:rPr>
                              <w:t>:</w:t>
                            </w:r>
                          </w:p>
                        </w:tc>
                        <w:tc>
                          <w:tcPr>
                            <w:tcW w:w="5528" w:type="dxa"/>
                          </w:tcPr>
                          <w:p w14:paraId="147EDDAD" w14:textId="05EE5B42" w:rsidR="001B1290" w:rsidRPr="00F25429" w:rsidRDefault="000316C1">
                            <w:pPr>
                              <w:rPr>
                                <w:sz w:val="24"/>
                                <w:szCs w:val="24"/>
                                <w:lang w:val="en-GB"/>
                              </w:rPr>
                            </w:pPr>
                            <w:r>
                              <w:rPr>
                                <w:sz w:val="24"/>
                                <w:szCs w:val="24"/>
                                <w:lang w:val="en-GB"/>
                              </w:rPr>
                              <w:t>Ehab Ait Alibou</w:t>
                            </w:r>
                          </w:p>
                        </w:tc>
                      </w:tr>
                      <w:tr w:rsidR="001B1290" w:rsidRPr="00F25429" w14:paraId="16F9037A" w14:textId="77777777" w:rsidTr="00F25429">
                        <w:tc>
                          <w:tcPr>
                            <w:tcW w:w="1838" w:type="dxa"/>
                          </w:tcPr>
                          <w:p w14:paraId="597D519D" w14:textId="77777777" w:rsidR="001B1290" w:rsidRPr="00F25429" w:rsidRDefault="001B1290">
                            <w:pPr>
                              <w:rPr>
                                <w:sz w:val="24"/>
                                <w:szCs w:val="24"/>
                                <w:lang w:val="en-GB"/>
                              </w:rPr>
                            </w:pPr>
                            <w:r w:rsidRPr="00F25429">
                              <w:rPr>
                                <w:sz w:val="24"/>
                                <w:szCs w:val="24"/>
                                <w:lang w:val="en-GB"/>
                              </w:rPr>
                              <w:t>Studentnummer</w:t>
                            </w:r>
                            <w:r w:rsidR="00F25429" w:rsidRPr="00F25429">
                              <w:rPr>
                                <w:sz w:val="24"/>
                                <w:szCs w:val="24"/>
                                <w:lang w:val="en-GB"/>
                              </w:rPr>
                              <w:t>:</w:t>
                            </w:r>
                          </w:p>
                        </w:tc>
                        <w:tc>
                          <w:tcPr>
                            <w:tcW w:w="5528" w:type="dxa"/>
                          </w:tcPr>
                          <w:p w14:paraId="37B0DC1D" w14:textId="5DB069E4" w:rsidR="001B1290" w:rsidRPr="00F25429" w:rsidRDefault="000316C1">
                            <w:pPr>
                              <w:rPr>
                                <w:sz w:val="24"/>
                                <w:szCs w:val="24"/>
                                <w:lang w:val="en-GB"/>
                              </w:rPr>
                            </w:pPr>
                            <w:r>
                              <w:rPr>
                                <w:sz w:val="24"/>
                                <w:szCs w:val="24"/>
                                <w:lang w:val="en-GB"/>
                              </w:rPr>
                              <w:t>154797</w:t>
                            </w:r>
                          </w:p>
                        </w:tc>
                      </w:tr>
                      <w:tr w:rsidR="001B1290" w:rsidRPr="00F25429" w14:paraId="51E15AAE" w14:textId="77777777" w:rsidTr="00A720DF">
                        <w:trPr>
                          <w:trHeight w:val="498"/>
                        </w:trPr>
                        <w:tc>
                          <w:tcPr>
                            <w:tcW w:w="1838" w:type="dxa"/>
                          </w:tcPr>
                          <w:p w14:paraId="6A0728F9" w14:textId="77777777" w:rsidR="001B1290" w:rsidRPr="00F25429" w:rsidRDefault="001B1290">
                            <w:pPr>
                              <w:rPr>
                                <w:sz w:val="24"/>
                                <w:szCs w:val="24"/>
                                <w:lang w:val="en-GB"/>
                              </w:rPr>
                            </w:pPr>
                            <w:r w:rsidRPr="00F25429">
                              <w:rPr>
                                <w:sz w:val="24"/>
                                <w:szCs w:val="24"/>
                                <w:lang w:val="en-GB"/>
                              </w:rPr>
                              <w:t>Klas</w:t>
                            </w:r>
                            <w:r w:rsidR="00F25429" w:rsidRPr="00F25429">
                              <w:rPr>
                                <w:sz w:val="24"/>
                                <w:szCs w:val="24"/>
                                <w:lang w:val="en-GB"/>
                              </w:rPr>
                              <w:t>:</w:t>
                            </w:r>
                          </w:p>
                        </w:tc>
                        <w:tc>
                          <w:tcPr>
                            <w:tcW w:w="5528" w:type="dxa"/>
                          </w:tcPr>
                          <w:p w14:paraId="2FBBC781" w14:textId="7EB1D728" w:rsidR="001B1290" w:rsidRPr="00F25429" w:rsidRDefault="000316C1">
                            <w:pPr>
                              <w:rPr>
                                <w:sz w:val="24"/>
                                <w:szCs w:val="24"/>
                                <w:lang w:val="en-GB"/>
                              </w:rPr>
                            </w:pPr>
                            <w:r>
                              <w:rPr>
                                <w:sz w:val="24"/>
                                <w:szCs w:val="24"/>
                                <w:lang w:val="en-GB"/>
                              </w:rPr>
                              <w:t>20SD-C</w:t>
                            </w:r>
                          </w:p>
                        </w:tc>
                      </w:tr>
                    </w:tbl>
                    <w:p w14:paraId="4D60B59A" w14:textId="77777777" w:rsidR="001B1290" w:rsidRPr="00F25429" w:rsidRDefault="001B1290" w:rsidP="00A720DF">
                      <w:pPr>
                        <w:rPr>
                          <w:sz w:val="24"/>
                          <w:szCs w:val="24"/>
                          <w:lang w:val="en-GB"/>
                        </w:rPr>
                      </w:pPr>
                    </w:p>
                  </w:txbxContent>
                </v:textbox>
                <w10:wrap anchorx="margin" anchory="page"/>
              </v:shape>
            </w:pict>
          </mc:Fallback>
        </mc:AlternateContent>
      </w:r>
      <w:r w:rsidR="00F25429">
        <w:br w:type="page"/>
      </w:r>
    </w:p>
    <w:bookmarkStart w:id="0" w:name="_Toc114049446" w:displacedByCustomXml="next"/>
    <w:sdt>
      <w:sdtPr>
        <w:rPr>
          <w:rFonts w:asciiTheme="minorHAnsi" w:eastAsiaTheme="minorHAnsi" w:hAnsiTheme="minorHAnsi" w:cstheme="minorBidi"/>
          <w:color w:val="auto"/>
          <w:sz w:val="22"/>
          <w:szCs w:val="22"/>
        </w:rPr>
        <w:id w:val="-452557413"/>
        <w:docPartObj>
          <w:docPartGallery w:val="Table of Contents"/>
          <w:docPartUnique/>
        </w:docPartObj>
      </w:sdtPr>
      <w:sdtEndPr>
        <w:rPr>
          <w:b/>
          <w:bCs/>
          <w:noProof/>
        </w:rPr>
      </w:sdtEndPr>
      <w:sdtContent>
        <w:p w14:paraId="0BFA372D" w14:textId="77777777" w:rsidR="00A720DF" w:rsidRDefault="00A720DF" w:rsidP="005545F8">
          <w:pPr>
            <w:pStyle w:val="Heading1"/>
          </w:pPr>
          <w:r>
            <w:t>Inhoud</w:t>
          </w:r>
          <w:bookmarkEnd w:id="0"/>
        </w:p>
        <w:p w14:paraId="19235EAA" w14:textId="77777777" w:rsidR="00D62B04" w:rsidRDefault="00A720DF">
          <w:pPr>
            <w:pStyle w:val="TOC1"/>
            <w:tabs>
              <w:tab w:val="right" w:leader="dot" w:pos="9016"/>
            </w:tabs>
            <w:rPr>
              <w:rFonts w:eastAsiaTheme="minorEastAsia"/>
              <w:noProof/>
              <w:lang w:eastAsia="nl-NL"/>
            </w:rPr>
          </w:pPr>
          <w:r>
            <w:fldChar w:fldCharType="begin"/>
          </w:r>
          <w:r>
            <w:instrText xml:space="preserve"> TOC \o "1-3" \h \z \u </w:instrText>
          </w:r>
          <w:r>
            <w:fldChar w:fldCharType="separate"/>
          </w:r>
          <w:hyperlink w:anchor="_Toc114049446" w:history="1">
            <w:r w:rsidR="00D62B04" w:rsidRPr="001C46CC">
              <w:rPr>
                <w:rStyle w:val="Hyperlink"/>
                <w:noProof/>
              </w:rPr>
              <w:t>Inhoud</w:t>
            </w:r>
            <w:r w:rsidR="00D62B04">
              <w:rPr>
                <w:noProof/>
                <w:webHidden/>
              </w:rPr>
              <w:tab/>
            </w:r>
            <w:r w:rsidR="00D62B04">
              <w:rPr>
                <w:noProof/>
                <w:webHidden/>
              </w:rPr>
              <w:fldChar w:fldCharType="begin"/>
            </w:r>
            <w:r w:rsidR="00D62B04">
              <w:rPr>
                <w:noProof/>
                <w:webHidden/>
              </w:rPr>
              <w:instrText xml:space="preserve"> PAGEREF _Toc114049446 \h </w:instrText>
            </w:r>
            <w:r w:rsidR="00D62B04">
              <w:rPr>
                <w:noProof/>
                <w:webHidden/>
              </w:rPr>
            </w:r>
            <w:r w:rsidR="00D62B04">
              <w:rPr>
                <w:noProof/>
                <w:webHidden/>
              </w:rPr>
              <w:fldChar w:fldCharType="separate"/>
            </w:r>
            <w:r w:rsidR="00D62B04">
              <w:rPr>
                <w:noProof/>
                <w:webHidden/>
              </w:rPr>
              <w:t>2</w:t>
            </w:r>
            <w:r w:rsidR="00D62B04">
              <w:rPr>
                <w:noProof/>
                <w:webHidden/>
              </w:rPr>
              <w:fldChar w:fldCharType="end"/>
            </w:r>
          </w:hyperlink>
        </w:p>
        <w:p w14:paraId="7CF364C3" w14:textId="77777777" w:rsidR="00D62B04" w:rsidRDefault="00000000">
          <w:pPr>
            <w:pStyle w:val="TOC1"/>
            <w:tabs>
              <w:tab w:val="right" w:leader="dot" w:pos="9016"/>
            </w:tabs>
            <w:rPr>
              <w:rFonts w:eastAsiaTheme="minorEastAsia"/>
              <w:noProof/>
              <w:lang w:eastAsia="nl-NL"/>
            </w:rPr>
          </w:pPr>
          <w:hyperlink w:anchor="_Toc114049447" w:history="1">
            <w:r w:rsidR="00D62B04" w:rsidRPr="001C46CC">
              <w:rPr>
                <w:rStyle w:val="Hyperlink"/>
                <w:noProof/>
              </w:rPr>
              <w:t>Inleiding</w:t>
            </w:r>
            <w:r w:rsidR="00D62B04">
              <w:rPr>
                <w:noProof/>
                <w:webHidden/>
              </w:rPr>
              <w:tab/>
            </w:r>
            <w:r w:rsidR="00D62B04">
              <w:rPr>
                <w:noProof/>
                <w:webHidden/>
              </w:rPr>
              <w:fldChar w:fldCharType="begin"/>
            </w:r>
            <w:r w:rsidR="00D62B04">
              <w:rPr>
                <w:noProof/>
                <w:webHidden/>
              </w:rPr>
              <w:instrText xml:space="preserve"> PAGEREF _Toc114049447 \h </w:instrText>
            </w:r>
            <w:r w:rsidR="00D62B04">
              <w:rPr>
                <w:noProof/>
                <w:webHidden/>
              </w:rPr>
            </w:r>
            <w:r w:rsidR="00D62B04">
              <w:rPr>
                <w:noProof/>
                <w:webHidden/>
              </w:rPr>
              <w:fldChar w:fldCharType="separate"/>
            </w:r>
            <w:r w:rsidR="00D62B04">
              <w:rPr>
                <w:noProof/>
                <w:webHidden/>
              </w:rPr>
              <w:t>4</w:t>
            </w:r>
            <w:r w:rsidR="00D62B04">
              <w:rPr>
                <w:noProof/>
                <w:webHidden/>
              </w:rPr>
              <w:fldChar w:fldCharType="end"/>
            </w:r>
          </w:hyperlink>
        </w:p>
        <w:p w14:paraId="206D9835" w14:textId="77777777" w:rsidR="00D62B04" w:rsidRDefault="00000000">
          <w:pPr>
            <w:pStyle w:val="TOC1"/>
            <w:tabs>
              <w:tab w:val="right" w:leader="dot" w:pos="9016"/>
            </w:tabs>
            <w:rPr>
              <w:rFonts w:eastAsiaTheme="minorEastAsia"/>
              <w:noProof/>
              <w:lang w:eastAsia="nl-NL"/>
            </w:rPr>
          </w:pPr>
          <w:hyperlink w:anchor="_Toc114049448" w:history="1">
            <w:r w:rsidR="00D62B04" w:rsidRPr="001C46CC">
              <w:rPr>
                <w:rStyle w:val="Hyperlink"/>
                <w:noProof/>
              </w:rPr>
              <w:t>B1-K1: Realiseert Software</w:t>
            </w:r>
            <w:r w:rsidR="00D62B04">
              <w:rPr>
                <w:noProof/>
                <w:webHidden/>
              </w:rPr>
              <w:tab/>
            </w:r>
            <w:r w:rsidR="00D62B04">
              <w:rPr>
                <w:noProof/>
                <w:webHidden/>
              </w:rPr>
              <w:fldChar w:fldCharType="begin"/>
            </w:r>
            <w:r w:rsidR="00D62B04">
              <w:rPr>
                <w:noProof/>
                <w:webHidden/>
              </w:rPr>
              <w:instrText xml:space="preserve"> PAGEREF _Toc114049448 \h </w:instrText>
            </w:r>
            <w:r w:rsidR="00D62B04">
              <w:rPr>
                <w:noProof/>
                <w:webHidden/>
              </w:rPr>
            </w:r>
            <w:r w:rsidR="00D62B04">
              <w:rPr>
                <w:noProof/>
                <w:webHidden/>
              </w:rPr>
              <w:fldChar w:fldCharType="separate"/>
            </w:r>
            <w:r w:rsidR="00D62B04">
              <w:rPr>
                <w:noProof/>
                <w:webHidden/>
              </w:rPr>
              <w:t>5</w:t>
            </w:r>
            <w:r w:rsidR="00D62B04">
              <w:rPr>
                <w:noProof/>
                <w:webHidden/>
              </w:rPr>
              <w:fldChar w:fldCharType="end"/>
            </w:r>
          </w:hyperlink>
        </w:p>
        <w:p w14:paraId="2774FD66" w14:textId="77777777" w:rsidR="00D62B04" w:rsidRDefault="00000000">
          <w:pPr>
            <w:pStyle w:val="TOC2"/>
            <w:tabs>
              <w:tab w:val="right" w:leader="dot" w:pos="9016"/>
            </w:tabs>
            <w:rPr>
              <w:rFonts w:eastAsiaTheme="minorEastAsia"/>
              <w:noProof/>
              <w:lang w:eastAsia="nl-NL"/>
            </w:rPr>
          </w:pPr>
          <w:hyperlink w:anchor="_Toc114049449" w:history="1">
            <w:r w:rsidR="00D62B04" w:rsidRPr="001C46CC">
              <w:rPr>
                <w:rStyle w:val="Hyperlink"/>
                <w:noProof/>
              </w:rPr>
              <w:t>B1-K1-W1: Plant werkzaamheden en bewaakt de voortgang</w:t>
            </w:r>
            <w:r w:rsidR="00D62B04">
              <w:rPr>
                <w:noProof/>
                <w:webHidden/>
              </w:rPr>
              <w:tab/>
            </w:r>
            <w:r w:rsidR="00D62B04">
              <w:rPr>
                <w:noProof/>
                <w:webHidden/>
              </w:rPr>
              <w:fldChar w:fldCharType="begin"/>
            </w:r>
            <w:r w:rsidR="00D62B04">
              <w:rPr>
                <w:noProof/>
                <w:webHidden/>
              </w:rPr>
              <w:instrText xml:space="preserve"> PAGEREF _Toc114049449 \h </w:instrText>
            </w:r>
            <w:r w:rsidR="00D62B04">
              <w:rPr>
                <w:noProof/>
                <w:webHidden/>
              </w:rPr>
            </w:r>
            <w:r w:rsidR="00D62B04">
              <w:rPr>
                <w:noProof/>
                <w:webHidden/>
              </w:rPr>
              <w:fldChar w:fldCharType="separate"/>
            </w:r>
            <w:r w:rsidR="00D62B04">
              <w:rPr>
                <w:noProof/>
                <w:webHidden/>
              </w:rPr>
              <w:t>5</w:t>
            </w:r>
            <w:r w:rsidR="00D62B04">
              <w:rPr>
                <w:noProof/>
                <w:webHidden/>
              </w:rPr>
              <w:fldChar w:fldCharType="end"/>
            </w:r>
          </w:hyperlink>
        </w:p>
        <w:p w14:paraId="4E2A0B38" w14:textId="77777777" w:rsidR="00D62B04" w:rsidRDefault="00000000">
          <w:pPr>
            <w:pStyle w:val="TOC3"/>
            <w:tabs>
              <w:tab w:val="right" w:leader="dot" w:pos="9016"/>
            </w:tabs>
            <w:rPr>
              <w:rFonts w:eastAsiaTheme="minorEastAsia"/>
              <w:noProof/>
              <w:lang w:eastAsia="nl-NL"/>
            </w:rPr>
          </w:pPr>
          <w:hyperlink w:anchor="_Toc114049450" w:history="1">
            <w:r w:rsidR="00D62B04" w:rsidRPr="001C46CC">
              <w:rPr>
                <w:rStyle w:val="Hyperlink"/>
                <w:noProof/>
              </w:rPr>
              <w:t>T1,T2,T3,T4: Eisen/Wensen user stories</w:t>
            </w:r>
            <w:r w:rsidR="00D62B04">
              <w:rPr>
                <w:noProof/>
                <w:webHidden/>
              </w:rPr>
              <w:tab/>
            </w:r>
            <w:r w:rsidR="00D62B04">
              <w:rPr>
                <w:noProof/>
                <w:webHidden/>
              </w:rPr>
              <w:fldChar w:fldCharType="begin"/>
            </w:r>
            <w:r w:rsidR="00D62B04">
              <w:rPr>
                <w:noProof/>
                <w:webHidden/>
              </w:rPr>
              <w:instrText xml:space="preserve"> PAGEREF _Toc114049450 \h </w:instrText>
            </w:r>
            <w:r w:rsidR="00D62B04">
              <w:rPr>
                <w:noProof/>
                <w:webHidden/>
              </w:rPr>
            </w:r>
            <w:r w:rsidR="00D62B04">
              <w:rPr>
                <w:noProof/>
                <w:webHidden/>
              </w:rPr>
              <w:fldChar w:fldCharType="separate"/>
            </w:r>
            <w:r w:rsidR="00D62B04">
              <w:rPr>
                <w:noProof/>
                <w:webHidden/>
              </w:rPr>
              <w:t>5</w:t>
            </w:r>
            <w:r w:rsidR="00D62B04">
              <w:rPr>
                <w:noProof/>
                <w:webHidden/>
              </w:rPr>
              <w:fldChar w:fldCharType="end"/>
            </w:r>
          </w:hyperlink>
        </w:p>
        <w:p w14:paraId="3DFD4307" w14:textId="77777777" w:rsidR="00D62B04" w:rsidRDefault="00000000">
          <w:pPr>
            <w:pStyle w:val="TOC3"/>
            <w:tabs>
              <w:tab w:val="right" w:leader="dot" w:pos="9016"/>
            </w:tabs>
            <w:rPr>
              <w:rFonts w:eastAsiaTheme="minorEastAsia"/>
              <w:noProof/>
              <w:lang w:eastAsia="nl-NL"/>
            </w:rPr>
          </w:pPr>
          <w:hyperlink w:anchor="_Toc114049451" w:history="1">
            <w:r w:rsidR="00D62B04" w:rsidRPr="001C46CC">
              <w:rPr>
                <w:rStyle w:val="Hyperlink"/>
                <w:noProof/>
                <w:lang w:val="en-GB"/>
              </w:rPr>
              <w:t>T1,T2,T3,T4: Criteria user stories</w:t>
            </w:r>
            <w:r w:rsidR="00D62B04">
              <w:rPr>
                <w:noProof/>
                <w:webHidden/>
              </w:rPr>
              <w:tab/>
            </w:r>
            <w:r w:rsidR="00D62B04">
              <w:rPr>
                <w:noProof/>
                <w:webHidden/>
              </w:rPr>
              <w:fldChar w:fldCharType="begin"/>
            </w:r>
            <w:r w:rsidR="00D62B04">
              <w:rPr>
                <w:noProof/>
                <w:webHidden/>
              </w:rPr>
              <w:instrText xml:space="preserve"> PAGEREF _Toc114049451 \h </w:instrText>
            </w:r>
            <w:r w:rsidR="00D62B04">
              <w:rPr>
                <w:noProof/>
                <w:webHidden/>
              </w:rPr>
            </w:r>
            <w:r w:rsidR="00D62B04">
              <w:rPr>
                <w:noProof/>
                <w:webHidden/>
              </w:rPr>
              <w:fldChar w:fldCharType="separate"/>
            </w:r>
            <w:r w:rsidR="00D62B04">
              <w:rPr>
                <w:noProof/>
                <w:webHidden/>
              </w:rPr>
              <w:t>5</w:t>
            </w:r>
            <w:r w:rsidR="00D62B04">
              <w:rPr>
                <w:noProof/>
                <w:webHidden/>
              </w:rPr>
              <w:fldChar w:fldCharType="end"/>
            </w:r>
          </w:hyperlink>
        </w:p>
        <w:p w14:paraId="38013BA9" w14:textId="77777777" w:rsidR="00D62B04" w:rsidRDefault="00000000">
          <w:pPr>
            <w:pStyle w:val="TOC3"/>
            <w:tabs>
              <w:tab w:val="right" w:leader="dot" w:pos="9016"/>
            </w:tabs>
            <w:rPr>
              <w:rFonts w:eastAsiaTheme="minorEastAsia"/>
              <w:noProof/>
              <w:lang w:eastAsia="nl-NL"/>
            </w:rPr>
          </w:pPr>
          <w:hyperlink w:anchor="_Toc114049452" w:history="1">
            <w:r w:rsidR="00D62B04" w:rsidRPr="001C46CC">
              <w:rPr>
                <w:rStyle w:val="Hyperlink"/>
                <w:noProof/>
              </w:rPr>
              <w:t>T1,T2,T3,T4: Planning maken</w:t>
            </w:r>
            <w:r w:rsidR="00D62B04">
              <w:rPr>
                <w:noProof/>
                <w:webHidden/>
              </w:rPr>
              <w:tab/>
            </w:r>
            <w:r w:rsidR="00D62B04">
              <w:rPr>
                <w:noProof/>
                <w:webHidden/>
              </w:rPr>
              <w:fldChar w:fldCharType="begin"/>
            </w:r>
            <w:r w:rsidR="00D62B04">
              <w:rPr>
                <w:noProof/>
                <w:webHidden/>
              </w:rPr>
              <w:instrText xml:space="preserve"> PAGEREF _Toc114049452 \h </w:instrText>
            </w:r>
            <w:r w:rsidR="00D62B04">
              <w:rPr>
                <w:noProof/>
                <w:webHidden/>
              </w:rPr>
            </w:r>
            <w:r w:rsidR="00D62B04">
              <w:rPr>
                <w:noProof/>
                <w:webHidden/>
              </w:rPr>
              <w:fldChar w:fldCharType="separate"/>
            </w:r>
            <w:r w:rsidR="00D62B04">
              <w:rPr>
                <w:noProof/>
                <w:webHidden/>
              </w:rPr>
              <w:t>5</w:t>
            </w:r>
            <w:r w:rsidR="00D62B04">
              <w:rPr>
                <w:noProof/>
                <w:webHidden/>
              </w:rPr>
              <w:fldChar w:fldCharType="end"/>
            </w:r>
          </w:hyperlink>
        </w:p>
        <w:p w14:paraId="225A8D40" w14:textId="77777777" w:rsidR="00D62B04" w:rsidRDefault="00000000">
          <w:pPr>
            <w:pStyle w:val="TOC3"/>
            <w:tabs>
              <w:tab w:val="right" w:leader="dot" w:pos="9016"/>
            </w:tabs>
            <w:rPr>
              <w:rFonts w:eastAsiaTheme="minorEastAsia"/>
              <w:noProof/>
              <w:lang w:eastAsia="nl-NL"/>
            </w:rPr>
          </w:pPr>
          <w:hyperlink w:anchor="_Toc114049453" w:history="1">
            <w:r w:rsidR="00D62B04" w:rsidRPr="001C46CC">
              <w:rPr>
                <w:rStyle w:val="Hyperlink"/>
                <w:noProof/>
              </w:rPr>
              <w:t>T1,T2,T3,T4: Voortgang bewaken</w:t>
            </w:r>
            <w:r w:rsidR="00D62B04">
              <w:rPr>
                <w:noProof/>
                <w:webHidden/>
              </w:rPr>
              <w:tab/>
            </w:r>
            <w:r w:rsidR="00D62B04">
              <w:rPr>
                <w:noProof/>
                <w:webHidden/>
              </w:rPr>
              <w:fldChar w:fldCharType="begin"/>
            </w:r>
            <w:r w:rsidR="00D62B04">
              <w:rPr>
                <w:noProof/>
                <w:webHidden/>
              </w:rPr>
              <w:instrText xml:space="preserve"> PAGEREF _Toc114049453 \h </w:instrText>
            </w:r>
            <w:r w:rsidR="00D62B04">
              <w:rPr>
                <w:noProof/>
                <w:webHidden/>
              </w:rPr>
            </w:r>
            <w:r w:rsidR="00D62B04">
              <w:rPr>
                <w:noProof/>
                <w:webHidden/>
              </w:rPr>
              <w:fldChar w:fldCharType="separate"/>
            </w:r>
            <w:r w:rsidR="00D62B04">
              <w:rPr>
                <w:noProof/>
                <w:webHidden/>
              </w:rPr>
              <w:t>5</w:t>
            </w:r>
            <w:r w:rsidR="00D62B04">
              <w:rPr>
                <w:noProof/>
                <w:webHidden/>
              </w:rPr>
              <w:fldChar w:fldCharType="end"/>
            </w:r>
          </w:hyperlink>
        </w:p>
        <w:p w14:paraId="06E99556" w14:textId="77777777" w:rsidR="00D62B04" w:rsidRDefault="00000000">
          <w:pPr>
            <w:pStyle w:val="TOC2"/>
            <w:tabs>
              <w:tab w:val="right" w:leader="dot" w:pos="9016"/>
            </w:tabs>
            <w:rPr>
              <w:rFonts w:eastAsiaTheme="minorEastAsia"/>
              <w:noProof/>
              <w:lang w:eastAsia="nl-NL"/>
            </w:rPr>
          </w:pPr>
          <w:hyperlink w:anchor="_Toc114049454" w:history="1">
            <w:r w:rsidR="00D62B04" w:rsidRPr="001C46CC">
              <w:rPr>
                <w:rStyle w:val="Hyperlink"/>
                <w:noProof/>
              </w:rPr>
              <w:t>B1-K1-W2: Ontwerpt software</w:t>
            </w:r>
            <w:r w:rsidR="00D62B04">
              <w:rPr>
                <w:noProof/>
                <w:webHidden/>
              </w:rPr>
              <w:tab/>
            </w:r>
            <w:r w:rsidR="00D62B04">
              <w:rPr>
                <w:noProof/>
                <w:webHidden/>
              </w:rPr>
              <w:fldChar w:fldCharType="begin"/>
            </w:r>
            <w:r w:rsidR="00D62B04">
              <w:rPr>
                <w:noProof/>
                <w:webHidden/>
              </w:rPr>
              <w:instrText xml:space="preserve"> PAGEREF _Toc114049454 \h </w:instrText>
            </w:r>
            <w:r w:rsidR="00D62B04">
              <w:rPr>
                <w:noProof/>
                <w:webHidden/>
              </w:rPr>
            </w:r>
            <w:r w:rsidR="00D62B04">
              <w:rPr>
                <w:noProof/>
                <w:webHidden/>
              </w:rPr>
              <w:fldChar w:fldCharType="separate"/>
            </w:r>
            <w:r w:rsidR="00D62B04">
              <w:rPr>
                <w:noProof/>
                <w:webHidden/>
              </w:rPr>
              <w:t>6</w:t>
            </w:r>
            <w:r w:rsidR="00D62B04">
              <w:rPr>
                <w:noProof/>
                <w:webHidden/>
              </w:rPr>
              <w:fldChar w:fldCharType="end"/>
            </w:r>
          </w:hyperlink>
        </w:p>
        <w:p w14:paraId="4A12C9DA" w14:textId="77777777" w:rsidR="00D62B04" w:rsidRDefault="00000000">
          <w:pPr>
            <w:pStyle w:val="TOC3"/>
            <w:tabs>
              <w:tab w:val="right" w:leader="dot" w:pos="9016"/>
            </w:tabs>
            <w:rPr>
              <w:rFonts w:eastAsiaTheme="minorEastAsia"/>
              <w:noProof/>
              <w:lang w:eastAsia="nl-NL"/>
            </w:rPr>
          </w:pPr>
          <w:hyperlink w:anchor="_Toc114049455" w:history="1">
            <w:r w:rsidR="00D62B04" w:rsidRPr="001C46CC">
              <w:rPr>
                <w:rStyle w:val="Hyperlink"/>
                <w:noProof/>
              </w:rPr>
              <w:t>T4: Ontwerp</w:t>
            </w:r>
            <w:r w:rsidR="00D62B04">
              <w:rPr>
                <w:noProof/>
                <w:webHidden/>
              </w:rPr>
              <w:tab/>
            </w:r>
            <w:r w:rsidR="00D62B04">
              <w:rPr>
                <w:noProof/>
                <w:webHidden/>
              </w:rPr>
              <w:fldChar w:fldCharType="begin"/>
            </w:r>
            <w:r w:rsidR="00D62B04">
              <w:rPr>
                <w:noProof/>
                <w:webHidden/>
              </w:rPr>
              <w:instrText xml:space="preserve"> PAGEREF _Toc114049455 \h </w:instrText>
            </w:r>
            <w:r w:rsidR="00D62B04">
              <w:rPr>
                <w:noProof/>
                <w:webHidden/>
              </w:rPr>
            </w:r>
            <w:r w:rsidR="00D62B04">
              <w:rPr>
                <w:noProof/>
                <w:webHidden/>
              </w:rPr>
              <w:fldChar w:fldCharType="separate"/>
            </w:r>
            <w:r w:rsidR="00D62B04">
              <w:rPr>
                <w:noProof/>
                <w:webHidden/>
              </w:rPr>
              <w:t>6</w:t>
            </w:r>
            <w:r w:rsidR="00D62B04">
              <w:rPr>
                <w:noProof/>
                <w:webHidden/>
              </w:rPr>
              <w:fldChar w:fldCharType="end"/>
            </w:r>
          </w:hyperlink>
        </w:p>
        <w:p w14:paraId="4DD68038" w14:textId="77777777" w:rsidR="00D62B04" w:rsidRDefault="00000000">
          <w:pPr>
            <w:pStyle w:val="TOC3"/>
            <w:tabs>
              <w:tab w:val="right" w:leader="dot" w:pos="9016"/>
            </w:tabs>
            <w:rPr>
              <w:rFonts w:eastAsiaTheme="minorEastAsia"/>
              <w:noProof/>
              <w:lang w:eastAsia="nl-NL"/>
            </w:rPr>
          </w:pPr>
          <w:hyperlink w:anchor="_Toc114049456" w:history="1">
            <w:r w:rsidR="00D62B04" w:rsidRPr="001C46CC">
              <w:rPr>
                <w:rStyle w:val="Hyperlink"/>
                <w:noProof/>
              </w:rPr>
              <w:t>T4 Schema-technieken</w:t>
            </w:r>
            <w:r w:rsidR="00D62B04">
              <w:rPr>
                <w:noProof/>
                <w:webHidden/>
              </w:rPr>
              <w:tab/>
            </w:r>
            <w:r w:rsidR="00D62B04">
              <w:rPr>
                <w:noProof/>
                <w:webHidden/>
              </w:rPr>
              <w:fldChar w:fldCharType="begin"/>
            </w:r>
            <w:r w:rsidR="00D62B04">
              <w:rPr>
                <w:noProof/>
                <w:webHidden/>
              </w:rPr>
              <w:instrText xml:space="preserve"> PAGEREF _Toc114049456 \h </w:instrText>
            </w:r>
            <w:r w:rsidR="00D62B04">
              <w:rPr>
                <w:noProof/>
                <w:webHidden/>
              </w:rPr>
            </w:r>
            <w:r w:rsidR="00D62B04">
              <w:rPr>
                <w:noProof/>
                <w:webHidden/>
              </w:rPr>
              <w:fldChar w:fldCharType="separate"/>
            </w:r>
            <w:r w:rsidR="00D62B04">
              <w:rPr>
                <w:noProof/>
                <w:webHidden/>
              </w:rPr>
              <w:t>6</w:t>
            </w:r>
            <w:r w:rsidR="00D62B04">
              <w:rPr>
                <w:noProof/>
                <w:webHidden/>
              </w:rPr>
              <w:fldChar w:fldCharType="end"/>
            </w:r>
          </w:hyperlink>
        </w:p>
        <w:p w14:paraId="3901BDE2" w14:textId="77777777" w:rsidR="00D62B04" w:rsidRDefault="00000000">
          <w:pPr>
            <w:pStyle w:val="TOC3"/>
            <w:tabs>
              <w:tab w:val="right" w:leader="dot" w:pos="9016"/>
            </w:tabs>
            <w:rPr>
              <w:rFonts w:eastAsiaTheme="minorEastAsia"/>
              <w:noProof/>
              <w:lang w:eastAsia="nl-NL"/>
            </w:rPr>
          </w:pPr>
          <w:hyperlink w:anchor="_Toc114049457" w:history="1">
            <w:r w:rsidR="00D62B04" w:rsidRPr="001C46CC">
              <w:rPr>
                <w:rStyle w:val="Hyperlink"/>
                <w:noProof/>
              </w:rPr>
              <w:t>T4: Onderbouwing</w:t>
            </w:r>
            <w:r w:rsidR="00D62B04">
              <w:rPr>
                <w:noProof/>
                <w:webHidden/>
              </w:rPr>
              <w:tab/>
            </w:r>
            <w:r w:rsidR="00D62B04">
              <w:rPr>
                <w:noProof/>
                <w:webHidden/>
              </w:rPr>
              <w:fldChar w:fldCharType="begin"/>
            </w:r>
            <w:r w:rsidR="00D62B04">
              <w:rPr>
                <w:noProof/>
                <w:webHidden/>
              </w:rPr>
              <w:instrText xml:space="preserve"> PAGEREF _Toc114049457 \h </w:instrText>
            </w:r>
            <w:r w:rsidR="00D62B04">
              <w:rPr>
                <w:noProof/>
                <w:webHidden/>
              </w:rPr>
            </w:r>
            <w:r w:rsidR="00D62B04">
              <w:rPr>
                <w:noProof/>
                <w:webHidden/>
              </w:rPr>
              <w:fldChar w:fldCharType="separate"/>
            </w:r>
            <w:r w:rsidR="00D62B04">
              <w:rPr>
                <w:noProof/>
                <w:webHidden/>
              </w:rPr>
              <w:t>6</w:t>
            </w:r>
            <w:r w:rsidR="00D62B04">
              <w:rPr>
                <w:noProof/>
                <w:webHidden/>
              </w:rPr>
              <w:fldChar w:fldCharType="end"/>
            </w:r>
          </w:hyperlink>
        </w:p>
        <w:p w14:paraId="12DE6344" w14:textId="77777777" w:rsidR="00D62B04" w:rsidRDefault="00000000">
          <w:pPr>
            <w:pStyle w:val="TOC2"/>
            <w:tabs>
              <w:tab w:val="right" w:leader="dot" w:pos="9016"/>
            </w:tabs>
            <w:rPr>
              <w:rFonts w:eastAsiaTheme="minorEastAsia"/>
              <w:noProof/>
              <w:lang w:eastAsia="nl-NL"/>
            </w:rPr>
          </w:pPr>
          <w:hyperlink w:anchor="_Toc114049458" w:history="1">
            <w:r w:rsidR="00D62B04" w:rsidRPr="001C46CC">
              <w:rPr>
                <w:rStyle w:val="Hyperlink"/>
                <w:noProof/>
              </w:rPr>
              <w:t>B1-K1-W3: Realiseert (onderdelen van) software</w:t>
            </w:r>
            <w:r w:rsidR="00D62B04">
              <w:rPr>
                <w:noProof/>
                <w:webHidden/>
              </w:rPr>
              <w:tab/>
            </w:r>
            <w:r w:rsidR="00D62B04">
              <w:rPr>
                <w:noProof/>
                <w:webHidden/>
              </w:rPr>
              <w:fldChar w:fldCharType="begin"/>
            </w:r>
            <w:r w:rsidR="00D62B04">
              <w:rPr>
                <w:noProof/>
                <w:webHidden/>
              </w:rPr>
              <w:instrText xml:space="preserve"> PAGEREF _Toc114049458 \h </w:instrText>
            </w:r>
            <w:r w:rsidR="00D62B04">
              <w:rPr>
                <w:noProof/>
                <w:webHidden/>
              </w:rPr>
            </w:r>
            <w:r w:rsidR="00D62B04">
              <w:rPr>
                <w:noProof/>
                <w:webHidden/>
              </w:rPr>
              <w:fldChar w:fldCharType="separate"/>
            </w:r>
            <w:r w:rsidR="00D62B04">
              <w:rPr>
                <w:noProof/>
                <w:webHidden/>
              </w:rPr>
              <w:t>7</w:t>
            </w:r>
            <w:r w:rsidR="00D62B04">
              <w:rPr>
                <w:noProof/>
                <w:webHidden/>
              </w:rPr>
              <w:fldChar w:fldCharType="end"/>
            </w:r>
          </w:hyperlink>
        </w:p>
        <w:p w14:paraId="7892EB36" w14:textId="77777777" w:rsidR="00D62B04" w:rsidRDefault="00000000">
          <w:pPr>
            <w:pStyle w:val="TOC3"/>
            <w:tabs>
              <w:tab w:val="right" w:leader="dot" w:pos="9016"/>
            </w:tabs>
            <w:rPr>
              <w:rFonts w:eastAsiaTheme="minorEastAsia"/>
              <w:noProof/>
              <w:lang w:eastAsia="nl-NL"/>
            </w:rPr>
          </w:pPr>
          <w:hyperlink w:anchor="_Toc114049459" w:history="1">
            <w:r w:rsidR="00D62B04" w:rsidRPr="001C46CC">
              <w:rPr>
                <w:rStyle w:val="Hyperlink"/>
                <w:noProof/>
              </w:rPr>
              <w:t>T5: Gerealiseerde User Stories</w:t>
            </w:r>
            <w:r w:rsidR="00D62B04">
              <w:rPr>
                <w:noProof/>
                <w:webHidden/>
              </w:rPr>
              <w:tab/>
            </w:r>
            <w:r w:rsidR="00D62B04">
              <w:rPr>
                <w:noProof/>
                <w:webHidden/>
              </w:rPr>
              <w:fldChar w:fldCharType="begin"/>
            </w:r>
            <w:r w:rsidR="00D62B04">
              <w:rPr>
                <w:noProof/>
                <w:webHidden/>
              </w:rPr>
              <w:instrText xml:space="preserve"> PAGEREF _Toc114049459 \h </w:instrText>
            </w:r>
            <w:r w:rsidR="00D62B04">
              <w:rPr>
                <w:noProof/>
                <w:webHidden/>
              </w:rPr>
            </w:r>
            <w:r w:rsidR="00D62B04">
              <w:rPr>
                <w:noProof/>
                <w:webHidden/>
              </w:rPr>
              <w:fldChar w:fldCharType="separate"/>
            </w:r>
            <w:r w:rsidR="00D62B04">
              <w:rPr>
                <w:noProof/>
                <w:webHidden/>
              </w:rPr>
              <w:t>7</w:t>
            </w:r>
            <w:r w:rsidR="00D62B04">
              <w:rPr>
                <w:noProof/>
                <w:webHidden/>
              </w:rPr>
              <w:fldChar w:fldCharType="end"/>
            </w:r>
          </w:hyperlink>
        </w:p>
        <w:p w14:paraId="375669B5" w14:textId="77777777" w:rsidR="00D62B04" w:rsidRDefault="00000000">
          <w:pPr>
            <w:pStyle w:val="TOC3"/>
            <w:tabs>
              <w:tab w:val="right" w:leader="dot" w:pos="9016"/>
            </w:tabs>
            <w:rPr>
              <w:rFonts w:eastAsiaTheme="minorEastAsia"/>
              <w:noProof/>
              <w:lang w:eastAsia="nl-NL"/>
            </w:rPr>
          </w:pPr>
          <w:hyperlink w:anchor="_Toc114049460" w:history="1">
            <w:r w:rsidR="00D62B04" w:rsidRPr="001C46CC">
              <w:rPr>
                <w:rStyle w:val="Hyperlink"/>
                <w:noProof/>
              </w:rPr>
              <w:t>T5: Kwaliteit opgeleverde functionaliteiten</w:t>
            </w:r>
            <w:r w:rsidR="00D62B04">
              <w:rPr>
                <w:noProof/>
                <w:webHidden/>
              </w:rPr>
              <w:tab/>
            </w:r>
            <w:r w:rsidR="00D62B04">
              <w:rPr>
                <w:noProof/>
                <w:webHidden/>
              </w:rPr>
              <w:fldChar w:fldCharType="begin"/>
            </w:r>
            <w:r w:rsidR="00D62B04">
              <w:rPr>
                <w:noProof/>
                <w:webHidden/>
              </w:rPr>
              <w:instrText xml:space="preserve"> PAGEREF _Toc114049460 \h </w:instrText>
            </w:r>
            <w:r w:rsidR="00D62B04">
              <w:rPr>
                <w:noProof/>
                <w:webHidden/>
              </w:rPr>
            </w:r>
            <w:r w:rsidR="00D62B04">
              <w:rPr>
                <w:noProof/>
                <w:webHidden/>
              </w:rPr>
              <w:fldChar w:fldCharType="separate"/>
            </w:r>
            <w:r w:rsidR="00D62B04">
              <w:rPr>
                <w:noProof/>
                <w:webHidden/>
              </w:rPr>
              <w:t>7</w:t>
            </w:r>
            <w:r w:rsidR="00D62B04">
              <w:rPr>
                <w:noProof/>
                <w:webHidden/>
              </w:rPr>
              <w:fldChar w:fldCharType="end"/>
            </w:r>
          </w:hyperlink>
        </w:p>
        <w:p w14:paraId="09221E99" w14:textId="77777777" w:rsidR="00D62B04" w:rsidRDefault="00000000">
          <w:pPr>
            <w:pStyle w:val="TOC3"/>
            <w:tabs>
              <w:tab w:val="right" w:leader="dot" w:pos="9016"/>
            </w:tabs>
            <w:rPr>
              <w:rFonts w:eastAsiaTheme="minorEastAsia"/>
              <w:noProof/>
              <w:lang w:eastAsia="nl-NL"/>
            </w:rPr>
          </w:pPr>
          <w:hyperlink w:anchor="_Toc114049461" w:history="1">
            <w:r w:rsidR="00D62B04" w:rsidRPr="001C46CC">
              <w:rPr>
                <w:rStyle w:val="Hyperlink"/>
                <w:noProof/>
              </w:rPr>
              <w:t>T5: Kwaliteit code</w:t>
            </w:r>
            <w:r w:rsidR="00D62B04">
              <w:rPr>
                <w:noProof/>
                <w:webHidden/>
              </w:rPr>
              <w:tab/>
            </w:r>
            <w:r w:rsidR="00D62B04">
              <w:rPr>
                <w:noProof/>
                <w:webHidden/>
              </w:rPr>
              <w:fldChar w:fldCharType="begin"/>
            </w:r>
            <w:r w:rsidR="00D62B04">
              <w:rPr>
                <w:noProof/>
                <w:webHidden/>
              </w:rPr>
              <w:instrText xml:space="preserve"> PAGEREF _Toc114049461 \h </w:instrText>
            </w:r>
            <w:r w:rsidR="00D62B04">
              <w:rPr>
                <w:noProof/>
                <w:webHidden/>
              </w:rPr>
            </w:r>
            <w:r w:rsidR="00D62B04">
              <w:rPr>
                <w:noProof/>
                <w:webHidden/>
              </w:rPr>
              <w:fldChar w:fldCharType="separate"/>
            </w:r>
            <w:r w:rsidR="00D62B04">
              <w:rPr>
                <w:noProof/>
                <w:webHidden/>
              </w:rPr>
              <w:t>7</w:t>
            </w:r>
            <w:r w:rsidR="00D62B04">
              <w:rPr>
                <w:noProof/>
                <w:webHidden/>
              </w:rPr>
              <w:fldChar w:fldCharType="end"/>
            </w:r>
          </w:hyperlink>
        </w:p>
        <w:p w14:paraId="7CFC7EE3" w14:textId="77777777" w:rsidR="00D62B04" w:rsidRDefault="00000000">
          <w:pPr>
            <w:pStyle w:val="TOC3"/>
            <w:tabs>
              <w:tab w:val="right" w:leader="dot" w:pos="9016"/>
            </w:tabs>
            <w:rPr>
              <w:rFonts w:eastAsiaTheme="minorEastAsia"/>
              <w:noProof/>
              <w:lang w:eastAsia="nl-NL"/>
            </w:rPr>
          </w:pPr>
          <w:hyperlink w:anchor="_Toc114049462" w:history="1">
            <w:r w:rsidR="00D62B04" w:rsidRPr="001C46CC">
              <w:rPr>
                <w:rStyle w:val="Hyperlink"/>
                <w:noProof/>
              </w:rPr>
              <w:t>T5: Code Conventions</w:t>
            </w:r>
            <w:r w:rsidR="00D62B04">
              <w:rPr>
                <w:noProof/>
                <w:webHidden/>
              </w:rPr>
              <w:tab/>
            </w:r>
            <w:r w:rsidR="00D62B04">
              <w:rPr>
                <w:noProof/>
                <w:webHidden/>
              </w:rPr>
              <w:fldChar w:fldCharType="begin"/>
            </w:r>
            <w:r w:rsidR="00D62B04">
              <w:rPr>
                <w:noProof/>
                <w:webHidden/>
              </w:rPr>
              <w:instrText xml:space="preserve"> PAGEREF _Toc114049462 \h </w:instrText>
            </w:r>
            <w:r w:rsidR="00D62B04">
              <w:rPr>
                <w:noProof/>
                <w:webHidden/>
              </w:rPr>
            </w:r>
            <w:r w:rsidR="00D62B04">
              <w:rPr>
                <w:noProof/>
                <w:webHidden/>
              </w:rPr>
              <w:fldChar w:fldCharType="separate"/>
            </w:r>
            <w:r w:rsidR="00D62B04">
              <w:rPr>
                <w:noProof/>
                <w:webHidden/>
              </w:rPr>
              <w:t>7</w:t>
            </w:r>
            <w:r w:rsidR="00D62B04">
              <w:rPr>
                <w:noProof/>
                <w:webHidden/>
              </w:rPr>
              <w:fldChar w:fldCharType="end"/>
            </w:r>
          </w:hyperlink>
        </w:p>
        <w:p w14:paraId="7D9CCA37" w14:textId="77777777" w:rsidR="00D62B04" w:rsidRDefault="00000000">
          <w:pPr>
            <w:pStyle w:val="TOC3"/>
            <w:tabs>
              <w:tab w:val="right" w:leader="dot" w:pos="9016"/>
            </w:tabs>
            <w:rPr>
              <w:rFonts w:eastAsiaTheme="minorEastAsia"/>
              <w:noProof/>
              <w:lang w:eastAsia="nl-NL"/>
            </w:rPr>
          </w:pPr>
          <w:hyperlink w:anchor="_Toc114049463" w:history="1">
            <w:r w:rsidR="00D62B04" w:rsidRPr="001C46CC">
              <w:rPr>
                <w:rStyle w:val="Hyperlink"/>
                <w:noProof/>
              </w:rPr>
              <w:t>T5: Verzorging code</w:t>
            </w:r>
            <w:r w:rsidR="00D62B04">
              <w:rPr>
                <w:noProof/>
                <w:webHidden/>
              </w:rPr>
              <w:tab/>
            </w:r>
            <w:r w:rsidR="00D62B04">
              <w:rPr>
                <w:noProof/>
                <w:webHidden/>
              </w:rPr>
              <w:fldChar w:fldCharType="begin"/>
            </w:r>
            <w:r w:rsidR="00D62B04">
              <w:rPr>
                <w:noProof/>
                <w:webHidden/>
              </w:rPr>
              <w:instrText xml:space="preserve"> PAGEREF _Toc114049463 \h </w:instrText>
            </w:r>
            <w:r w:rsidR="00D62B04">
              <w:rPr>
                <w:noProof/>
                <w:webHidden/>
              </w:rPr>
            </w:r>
            <w:r w:rsidR="00D62B04">
              <w:rPr>
                <w:noProof/>
                <w:webHidden/>
              </w:rPr>
              <w:fldChar w:fldCharType="separate"/>
            </w:r>
            <w:r w:rsidR="00D62B04">
              <w:rPr>
                <w:noProof/>
                <w:webHidden/>
              </w:rPr>
              <w:t>8</w:t>
            </w:r>
            <w:r w:rsidR="00D62B04">
              <w:rPr>
                <w:noProof/>
                <w:webHidden/>
              </w:rPr>
              <w:fldChar w:fldCharType="end"/>
            </w:r>
          </w:hyperlink>
        </w:p>
        <w:p w14:paraId="030694A6" w14:textId="77777777" w:rsidR="00D62B04" w:rsidRDefault="00000000">
          <w:pPr>
            <w:pStyle w:val="TOC3"/>
            <w:tabs>
              <w:tab w:val="right" w:leader="dot" w:pos="9016"/>
            </w:tabs>
            <w:rPr>
              <w:rFonts w:eastAsiaTheme="minorEastAsia"/>
              <w:noProof/>
              <w:lang w:eastAsia="nl-NL"/>
            </w:rPr>
          </w:pPr>
          <w:hyperlink w:anchor="_Toc114049464" w:history="1">
            <w:r w:rsidR="00D62B04" w:rsidRPr="001C46CC">
              <w:rPr>
                <w:rStyle w:val="Hyperlink"/>
                <w:noProof/>
              </w:rPr>
              <w:t>T5 Versiebeheer</w:t>
            </w:r>
            <w:r w:rsidR="00D62B04">
              <w:rPr>
                <w:noProof/>
                <w:webHidden/>
              </w:rPr>
              <w:tab/>
            </w:r>
            <w:r w:rsidR="00D62B04">
              <w:rPr>
                <w:noProof/>
                <w:webHidden/>
              </w:rPr>
              <w:fldChar w:fldCharType="begin"/>
            </w:r>
            <w:r w:rsidR="00D62B04">
              <w:rPr>
                <w:noProof/>
                <w:webHidden/>
              </w:rPr>
              <w:instrText xml:space="preserve"> PAGEREF _Toc114049464 \h </w:instrText>
            </w:r>
            <w:r w:rsidR="00D62B04">
              <w:rPr>
                <w:noProof/>
                <w:webHidden/>
              </w:rPr>
            </w:r>
            <w:r w:rsidR="00D62B04">
              <w:rPr>
                <w:noProof/>
                <w:webHidden/>
              </w:rPr>
              <w:fldChar w:fldCharType="separate"/>
            </w:r>
            <w:r w:rsidR="00D62B04">
              <w:rPr>
                <w:noProof/>
                <w:webHidden/>
              </w:rPr>
              <w:t>8</w:t>
            </w:r>
            <w:r w:rsidR="00D62B04">
              <w:rPr>
                <w:noProof/>
                <w:webHidden/>
              </w:rPr>
              <w:fldChar w:fldCharType="end"/>
            </w:r>
          </w:hyperlink>
        </w:p>
        <w:p w14:paraId="2E8150BD" w14:textId="77777777" w:rsidR="00D62B04" w:rsidRDefault="00000000">
          <w:pPr>
            <w:pStyle w:val="TOC2"/>
            <w:tabs>
              <w:tab w:val="right" w:leader="dot" w:pos="9016"/>
            </w:tabs>
            <w:rPr>
              <w:rFonts w:eastAsiaTheme="minorEastAsia"/>
              <w:noProof/>
              <w:lang w:eastAsia="nl-NL"/>
            </w:rPr>
          </w:pPr>
          <w:hyperlink w:anchor="_Toc114049465" w:history="1">
            <w:r w:rsidR="00D62B04" w:rsidRPr="001C46CC">
              <w:rPr>
                <w:rStyle w:val="Hyperlink"/>
                <w:noProof/>
                <w:lang w:val="en-GB"/>
              </w:rPr>
              <w:t>B1-K1-W4: Test Software</w:t>
            </w:r>
            <w:r w:rsidR="00D62B04">
              <w:rPr>
                <w:noProof/>
                <w:webHidden/>
              </w:rPr>
              <w:tab/>
            </w:r>
            <w:r w:rsidR="00D62B04">
              <w:rPr>
                <w:noProof/>
                <w:webHidden/>
              </w:rPr>
              <w:fldChar w:fldCharType="begin"/>
            </w:r>
            <w:r w:rsidR="00D62B04">
              <w:rPr>
                <w:noProof/>
                <w:webHidden/>
              </w:rPr>
              <w:instrText xml:space="preserve"> PAGEREF _Toc114049465 \h </w:instrText>
            </w:r>
            <w:r w:rsidR="00D62B04">
              <w:rPr>
                <w:noProof/>
                <w:webHidden/>
              </w:rPr>
            </w:r>
            <w:r w:rsidR="00D62B04">
              <w:rPr>
                <w:noProof/>
                <w:webHidden/>
              </w:rPr>
              <w:fldChar w:fldCharType="separate"/>
            </w:r>
            <w:r w:rsidR="00D62B04">
              <w:rPr>
                <w:noProof/>
                <w:webHidden/>
              </w:rPr>
              <w:t>9</w:t>
            </w:r>
            <w:r w:rsidR="00D62B04">
              <w:rPr>
                <w:noProof/>
                <w:webHidden/>
              </w:rPr>
              <w:fldChar w:fldCharType="end"/>
            </w:r>
          </w:hyperlink>
        </w:p>
        <w:p w14:paraId="3203317D" w14:textId="77777777" w:rsidR="00D62B04" w:rsidRDefault="00000000">
          <w:pPr>
            <w:pStyle w:val="TOC3"/>
            <w:tabs>
              <w:tab w:val="right" w:leader="dot" w:pos="9016"/>
            </w:tabs>
            <w:rPr>
              <w:rFonts w:eastAsiaTheme="minorEastAsia"/>
              <w:noProof/>
              <w:lang w:eastAsia="nl-NL"/>
            </w:rPr>
          </w:pPr>
          <w:hyperlink w:anchor="_Toc114049466" w:history="1">
            <w:r w:rsidR="00D62B04" w:rsidRPr="001C46CC">
              <w:rPr>
                <w:rStyle w:val="Hyperlink"/>
                <w:noProof/>
                <w:lang w:val="en-GB"/>
              </w:rPr>
              <w:t>T6: Testplan</w:t>
            </w:r>
            <w:r w:rsidR="00D62B04">
              <w:rPr>
                <w:noProof/>
                <w:webHidden/>
              </w:rPr>
              <w:tab/>
            </w:r>
            <w:r w:rsidR="00D62B04">
              <w:rPr>
                <w:noProof/>
                <w:webHidden/>
              </w:rPr>
              <w:fldChar w:fldCharType="begin"/>
            </w:r>
            <w:r w:rsidR="00D62B04">
              <w:rPr>
                <w:noProof/>
                <w:webHidden/>
              </w:rPr>
              <w:instrText xml:space="preserve"> PAGEREF _Toc114049466 \h </w:instrText>
            </w:r>
            <w:r w:rsidR="00D62B04">
              <w:rPr>
                <w:noProof/>
                <w:webHidden/>
              </w:rPr>
            </w:r>
            <w:r w:rsidR="00D62B04">
              <w:rPr>
                <w:noProof/>
                <w:webHidden/>
              </w:rPr>
              <w:fldChar w:fldCharType="separate"/>
            </w:r>
            <w:r w:rsidR="00D62B04">
              <w:rPr>
                <w:noProof/>
                <w:webHidden/>
              </w:rPr>
              <w:t>9</w:t>
            </w:r>
            <w:r w:rsidR="00D62B04">
              <w:rPr>
                <w:noProof/>
                <w:webHidden/>
              </w:rPr>
              <w:fldChar w:fldCharType="end"/>
            </w:r>
          </w:hyperlink>
        </w:p>
        <w:p w14:paraId="3F8E5630" w14:textId="77777777" w:rsidR="00D62B04" w:rsidRDefault="00000000">
          <w:pPr>
            <w:pStyle w:val="TOC3"/>
            <w:tabs>
              <w:tab w:val="right" w:leader="dot" w:pos="9016"/>
            </w:tabs>
            <w:rPr>
              <w:rFonts w:eastAsiaTheme="minorEastAsia"/>
              <w:noProof/>
              <w:lang w:eastAsia="nl-NL"/>
            </w:rPr>
          </w:pPr>
          <w:hyperlink w:anchor="_Toc114049467" w:history="1">
            <w:r w:rsidR="00D62B04" w:rsidRPr="001C46CC">
              <w:rPr>
                <w:rStyle w:val="Hyperlink"/>
                <w:noProof/>
              </w:rPr>
              <w:t>T6: Testscenario</w:t>
            </w:r>
            <w:r w:rsidR="00D62B04">
              <w:rPr>
                <w:noProof/>
                <w:webHidden/>
              </w:rPr>
              <w:tab/>
            </w:r>
            <w:r w:rsidR="00D62B04">
              <w:rPr>
                <w:noProof/>
                <w:webHidden/>
              </w:rPr>
              <w:fldChar w:fldCharType="begin"/>
            </w:r>
            <w:r w:rsidR="00D62B04">
              <w:rPr>
                <w:noProof/>
                <w:webHidden/>
              </w:rPr>
              <w:instrText xml:space="preserve"> PAGEREF _Toc114049467 \h </w:instrText>
            </w:r>
            <w:r w:rsidR="00D62B04">
              <w:rPr>
                <w:noProof/>
                <w:webHidden/>
              </w:rPr>
            </w:r>
            <w:r w:rsidR="00D62B04">
              <w:rPr>
                <w:noProof/>
                <w:webHidden/>
              </w:rPr>
              <w:fldChar w:fldCharType="separate"/>
            </w:r>
            <w:r w:rsidR="00D62B04">
              <w:rPr>
                <w:noProof/>
                <w:webHidden/>
              </w:rPr>
              <w:t>9</w:t>
            </w:r>
            <w:r w:rsidR="00D62B04">
              <w:rPr>
                <w:noProof/>
                <w:webHidden/>
              </w:rPr>
              <w:fldChar w:fldCharType="end"/>
            </w:r>
          </w:hyperlink>
        </w:p>
        <w:p w14:paraId="528D37BE" w14:textId="77777777" w:rsidR="00D62B04" w:rsidRDefault="00000000">
          <w:pPr>
            <w:pStyle w:val="TOC2"/>
            <w:tabs>
              <w:tab w:val="right" w:leader="dot" w:pos="9016"/>
            </w:tabs>
            <w:rPr>
              <w:rFonts w:eastAsiaTheme="minorEastAsia"/>
              <w:noProof/>
              <w:lang w:eastAsia="nl-NL"/>
            </w:rPr>
          </w:pPr>
          <w:hyperlink w:anchor="_Toc114049468" w:history="1">
            <w:r w:rsidR="00D62B04" w:rsidRPr="001C46CC">
              <w:rPr>
                <w:rStyle w:val="Hyperlink"/>
                <w:noProof/>
              </w:rPr>
              <w:t>B1-K1-W5: Doet verbetervoorstellen voor de software</w:t>
            </w:r>
            <w:r w:rsidR="00D62B04">
              <w:rPr>
                <w:noProof/>
                <w:webHidden/>
              </w:rPr>
              <w:tab/>
            </w:r>
            <w:r w:rsidR="00D62B04">
              <w:rPr>
                <w:noProof/>
                <w:webHidden/>
              </w:rPr>
              <w:fldChar w:fldCharType="begin"/>
            </w:r>
            <w:r w:rsidR="00D62B04">
              <w:rPr>
                <w:noProof/>
                <w:webHidden/>
              </w:rPr>
              <w:instrText xml:space="preserve"> PAGEREF _Toc114049468 \h </w:instrText>
            </w:r>
            <w:r w:rsidR="00D62B04">
              <w:rPr>
                <w:noProof/>
                <w:webHidden/>
              </w:rPr>
            </w:r>
            <w:r w:rsidR="00D62B04">
              <w:rPr>
                <w:noProof/>
                <w:webHidden/>
              </w:rPr>
              <w:fldChar w:fldCharType="separate"/>
            </w:r>
            <w:r w:rsidR="00D62B04">
              <w:rPr>
                <w:noProof/>
                <w:webHidden/>
              </w:rPr>
              <w:t>10</w:t>
            </w:r>
            <w:r w:rsidR="00D62B04">
              <w:rPr>
                <w:noProof/>
                <w:webHidden/>
              </w:rPr>
              <w:fldChar w:fldCharType="end"/>
            </w:r>
          </w:hyperlink>
        </w:p>
        <w:p w14:paraId="0EA058BB" w14:textId="77777777" w:rsidR="00D62B04" w:rsidRDefault="00000000">
          <w:pPr>
            <w:pStyle w:val="TOC3"/>
            <w:tabs>
              <w:tab w:val="right" w:leader="dot" w:pos="9016"/>
            </w:tabs>
            <w:rPr>
              <w:rFonts w:eastAsiaTheme="minorEastAsia"/>
              <w:noProof/>
              <w:lang w:eastAsia="nl-NL"/>
            </w:rPr>
          </w:pPr>
          <w:hyperlink w:anchor="_Toc114049469" w:history="1">
            <w:r w:rsidR="00D62B04" w:rsidRPr="001C46CC">
              <w:rPr>
                <w:rStyle w:val="Hyperlink"/>
                <w:noProof/>
              </w:rPr>
              <w:t>T9: Testen</w:t>
            </w:r>
            <w:r w:rsidR="00D62B04">
              <w:rPr>
                <w:noProof/>
                <w:webHidden/>
              </w:rPr>
              <w:tab/>
            </w:r>
            <w:r w:rsidR="00D62B04">
              <w:rPr>
                <w:noProof/>
                <w:webHidden/>
              </w:rPr>
              <w:fldChar w:fldCharType="begin"/>
            </w:r>
            <w:r w:rsidR="00D62B04">
              <w:rPr>
                <w:noProof/>
                <w:webHidden/>
              </w:rPr>
              <w:instrText xml:space="preserve"> PAGEREF _Toc114049469 \h </w:instrText>
            </w:r>
            <w:r w:rsidR="00D62B04">
              <w:rPr>
                <w:noProof/>
                <w:webHidden/>
              </w:rPr>
            </w:r>
            <w:r w:rsidR="00D62B04">
              <w:rPr>
                <w:noProof/>
                <w:webHidden/>
              </w:rPr>
              <w:fldChar w:fldCharType="separate"/>
            </w:r>
            <w:r w:rsidR="00D62B04">
              <w:rPr>
                <w:noProof/>
                <w:webHidden/>
              </w:rPr>
              <w:t>10</w:t>
            </w:r>
            <w:r w:rsidR="00D62B04">
              <w:rPr>
                <w:noProof/>
                <w:webHidden/>
              </w:rPr>
              <w:fldChar w:fldCharType="end"/>
            </w:r>
          </w:hyperlink>
        </w:p>
        <w:p w14:paraId="3878B635" w14:textId="77777777" w:rsidR="00D62B04" w:rsidRDefault="00000000">
          <w:pPr>
            <w:pStyle w:val="TOC3"/>
            <w:tabs>
              <w:tab w:val="right" w:leader="dot" w:pos="9016"/>
            </w:tabs>
            <w:rPr>
              <w:rFonts w:eastAsiaTheme="minorEastAsia"/>
              <w:noProof/>
              <w:lang w:eastAsia="nl-NL"/>
            </w:rPr>
          </w:pPr>
          <w:hyperlink w:anchor="_Toc114049470" w:history="1">
            <w:r w:rsidR="00D62B04" w:rsidRPr="001C46CC">
              <w:rPr>
                <w:rStyle w:val="Hyperlink"/>
                <w:noProof/>
              </w:rPr>
              <w:t>T9: Oplevering</w:t>
            </w:r>
            <w:r w:rsidR="00D62B04">
              <w:rPr>
                <w:noProof/>
                <w:webHidden/>
              </w:rPr>
              <w:tab/>
            </w:r>
            <w:r w:rsidR="00D62B04">
              <w:rPr>
                <w:noProof/>
                <w:webHidden/>
              </w:rPr>
              <w:fldChar w:fldCharType="begin"/>
            </w:r>
            <w:r w:rsidR="00D62B04">
              <w:rPr>
                <w:noProof/>
                <w:webHidden/>
              </w:rPr>
              <w:instrText xml:space="preserve"> PAGEREF _Toc114049470 \h </w:instrText>
            </w:r>
            <w:r w:rsidR="00D62B04">
              <w:rPr>
                <w:noProof/>
                <w:webHidden/>
              </w:rPr>
            </w:r>
            <w:r w:rsidR="00D62B04">
              <w:rPr>
                <w:noProof/>
                <w:webHidden/>
              </w:rPr>
              <w:fldChar w:fldCharType="separate"/>
            </w:r>
            <w:r w:rsidR="00D62B04">
              <w:rPr>
                <w:noProof/>
                <w:webHidden/>
              </w:rPr>
              <w:t>10</w:t>
            </w:r>
            <w:r w:rsidR="00D62B04">
              <w:rPr>
                <w:noProof/>
                <w:webHidden/>
              </w:rPr>
              <w:fldChar w:fldCharType="end"/>
            </w:r>
          </w:hyperlink>
        </w:p>
        <w:p w14:paraId="09F2D28B" w14:textId="77777777" w:rsidR="00D62B04" w:rsidRDefault="00000000">
          <w:pPr>
            <w:pStyle w:val="TOC3"/>
            <w:tabs>
              <w:tab w:val="right" w:leader="dot" w:pos="9016"/>
            </w:tabs>
            <w:rPr>
              <w:rFonts w:eastAsiaTheme="minorEastAsia"/>
              <w:noProof/>
              <w:lang w:eastAsia="nl-NL"/>
            </w:rPr>
          </w:pPr>
          <w:hyperlink w:anchor="_Toc114049471" w:history="1">
            <w:r w:rsidR="00D62B04" w:rsidRPr="001C46CC">
              <w:rPr>
                <w:rStyle w:val="Hyperlink"/>
                <w:noProof/>
              </w:rPr>
              <w:t>T9 Reflectie</w:t>
            </w:r>
            <w:r w:rsidR="00D62B04">
              <w:rPr>
                <w:noProof/>
                <w:webHidden/>
              </w:rPr>
              <w:tab/>
            </w:r>
            <w:r w:rsidR="00D62B04">
              <w:rPr>
                <w:noProof/>
                <w:webHidden/>
              </w:rPr>
              <w:fldChar w:fldCharType="begin"/>
            </w:r>
            <w:r w:rsidR="00D62B04">
              <w:rPr>
                <w:noProof/>
                <w:webHidden/>
              </w:rPr>
              <w:instrText xml:space="preserve"> PAGEREF _Toc114049471 \h </w:instrText>
            </w:r>
            <w:r w:rsidR="00D62B04">
              <w:rPr>
                <w:noProof/>
                <w:webHidden/>
              </w:rPr>
            </w:r>
            <w:r w:rsidR="00D62B04">
              <w:rPr>
                <w:noProof/>
                <w:webHidden/>
              </w:rPr>
              <w:fldChar w:fldCharType="separate"/>
            </w:r>
            <w:r w:rsidR="00D62B04">
              <w:rPr>
                <w:noProof/>
                <w:webHidden/>
              </w:rPr>
              <w:t>10</w:t>
            </w:r>
            <w:r w:rsidR="00D62B04">
              <w:rPr>
                <w:noProof/>
                <w:webHidden/>
              </w:rPr>
              <w:fldChar w:fldCharType="end"/>
            </w:r>
          </w:hyperlink>
        </w:p>
        <w:p w14:paraId="4383D651" w14:textId="77777777" w:rsidR="00D62B04" w:rsidRDefault="00000000">
          <w:pPr>
            <w:pStyle w:val="TOC1"/>
            <w:tabs>
              <w:tab w:val="right" w:leader="dot" w:pos="9016"/>
            </w:tabs>
            <w:rPr>
              <w:rFonts w:eastAsiaTheme="minorEastAsia"/>
              <w:noProof/>
              <w:lang w:eastAsia="nl-NL"/>
            </w:rPr>
          </w:pPr>
          <w:hyperlink w:anchor="_Toc114049472" w:history="1">
            <w:r w:rsidR="00D62B04" w:rsidRPr="001C46CC">
              <w:rPr>
                <w:rStyle w:val="Hyperlink"/>
                <w:noProof/>
              </w:rPr>
              <w:t>B1-K2: Werkt in een ontwikkelteam</w:t>
            </w:r>
            <w:r w:rsidR="00D62B04">
              <w:rPr>
                <w:noProof/>
                <w:webHidden/>
              </w:rPr>
              <w:tab/>
            </w:r>
            <w:r w:rsidR="00D62B04">
              <w:rPr>
                <w:noProof/>
                <w:webHidden/>
              </w:rPr>
              <w:fldChar w:fldCharType="begin"/>
            </w:r>
            <w:r w:rsidR="00D62B04">
              <w:rPr>
                <w:noProof/>
                <w:webHidden/>
              </w:rPr>
              <w:instrText xml:space="preserve"> PAGEREF _Toc114049472 \h </w:instrText>
            </w:r>
            <w:r w:rsidR="00D62B04">
              <w:rPr>
                <w:noProof/>
                <w:webHidden/>
              </w:rPr>
            </w:r>
            <w:r w:rsidR="00D62B04">
              <w:rPr>
                <w:noProof/>
                <w:webHidden/>
              </w:rPr>
              <w:fldChar w:fldCharType="separate"/>
            </w:r>
            <w:r w:rsidR="00D62B04">
              <w:rPr>
                <w:noProof/>
                <w:webHidden/>
              </w:rPr>
              <w:t>11</w:t>
            </w:r>
            <w:r w:rsidR="00D62B04">
              <w:rPr>
                <w:noProof/>
                <w:webHidden/>
              </w:rPr>
              <w:fldChar w:fldCharType="end"/>
            </w:r>
          </w:hyperlink>
        </w:p>
        <w:p w14:paraId="33C1C7A1" w14:textId="77777777" w:rsidR="00D62B04" w:rsidRDefault="00000000">
          <w:pPr>
            <w:pStyle w:val="TOC2"/>
            <w:tabs>
              <w:tab w:val="right" w:leader="dot" w:pos="9016"/>
            </w:tabs>
            <w:rPr>
              <w:rFonts w:eastAsiaTheme="minorEastAsia"/>
              <w:noProof/>
              <w:lang w:eastAsia="nl-NL"/>
            </w:rPr>
          </w:pPr>
          <w:hyperlink w:anchor="_Toc114049473" w:history="1">
            <w:r w:rsidR="00D62B04" w:rsidRPr="001C46CC">
              <w:rPr>
                <w:rStyle w:val="Hyperlink"/>
                <w:noProof/>
              </w:rPr>
              <w:t>B1-K2-W1: Voert overleg</w:t>
            </w:r>
            <w:r w:rsidR="00D62B04">
              <w:rPr>
                <w:noProof/>
                <w:webHidden/>
              </w:rPr>
              <w:tab/>
            </w:r>
            <w:r w:rsidR="00D62B04">
              <w:rPr>
                <w:noProof/>
                <w:webHidden/>
              </w:rPr>
              <w:fldChar w:fldCharType="begin"/>
            </w:r>
            <w:r w:rsidR="00D62B04">
              <w:rPr>
                <w:noProof/>
                <w:webHidden/>
              </w:rPr>
              <w:instrText xml:space="preserve"> PAGEREF _Toc114049473 \h </w:instrText>
            </w:r>
            <w:r w:rsidR="00D62B04">
              <w:rPr>
                <w:noProof/>
                <w:webHidden/>
              </w:rPr>
            </w:r>
            <w:r w:rsidR="00D62B04">
              <w:rPr>
                <w:noProof/>
                <w:webHidden/>
              </w:rPr>
              <w:fldChar w:fldCharType="separate"/>
            </w:r>
            <w:r w:rsidR="00D62B04">
              <w:rPr>
                <w:noProof/>
                <w:webHidden/>
              </w:rPr>
              <w:t>11</w:t>
            </w:r>
            <w:r w:rsidR="00D62B04">
              <w:rPr>
                <w:noProof/>
                <w:webHidden/>
              </w:rPr>
              <w:fldChar w:fldCharType="end"/>
            </w:r>
          </w:hyperlink>
        </w:p>
        <w:p w14:paraId="2C143C0A" w14:textId="77777777" w:rsidR="00D62B04" w:rsidRDefault="00000000">
          <w:pPr>
            <w:pStyle w:val="TOC3"/>
            <w:tabs>
              <w:tab w:val="right" w:leader="dot" w:pos="9016"/>
            </w:tabs>
            <w:rPr>
              <w:rFonts w:eastAsiaTheme="minorEastAsia"/>
              <w:noProof/>
              <w:lang w:eastAsia="nl-NL"/>
            </w:rPr>
          </w:pPr>
          <w:hyperlink w:anchor="_Toc114049474" w:history="1">
            <w:r w:rsidR="00D62B04" w:rsidRPr="001C46CC">
              <w:rPr>
                <w:rStyle w:val="Hyperlink"/>
                <w:noProof/>
              </w:rPr>
              <w:t>T1,T2,T3: Actieve deelname</w:t>
            </w:r>
            <w:r w:rsidR="00D62B04">
              <w:rPr>
                <w:noProof/>
                <w:webHidden/>
              </w:rPr>
              <w:tab/>
            </w:r>
            <w:r w:rsidR="00D62B04">
              <w:rPr>
                <w:noProof/>
                <w:webHidden/>
              </w:rPr>
              <w:fldChar w:fldCharType="begin"/>
            </w:r>
            <w:r w:rsidR="00D62B04">
              <w:rPr>
                <w:noProof/>
                <w:webHidden/>
              </w:rPr>
              <w:instrText xml:space="preserve"> PAGEREF _Toc114049474 \h </w:instrText>
            </w:r>
            <w:r w:rsidR="00D62B04">
              <w:rPr>
                <w:noProof/>
                <w:webHidden/>
              </w:rPr>
            </w:r>
            <w:r w:rsidR="00D62B04">
              <w:rPr>
                <w:noProof/>
                <w:webHidden/>
              </w:rPr>
              <w:fldChar w:fldCharType="separate"/>
            </w:r>
            <w:r w:rsidR="00D62B04">
              <w:rPr>
                <w:noProof/>
                <w:webHidden/>
              </w:rPr>
              <w:t>11</w:t>
            </w:r>
            <w:r w:rsidR="00D62B04">
              <w:rPr>
                <w:noProof/>
                <w:webHidden/>
              </w:rPr>
              <w:fldChar w:fldCharType="end"/>
            </w:r>
          </w:hyperlink>
        </w:p>
        <w:p w14:paraId="1F50093A" w14:textId="77777777" w:rsidR="00D62B04" w:rsidRDefault="00000000">
          <w:pPr>
            <w:pStyle w:val="TOC3"/>
            <w:tabs>
              <w:tab w:val="right" w:leader="dot" w:pos="9016"/>
            </w:tabs>
            <w:rPr>
              <w:rFonts w:eastAsiaTheme="minorEastAsia"/>
              <w:noProof/>
              <w:lang w:eastAsia="nl-NL"/>
            </w:rPr>
          </w:pPr>
          <w:hyperlink w:anchor="_Toc114049475" w:history="1">
            <w:r w:rsidR="00D62B04" w:rsidRPr="001C46CC">
              <w:rPr>
                <w:rStyle w:val="Hyperlink"/>
                <w:noProof/>
              </w:rPr>
              <w:t>T1,T2,T3: Afstemmen</w:t>
            </w:r>
            <w:r w:rsidR="00D62B04">
              <w:rPr>
                <w:noProof/>
                <w:webHidden/>
              </w:rPr>
              <w:tab/>
            </w:r>
            <w:r w:rsidR="00D62B04">
              <w:rPr>
                <w:noProof/>
                <w:webHidden/>
              </w:rPr>
              <w:fldChar w:fldCharType="begin"/>
            </w:r>
            <w:r w:rsidR="00D62B04">
              <w:rPr>
                <w:noProof/>
                <w:webHidden/>
              </w:rPr>
              <w:instrText xml:space="preserve"> PAGEREF _Toc114049475 \h </w:instrText>
            </w:r>
            <w:r w:rsidR="00D62B04">
              <w:rPr>
                <w:noProof/>
                <w:webHidden/>
              </w:rPr>
            </w:r>
            <w:r w:rsidR="00D62B04">
              <w:rPr>
                <w:noProof/>
                <w:webHidden/>
              </w:rPr>
              <w:fldChar w:fldCharType="separate"/>
            </w:r>
            <w:r w:rsidR="00D62B04">
              <w:rPr>
                <w:noProof/>
                <w:webHidden/>
              </w:rPr>
              <w:t>11</w:t>
            </w:r>
            <w:r w:rsidR="00D62B04">
              <w:rPr>
                <w:noProof/>
                <w:webHidden/>
              </w:rPr>
              <w:fldChar w:fldCharType="end"/>
            </w:r>
          </w:hyperlink>
        </w:p>
        <w:p w14:paraId="5C7EB562" w14:textId="77777777" w:rsidR="00D62B04" w:rsidRDefault="00000000">
          <w:pPr>
            <w:pStyle w:val="TOC3"/>
            <w:tabs>
              <w:tab w:val="right" w:leader="dot" w:pos="9016"/>
            </w:tabs>
            <w:rPr>
              <w:rFonts w:eastAsiaTheme="minorEastAsia"/>
              <w:noProof/>
              <w:lang w:eastAsia="nl-NL"/>
            </w:rPr>
          </w:pPr>
          <w:hyperlink w:anchor="_Toc114049476" w:history="1">
            <w:r w:rsidR="00D62B04" w:rsidRPr="001C46CC">
              <w:rPr>
                <w:rStyle w:val="Hyperlink"/>
                <w:noProof/>
              </w:rPr>
              <w:t>T1,T2,T3: Afspraken vastleggen</w:t>
            </w:r>
            <w:r w:rsidR="00D62B04">
              <w:rPr>
                <w:noProof/>
                <w:webHidden/>
              </w:rPr>
              <w:tab/>
            </w:r>
            <w:r w:rsidR="00D62B04">
              <w:rPr>
                <w:noProof/>
                <w:webHidden/>
              </w:rPr>
              <w:fldChar w:fldCharType="begin"/>
            </w:r>
            <w:r w:rsidR="00D62B04">
              <w:rPr>
                <w:noProof/>
                <w:webHidden/>
              </w:rPr>
              <w:instrText xml:space="preserve"> PAGEREF _Toc114049476 \h </w:instrText>
            </w:r>
            <w:r w:rsidR="00D62B04">
              <w:rPr>
                <w:noProof/>
                <w:webHidden/>
              </w:rPr>
            </w:r>
            <w:r w:rsidR="00D62B04">
              <w:rPr>
                <w:noProof/>
                <w:webHidden/>
              </w:rPr>
              <w:fldChar w:fldCharType="separate"/>
            </w:r>
            <w:r w:rsidR="00D62B04">
              <w:rPr>
                <w:noProof/>
                <w:webHidden/>
              </w:rPr>
              <w:t>11</w:t>
            </w:r>
            <w:r w:rsidR="00D62B04">
              <w:rPr>
                <w:noProof/>
                <w:webHidden/>
              </w:rPr>
              <w:fldChar w:fldCharType="end"/>
            </w:r>
          </w:hyperlink>
        </w:p>
        <w:p w14:paraId="04015D1A" w14:textId="77777777" w:rsidR="00D62B04" w:rsidRDefault="00000000">
          <w:pPr>
            <w:pStyle w:val="TOC3"/>
            <w:tabs>
              <w:tab w:val="right" w:leader="dot" w:pos="9016"/>
            </w:tabs>
            <w:rPr>
              <w:rFonts w:eastAsiaTheme="minorEastAsia"/>
              <w:noProof/>
              <w:lang w:eastAsia="nl-NL"/>
            </w:rPr>
          </w:pPr>
          <w:hyperlink w:anchor="_Toc114049477" w:history="1">
            <w:r w:rsidR="00D62B04" w:rsidRPr="001C46CC">
              <w:rPr>
                <w:rStyle w:val="Hyperlink"/>
                <w:noProof/>
              </w:rPr>
              <w:t>T1,T2,T3: Afspraken nakomen</w:t>
            </w:r>
            <w:r w:rsidR="00D62B04">
              <w:rPr>
                <w:noProof/>
                <w:webHidden/>
              </w:rPr>
              <w:tab/>
            </w:r>
            <w:r w:rsidR="00D62B04">
              <w:rPr>
                <w:noProof/>
                <w:webHidden/>
              </w:rPr>
              <w:fldChar w:fldCharType="begin"/>
            </w:r>
            <w:r w:rsidR="00D62B04">
              <w:rPr>
                <w:noProof/>
                <w:webHidden/>
              </w:rPr>
              <w:instrText xml:space="preserve"> PAGEREF _Toc114049477 \h </w:instrText>
            </w:r>
            <w:r w:rsidR="00D62B04">
              <w:rPr>
                <w:noProof/>
                <w:webHidden/>
              </w:rPr>
            </w:r>
            <w:r w:rsidR="00D62B04">
              <w:rPr>
                <w:noProof/>
                <w:webHidden/>
              </w:rPr>
              <w:fldChar w:fldCharType="separate"/>
            </w:r>
            <w:r w:rsidR="00D62B04">
              <w:rPr>
                <w:noProof/>
                <w:webHidden/>
              </w:rPr>
              <w:t>11</w:t>
            </w:r>
            <w:r w:rsidR="00D62B04">
              <w:rPr>
                <w:noProof/>
                <w:webHidden/>
              </w:rPr>
              <w:fldChar w:fldCharType="end"/>
            </w:r>
          </w:hyperlink>
        </w:p>
        <w:p w14:paraId="435D6285" w14:textId="77777777" w:rsidR="00D62B04" w:rsidRDefault="00000000">
          <w:pPr>
            <w:pStyle w:val="TOC2"/>
            <w:tabs>
              <w:tab w:val="right" w:leader="dot" w:pos="9016"/>
            </w:tabs>
            <w:rPr>
              <w:rFonts w:eastAsiaTheme="minorEastAsia"/>
              <w:noProof/>
              <w:lang w:eastAsia="nl-NL"/>
            </w:rPr>
          </w:pPr>
          <w:hyperlink w:anchor="_Toc114049478" w:history="1">
            <w:r w:rsidR="00D62B04" w:rsidRPr="001C46CC">
              <w:rPr>
                <w:rStyle w:val="Hyperlink"/>
                <w:noProof/>
              </w:rPr>
              <w:t>B1-K2-W2: Presenteert het opgeleverde werk</w:t>
            </w:r>
            <w:r w:rsidR="00D62B04">
              <w:rPr>
                <w:noProof/>
                <w:webHidden/>
              </w:rPr>
              <w:tab/>
            </w:r>
            <w:r w:rsidR="00D62B04">
              <w:rPr>
                <w:noProof/>
                <w:webHidden/>
              </w:rPr>
              <w:fldChar w:fldCharType="begin"/>
            </w:r>
            <w:r w:rsidR="00D62B04">
              <w:rPr>
                <w:noProof/>
                <w:webHidden/>
              </w:rPr>
              <w:instrText xml:space="preserve"> PAGEREF _Toc114049478 \h </w:instrText>
            </w:r>
            <w:r w:rsidR="00D62B04">
              <w:rPr>
                <w:noProof/>
                <w:webHidden/>
              </w:rPr>
            </w:r>
            <w:r w:rsidR="00D62B04">
              <w:rPr>
                <w:noProof/>
                <w:webHidden/>
              </w:rPr>
              <w:fldChar w:fldCharType="separate"/>
            </w:r>
            <w:r w:rsidR="00D62B04">
              <w:rPr>
                <w:noProof/>
                <w:webHidden/>
              </w:rPr>
              <w:t>11</w:t>
            </w:r>
            <w:r w:rsidR="00D62B04">
              <w:rPr>
                <w:noProof/>
                <w:webHidden/>
              </w:rPr>
              <w:fldChar w:fldCharType="end"/>
            </w:r>
          </w:hyperlink>
        </w:p>
        <w:p w14:paraId="70996B5E" w14:textId="77777777" w:rsidR="00D62B04" w:rsidRDefault="00000000">
          <w:pPr>
            <w:pStyle w:val="TOC3"/>
            <w:tabs>
              <w:tab w:val="right" w:leader="dot" w:pos="9016"/>
            </w:tabs>
            <w:rPr>
              <w:rFonts w:eastAsiaTheme="minorEastAsia"/>
              <w:noProof/>
              <w:lang w:eastAsia="nl-NL"/>
            </w:rPr>
          </w:pPr>
          <w:hyperlink w:anchor="_Toc114049479" w:history="1">
            <w:r w:rsidR="00D62B04" w:rsidRPr="001C46CC">
              <w:rPr>
                <w:rStyle w:val="Hyperlink"/>
                <w:noProof/>
              </w:rPr>
              <w:t>T7: Presentatie</w:t>
            </w:r>
            <w:r w:rsidR="00D62B04">
              <w:rPr>
                <w:noProof/>
                <w:webHidden/>
              </w:rPr>
              <w:tab/>
            </w:r>
            <w:r w:rsidR="00D62B04">
              <w:rPr>
                <w:noProof/>
                <w:webHidden/>
              </w:rPr>
              <w:fldChar w:fldCharType="begin"/>
            </w:r>
            <w:r w:rsidR="00D62B04">
              <w:rPr>
                <w:noProof/>
                <w:webHidden/>
              </w:rPr>
              <w:instrText xml:space="preserve"> PAGEREF _Toc114049479 \h </w:instrText>
            </w:r>
            <w:r w:rsidR="00D62B04">
              <w:rPr>
                <w:noProof/>
                <w:webHidden/>
              </w:rPr>
            </w:r>
            <w:r w:rsidR="00D62B04">
              <w:rPr>
                <w:noProof/>
                <w:webHidden/>
              </w:rPr>
              <w:fldChar w:fldCharType="separate"/>
            </w:r>
            <w:r w:rsidR="00D62B04">
              <w:rPr>
                <w:noProof/>
                <w:webHidden/>
              </w:rPr>
              <w:t>11</w:t>
            </w:r>
            <w:r w:rsidR="00D62B04">
              <w:rPr>
                <w:noProof/>
                <w:webHidden/>
              </w:rPr>
              <w:fldChar w:fldCharType="end"/>
            </w:r>
          </w:hyperlink>
        </w:p>
        <w:p w14:paraId="48B8FA4C" w14:textId="77777777" w:rsidR="00D62B04" w:rsidRDefault="00000000">
          <w:pPr>
            <w:pStyle w:val="TOC3"/>
            <w:tabs>
              <w:tab w:val="right" w:leader="dot" w:pos="9016"/>
            </w:tabs>
            <w:rPr>
              <w:rFonts w:eastAsiaTheme="minorEastAsia"/>
              <w:noProof/>
              <w:lang w:eastAsia="nl-NL"/>
            </w:rPr>
          </w:pPr>
          <w:hyperlink w:anchor="_Toc114049480" w:history="1">
            <w:r w:rsidR="00D62B04" w:rsidRPr="001C46CC">
              <w:rPr>
                <w:rStyle w:val="Hyperlink"/>
                <w:noProof/>
              </w:rPr>
              <w:t>T7: Informeren betrokkenen</w:t>
            </w:r>
            <w:r w:rsidR="00D62B04">
              <w:rPr>
                <w:noProof/>
                <w:webHidden/>
              </w:rPr>
              <w:tab/>
            </w:r>
            <w:r w:rsidR="00D62B04">
              <w:rPr>
                <w:noProof/>
                <w:webHidden/>
              </w:rPr>
              <w:fldChar w:fldCharType="begin"/>
            </w:r>
            <w:r w:rsidR="00D62B04">
              <w:rPr>
                <w:noProof/>
                <w:webHidden/>
              </w:rPr>
              <w:instrText xml:space="preserve"> PAGEREF _Toc114049480 \h </w:instrText>
            </w:r>
            <w:r w:rsidR="00D62B04">
              <w:rPr>
                <w:noProof/>
                <w:webHidden/>
              </w:rPr>
            </w:r>
            <w:r w:rsidR="00D62B04">
              <w:rPr>
                <w:noProof/>
                <w:webHidden/>
              </w:rPr>
              <w:fldChar w:fldCharType="separate"/>
            </w:r>
            <w:r w:rsidR="00D62B04">
              <w:rPr>
                <w:noProof/>
                <w:webHidden/>
              </w:rPr>
              <w:t>11</w:t>
            </w:r>
            <w:r w:rsidR="00D62B04">
              <w:rPr>
                <w:noProof/>
                <w:webHidden/>
              </w:rPr>
              <w:fldChar w:fldCharType="end"/>
            </w:r>
          </w:hyperlink>
        </w:p>
        <w:p w14:paraId="7B6706E7" w14:textId="77777777" w:rsidR="00D62B04" w:rsidRDefault="00000000">
          <w:pPr>
            <w:pStyle w:val="TOC3"/>
            <w:tabs>
              <w:tab w:val="right" w:leader="dot" w:pos="9016"/>
            </w:tabs>
            <w:rPr>
              <w:rFonts w:eastAsiaTheme="minorEastAsia"/>
              <w:noProof/>
              <w:lang w:eastAsia="nl-NL"/>
            </w:rPr>
          </w:pPr>
          <w:hyperlink w:anchor="_Toc114049481" w:history="1">
            <w:r w:rsidR="00D62B04" w:rsidRPr="001C46CC">
              <w:rPr>
                <w:rStyle w:val="Hyperlink"/>
                <w:noProof/>
              </w:rPr>
              <w:t>T7: Reactie op feedback</w:t>
            </w:r>
            <w:r w:rsidR="00D62B04">
              <w:rPr>
                <w:noProof/>
                <w:webHidden/>
              </w:rPr>
              <w:tab/>
            </w:r>
            <w:r w:rsidR="00D62B04">
              <w:rPr>
                <w:noProof/>
                <w:webHidden/>
              </w:rPr>
              <w:fldChar w:fldCharType="begin"/>
            </w:r>
            <w:r w:rsidR="00D62B04">
              <w:rPr>
                <w:noProof/>
                <w:webHidden/>
              </w:rPr>
              <w:instrText xml:space="preserve"> PAGEREF _Toc114049481 \h </w:instrText>
            </w:r>
            <w:r w:rsidR="00D62B04">
              <w:rPr>
                <w:noProof/>
                <w:webHidden/>
              </w:rPr>
            </w:r>
            <w:r w:rsidR="00D62B04">
              <w:rPr>
                <w:noProof/>
                <w:webHidden/>
              </w:rPr>
              <w:fldChar w:fldCharType="separate"/>
            </w:r>
            <w:r w:rsidR="00D62B04">
              <w:rPr>
                <w:noProof/>
                <w:webHidden/>
              </w:rPr>
              <w:t>11</w:t>
            </w:r>
            <w:r w:rsidR="00D62B04">
              <w:rPr>
                <w:noProof/>
                <w:webHidden/>
              </w:rPr>
              <w:fldChar w:fldCharType="end"/>
            </w:r>
          </w:hyperlink>
        </w:p>
        <w:p w14:paraId="3A80CF31" w14:textId="77777777" w:rsidR="00D62B04" w:rsidRDefault="00000000">
          <w:pPr>
            <w:pStyle w:val="TOC2"/>
            <w:tabs>
              <w:tab w:val="right" w:leader="dot" w:pos="9016"/>
            </w:tabs>
            <w:rPr>
              <w:rFonts w:eastAsiaTheme="minorEastAsia"/>
              <w:noProof/>
              <w:lang w:eastAsia="nl-NL"/>
            </w:rPr>
          </w:pPr>
          <w:hyperlink w:anchor="_Toc114049482" w:history="1">
            <w:r w:rsidR="00D62B04" w:rsidRPr="001C46CC">
              <w:rPr>
                <w:rStyle w:val="Hyperlink"/>
                <w:noProof/>
              </w:rPr>
              <w:t>B1-K2-W3: Reflecteert op het werk</w:t>
            </w:r>
            <w:r w:rsidR="00D62B04">
              <w:rPr>
                <w:noProof/>
                <w:webHidden/>
              </w:rPr>
              <w:tab/>
            </w:r>
            <w:r w:rsidR="00D62B04">
              <w:rPr>
                <w:noProof/>
                <w:webHidden/>
              </w:rPr>
              <w:fldChar w:fldCharType="begin"/>
            </w:r>
            <w:r w:rsidR="00D62B04">
              <w:rPr>
                <w:noProof/>
                <w:webHidden/>
              </w:rPr>
              <w:instrText xml:space="preserve"> PAGEREF _Toc114049482 \h </w:instrText>
            </w:r>
            <w:r w:rsidR="00D62B04">
              <w:rPr>
                <w:noProof/>
                <w:webHidden/>
              </w:rPr>
            </w:r>
            <w:r w:rsidR="00D62B04">
              <w:rPr>
                <w:noProof/>
                <w:webHidden/>
              </w:rPr>
              <w:fldChar w:fldCharType="separate"/>
            </w:r>
            <w:r w:rsidR="00D62B04">
              <w:rPr>
                <w:noProof/>
                <w:webHidden/>
              </w:rPr>
              <w:t>11</w:t>
            </w:r>
            <w:r w:rsidR="00D62B04">
              <w:rPr>
                <w:noProof/>
                <w:webHidden/>
              </w:rPr>
              <w:fldChar w:fldCharType="end"/>
            </w:r>
          </w:hyperlink>
        </w:p>
        <w:p w14:paraId="7A996DA1" w14:textId="77777777" w:rsidR="00D62B04" w:rsidRDefault="00000000">
          <w:pPr>
            <w:pStyle w:val="TOC3"/>
            <w:tabs>
              <w:tab w:val="right" w:leader="dot" w:pos="9016"/>
            </w:tabs>
            <w:rPr>
              <w:rFonts w:eastAsiaTheme="minorEastAsia"/>
              <w:noProof/>
              <w:lang w:eastAsia="nl-NL"/>
            </w:rPr>
          </w:pPr>
          <w:hyperlink w:anchor="_Toc114049483" w:history="1">
            <w:r w:rsidR="00D62B04" w:rsidRPr="001C46CC">
              <w:rPr>
                <w:rStyle w:val="Hyperlink"/>
                <w:noProof/>
              </w:rPr>
              <w:t>T8: Feedbackproces</w:t>
            </w:r>
            <w:r w:rsidR="00D62B04">
              <w:rPr>
                <w:noProof/>
                <w:webHidden/>
              </w:rPr>
              <w:tab/>
            </w:r>
            <w:r w:rsidR="00D62B04">
              <w:rPr>
                <w:noProof/>
                <w:webHidden/>
              </w:rPr>
              <w:fldChar w:fldCharType="begin"/>
            </w:r>
            <w:r w:rsidR="00D62B04">
              <w:rPr>
                <w:noProof/>
                <w:webHidden/>
              </w:rPr>
              <w:instrText xml:space="preserve"> PAGEREF _Toc114049483 \h </w:instrText>
            </w:r>
            <w:r w:rsidR="00D62B04">
              <w:rPr>
                <w:noProof/>
                <w:webHidden/>
              </w:rPr>
            </w:r>
            <w:r w:rsidR="00D62B04">
              <w:rPr>
                <w:noProof/>
                <w:webHidden/>
              </w:rPr>
              <w:fldChar w:fldCharType="separate"/>
            </w:r>
            <w:r w:rsidR="00D62B04">
              <w:rPr>
                <w:noProof/>
                <w:webHidden/>
              </w:rPr>
              <w:t>11</w:t>
            </w:r>
            <w:r w:rsidR="00D62B04">
              <w:rPr>
                <w:noProof/>
                <w:webHidden/>
              </w:rPr>
              <w:fldChar w:fldCharType="end"/>
            </w:r>
          </w:hyperlink>
        </w:p>
        <w:p w14:paraId="6B0FA9BB" w14:textId="77777777" w:rsidR="00D62B04" w:rsidRDefault="00000000">
          <w:pPr>
            <w:pStyle w:val="TOC3"/>
            <w:tabs>
              <w:tab w:val="right" w:leader="dot" w:pos="9016"/>
            </w:tabs>
            <w:rPr>
              <w:rFonts w:eastAsiaTheme="minorEastAsia"/>
              <w:noProof/>
              <w:lang w:eastAsia="nl-NL"/>
            </w:rPr>
          </w:pPr>
          <w:hyperlink w:anchor="_Toc114049484" w:history="1">
            <w:r w:rsidR="00D62B04" w:rsidRPr="001C46CC">
              <w:rPr>
                <w:rStyle w:val="Hyperlink"/>
                <w:noProof/>
              </w:rPr>
              <w:t>T8: Reactie op feedback</w:t>
            </w:r>
            <w:r w:rsidR="00D62B04">
              <w:rPr>
                <w:noProof/>
                <w:webHidden/>
              </w:rPr>
              <w:tab/>
            </w:r>
            <w:r w:rsidR="00D62B04">
              <w:rPr>
                <w:noProof/>
                <w:webHidden/>
              </w:rPr>
              <w:fldChar w:fldCharType="begin"/>
            </w:r>
            <w:r w:rsidR="00D62B04">
              <w:rPr>
                <w:noProof/>
                <w:webHidden/>
              </w:rPr>
              <w:instrText xml:space="preserve"> PAGEREF _Toc114049484 \h </w:instrText>
            </w:r>
            <w:r w:rsidR="00D62B04">
              <w:rPr>
                <w:noProof/>
                <w:webHidden/>
              </w:rPr>
            </w:r>
            <w:r w:rsidR="00D62B04">
              <w:rPr>
                <w:noProof/>
                <w:webHidden/>
              </w:rPr>
              <w:fldChar w:fldCharType="separate"/>
            </w:r>
            <w:r w:rsidR="00D62B04">
              <w:rPr>
                <w:noProof/>
                <w:webHidden/>
              </w:rPr>
              <w:t>11</w:t>
            </w:r>
            <w:r w:rsidR="00D62B04">
              <w:rPr>
                <w:noProof/>
                <w:webHidden/>
              </w:rPr>
              <w:fldChar w:fldCharType="end"/>
            </w:r>
          </w:hyperlink>
        </w:p>
        <w:p w14:paraId="52EF48AB" w14:textId="77777777" w:rsidR="00D62B04" w:rsidRDefault="00000000">
          <w:pPr>
            <w:pStyle w:val="TOC3"/>
            <w:tabs>
              <w:tab w:val="right" w:leader="dot" w:pos="9016"/>
            </w:tabs>
            <w:rPr>
              <w:rFonts w:eastAsiaTheme="minorEastAsia"/>
              <w:noProof/>
              <w:lang w:eastAsia="nl-NL"/>
            </w:rPr>
          </w:pPr>
          <w:hyperlink w:anchor="_Toc114049485" w:history="1">
            <w:r w:rsidR="00D62B04" w:rsidRPr="001C46CC">
              <w:rPr>
                <w:rStyle w:val="Hyperlink"/>
                <w:noProof/>
              </w:rPr>
              <w:t>T8: Proactieve houding</w:t>
            </w:r>
            <w:r w:rsidR="00D62B04">
              <w:rPr>
                <w:noProof/>
                <w:webHidden/>
              </w:rPr>
              <w:tab/>
            </w:r>
            <w:r w:rsidR="00D62B04">
              <w:rPr>
                <w:noProof/>
                <w:webHidden/>
              </w:rPr>
              <w:fldChar w:fldCharType="begin"/>
            </w:r>
            <w:r w:rsidR="00D62B04">
              <w:rPr>
                <w:noProof/>
                <w:webHidden/>
              </w:rPr>
              <w:instrText xml:space="preserve"> PAGEREF _Toc114049485 \h </w:instrText>
            </w:r>
            <w:r w:rsidR="00D62B04">
              <w:rPr>
                <w:noProof/>
                <w:webHidden/>
              </w:rPr>
            </w:r>
            <w:r w:rsidR="00D62B04">
              <w:rPr>
                <w:noProof/>
                <w:webHidden/>
              </w:rPr>
              <w:fldChar w:fldCharType="separate"/>
            </w:r>
            <w:r w:rsidR="00D62B04">
              <w:rPr>
                <w:noProof/>
                <w:webHidden/>
              </w:rPr>
              <w:t>11</w:t>
            </w:r>
            <w:r w:rsidR="00D62B04">
              <w:rPr>
                <w:noProof/>
                <w:webHidden/>
              </w:rPr>
              <w:fldChar w:fldCharType="end"/>
            </w:r>
          </w:hyperlink>
        </w:p>
        <w:p w14:paraId="40C3AAF4" w14:textId="77777777" w:rsidR="00A720DF" w:rsidRDefault="00A720DF">
          <w:r>
            <w:rPr>
              <w:b/>
              <w:bCs/>
              <w:noProof/>
            </w:rPr>
            <w:fldChar w:fldCharType="end"/>
          </w:r>
        </w:p>
      </w:sdtContent>
    </w:sdt>
    <w:p w14:paraId="2D821C85" w14:textId="77777777" w:rsidR="005A0682" w:rsidRDefault="005A0682">
      <w:r>
        <w:br w:type="page"/>
      </w:r>
    </w:p>
    <w:p w14:paraId="738CF7E6" w14:textId="77777777" w:rsidR="001B1290" w:rsidRDefault="005A0682" w:rsidP="005A0682">
      <w:pPr>
        <w:pStyle w:val="Heading1"/>
      </w:pPr>
      <w:bookmarkStart w:id="1" w:name="_Toc114049447"/>
      <w:r>
        <w:lastRenderedPageBreak/>
        <w:t>Inleiding</w:t>
      </w:r>
      <w:bookmarkEnd w:id="1"/>
    </w:p>
    <w:p w14:paraId="397A1CD1" w14:textId="458352D2" w:rsidR="003547B9" w:rsidRPr="003547B9" w:rsidRDefault="003547B9" w:rsidP="003547B9">
      <w:r>
        <w:t xml:space="preserve">Voor het portfolio heb ik gebruik gemaakt van het project BarberTime een fieldlab project met als docent Michel Ranzijn. Ik gebruik het meest de userstory: </w:t>
      </w:r>
      <w:r w:rsidRPr="00D57E44">
        <w:rPr>
          <w:rFonts w:cstheme="minorHAnsi"/>
          <w:b/>
          <w:bCs/>
          <w:color w:val="24292F"/>
          <w:shd w:val="clear" w:color="auto" w:fill="FFFFFF"/>
        </w:rPr>
        <w:t>Als klant wil ik een Populaire Kapsels Pagina hebben zodat het makkelijker wordt om een keuze te kunnen maken</w:t>
      </w:r>
      <w:r>
        <w:rPr>
          <w:sz w:val="14"/>
          <w:szCs w:val="14"/>
        </w:rPr>
        <w:t xml:space="preserve">. </w:t>
      </w:r>
      <w:r>
        <w:t xml:space="preserve">Deze komt uit sprint 4 van het fieldlab project. </w:t>
      </w:r>
      <w:r>
        <w:rPr>
          <w:sz w:val="14"/>
          <w:szCs w:val="14"/>
        </w:rPr>
        <w:t xml:space="preserve"> </w:t>
      </w:r>
      <w:r>
        <w:t xml:space="preserve">Bij gebruik van een andere userstory wordt dit ook aangegeven bij de kerntaak. Deze komt uit sprint 4 van het fieldlab project. Tijdens dit project heb ik samengewerkt met Rahmi Tas, Keeno Papier en Timo Abspoel. </w:t>
      </w:r>
    </w:p>
    <w:p w14:paraId="1B5A76D1" w14:textId="1CB0542C" w:rsidR="00A720DF" w:rsidRDefault="00A720DF">
      <w:r>
        <w:br w:type="page"/>
      </w:r>
    </w:p>
    <w:p w14:paraId="788CEA85" w14:textId="77777777" w:rsidR="00A720DF" w:rsidRDefault="00A720DF" w:rsidP="005545F8">
      <w:pPr>
        <w:pStyle w:val="Heading1"/>
      </w:pPr>
      <w:bookmarkStart w:id="2" w:name="_Toc114049448"/>
      <w:r>
        <w:lastRenderedPageBreak/>
        <w:t>B1-K1: Realiseert Software</w:t>
      </w:r>
      <w:bookmarkEnd w:id="2"/>
    </w:p>
    <w:p w14:paraId="510DE2CE" w14:textId="77777777" w:rsidR="00C9464F" w:rsidRDefault="00C9464F" w:rsidP="00A22052">
      <w:pPr>
        <w:pStyle w:val="Heading2"/>
      </w:pPr>
      <w:bookmarkStart w:id="3" w:name="_Toc114049449"/>
      <w:r>
        <w:t>B1-K1</w:t>
      </w:r>
      <w:r w:rsidR="00CA64EC">
        <w:t>-W1</w:t>
      </w:r>
      <w:r>
        <w:t xml:space="preserve">: </w:t>
      </w:r>
      <w:r w:rsidR="00CA64EC">
        <w:t>Plant werkzaamheden en bewaakt de voortgang</w:t>
      </w:r>
      <w:bookmarkEnd w:id="3"/>
    </w:p>
    <w:p w14:paraId="1CC2E7A8" w14:textId="77777777" w:rsidR="00A22052" w:rsidRDefault="003129F6" w:rsidP="00E030A7">
      <w:pPr>
        <w:pStyle w:val="Heading3"/>
      </w:pPr>
      <w:bookmarkStart w:id="4" w:name="_Toc114049450"/>
      <w:r>
        <w:t>T</w:t>
      </w:r>
      <w:proofErr w:type="gramStart"/>
      <w:r>
        <w:t>1,T</w:t>
      </w:r>
      <w:proofErr w:type="gramEnd"/>
      <w:r>
        <w:t>2,T3,T4: Eisen/Wensen user stories</w:t>
      </w:r>
      <w:bookmarkEnd w:id="4"/>
    </w:p>
    <w:p w14:paraId="7C3DE44E" w14:textId="77777777" w:rsidR="003C4F1D" w:rsidRDefault="003C4F1D" w:rsidP="00A22052">
      <w:r>
        <w:t>De uitgangspunten zijn juist verwerkt (Definition of done) en de eisen en wensen zijn verwerkt in de user stories</w:t>
      </w:r>
      <w:r w:rsidR="00E030A7">
        <w:t>.</w:t>
      </w:r>
    </w:p>
    <w:p w14:paraId="6D6C8117" w14:textId="77777777" w:rsidR="00E030A7" w:rsidRDefault="00E030A7" w:rsidP="00E030A7">
      <w:pPr>
        <w:pStyle w:val="Kopje"/>
      </w:pPr>
      <w:r w:rsidRPr="00A464D9">
        <w:t>Beoordeling:</w:t>
      </w:r>
      <w:r>
        <w:t xml:space="preserve"> </w:t>
      </w:r>
    </w:p>
    <w:p w14:paraId="76A139D3" w14:textId="411B8D26" w:rsidR="00E030A7" w:rsidRDefault="00E030A7" w:rsidP="00E030A7">
      <w:r>
        <w:t xml:space="preserve">Enigszins/ Grotendeels/ </w:t>
      </w:r>
      <w:r w:rsidRPr="005E7EF8">
        <w:rPr>
          <w:color w:val="70AD47" w:themeColor="accent6"/>
          <w:u w:val="single"/>
        </w:rPr>
        <w:t>Volledig</w:t>
      </w:r>
      <w:r>
        <w:t xml:space="preserve"> (kies één)</w:t>
      </w:r>
    </w:p>
    <w:p w14:paraId="22345834" w14:textId="77777777" w:rsidR="00E030A7" w:rsidRDefault="00E030A7" w:rsidP="00E030A7">
      <w:pPr>
        <w:pStyle w:val="Kopje"/>
      </w:pPr>
      <w:r>
        <w:t>Onderbouwing:</w:t>
      </w:r>
    </w:p>
    <w:p w14:paraId="3B085230" w14:textId="7D37C8ED" w:rsidR="00285B2D" w:rsidRDefault="00285B2D" w:rsidP="00E030A7">
      <w:r>
        <w:t xml:space="preserve">Definition of done </w:t>
      </w:r>
      <w:r w:rsidR="00FA7CAB">
        <w:t>geeft een duidelijke omschrijving van hoe een opgeleverd Product Backlog Item er uit moet zien</w:t>
      </w:r>
      <w:r w:rsidR="005E7EF8">
        <w:t>. De reden dat ik voor deze punten heb gekozen is omdat dit allemaal realistisch is om aan te voldoen</w:t>
      </w:r>
      <w:r w:rsidR="00FA7CAB">
        <w:t xml:space="preserve"> en dit een duidelijk beeld geeft over een Item. </w:t>
      </w:r>
    </w:p>
    <w:p w14:paraId="30D0BA74" w14:textId="6086C849" w:rsidR="00285B2D" w:rsidRDefault="00FA7240" w:rsidP="00E030A7">
      <w:r>
        <w:t>De Defi</w:t>
      </w:r>
      <w:r w:rsidR="00285B2D">
        <w:t>nition of done ziet er zo uit</w:t>
      </w:r>
      <w:r>
        <w:t>:</w:t>
      </w:r>
    </w:p>
    <w:p w14:paraId="618E27C7" w14:textId="56AAE3A6" w:rsidR="00FA7240" w:rsidRDefault="009A0655" w:rsidP="00FA7240">
      <w:pPr>
        <w:pStyle w:val="task-list-item"/>
        <w:numPr>
          <w:ilvl w:val="0"/>
          <w:numId w:val="1"/>
        </w:numPr>
        <w:shd w:val="clear" w:color="auto" w:fill="FFFFFF"/>
        <w:rPr>
          <w:rFonts w:ascii="Segoe UI" w:hAnsi="Segoe UI" w:cs="Segoe UI"/>
          <w:color w:val="24292F"/>
          <w:sz w:val="21"/>
          <w:szCs w:val="21"/>
        </w:rPr>
      </w:pPr>
      <w:r>
        <w:rPr>
          <w:rFonts w:ascii="Segoe UI" w:hAnsi="Segoe UI" w:cs="Segoe UI"/>
          <w:noProof/>
          <w:color w:val="24292F"/>
          <w:sz w:val="21"/>
          <w:szCs w:val="21"/>
        </w:rPr>
        <w:pict w14:anchorId="5D7114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alt="" style="width:20.95pt;height:17.6pt;mso-width-percent:0;mso-height-percent:0;mso-width-percent:0;mso-height-percent:0">
            <v:imagedata r:id="rId11" o:title=""/>
          </v:shape>
        </w:pict>
      </w:r>
      <w:r>
        <w:rPr>
          <w:rFonts w:ascii="Segoe UI" w:hAnsi="Segoe UI" w:cs="Segoe UI"/>
          <w:noProof/>
          <w:color w:val="24292F"/>
          <w:sz w:val="21"/>
          <w:szCs w:val="21"/>
        </w:rPr>
        <w:pict w14:anchorId="2E1FCD7D">
          <v:shape id="_x0000_i1035" type="#_x0000_t75" alt="" style="width:20.95pt;height:17.6pt;mso-width-percent:0;mso-height-percent:0;mso-width-percent:0;mso-height-percent:0"/>
        </w:pict>
      </w:r>
      <w:r w:rsidR="00FA7240">
        <w:rPr>
          <w:rFonts w:ascii="Segoe UI" w:hAnsi="Segoe UI" w:cs="Segoe UI"/>
          <w:color w:val="24292F"/>
          <w:sz w:val="21"/>
          <w:szCs w:val="21"/>
        </w:rPr>
        <w:t>  Alle userstories zijn goed ingedeeld met sprints</w:t>
      </w:r>
    </w:p>
    <w:p w14:paraId="2598EC7D" w14:textId="7AB4C358" w:rsidR="00FA7240" w:rsidRDefault="009A0655" w:rsidP="00FA7240">
      <w:pPr>
        <w:pStyle w:val="task-list-item"/>
        <w:numPr>
          <w:ilvl w:val="0"/>
          <w:numId w:val="1"/>
        </w:numPr>
        <w:shd w:val="clear" w:color="auto" w:fill="FFFFFF"/>
        <w:spacing w:before="60" w:beforeAutospacing="0"/>
        <w:rPr>
          <w:rFonts w:ascii="Segoe UI" w:hAnsi="Segoe UI" w:cs="Segoe UI"/>
          <w:color w:val="24292F"/>
          <w:sz w:val="21"/>
          <w:szCs w:val="21"/>
        </w:rPr>
      </w:pPr>
      <w:r>
        <w:rPr>
          <w:rFonts w:ascii="Segoe UI" w:hAnsi="Segoe UI" w:cs="Segoe UI"/>
          <w:noProof/>
          <w:color w:val="24292F"/>
          <w:sz w:val="21"/>
          <w:szCs w:val="21"/>
        </w:rPr>
        <w:pict w14:anchorId="73456B3C">
          <v:shape id="_x0000_i1034" type="#_x0000_t75" alt="" style="width:20.95pt;height:17.6pt;mso-width-percent:0;mso-height-percent:0;mso-width-percent:0;mso-height-percent:0">
            <v:imagedata r:id="rId11" o:title=""/>
          </v:shape>
        </w:pict>
      </w:r>
      <w:r>
        <w:rPr>
          <w:rFonts w:ascii="Segoe UI" w:hAnsi="Segoe UI" w:cs="Segoe UI"/>
          <w:noProof/>
          <w:color w:val="24292F"/>
          <w:sz w:val="21"/>
          <w:szCs w:val="21"/>
        </w:rPr>
        <w:pict w14:anchorId="4D194EBB">
          <v:shape id="_x0000_i1033" type="#_x0000_t75" alt="" style="width:20.95pt;height:17.6pt;mso-width-percent:0;mso-height-percent:0;mso-width-percent:0;mso-height-percent:0"/>
        </w:pict>
      </w:r>
      <w:r w:rsidR="00FA7240">
        <w:rPr>
          <w:rFonts w:ascii="Segoe UI" w:hAnsi="Segoe UI" w:cs="Segoe UI"/>
          <w:color w:val="24292F"/>
          <w:sz w:val="21"/>
          <w:szCs w:val="21"/>
        </w:rPr>
        <w:t xml:space="preserve"> Er is getest op een virtual </w:t>
      </w:r>
      <w:r w:rsidR="00CD7A19">
        <w:rPr>
          <w:rFonts w:ascii="Segoe UI" w:hAnsi="Segoe UI" w:cs="Segoe UI"/>
          <w:color w:val="24292F"/>
          <w:sz w:val="21"/>
          <w:szCs w:val="21"/>
        </w:rPr>
        <w:t>Android</w:t>
      </w:r>
    </w:p>
    <w:p w14:paraId="76B5402A" w14:textId="6AC6F53F" w:rsidR="00FA7240" w:rsidRDefault="009A0655" w:rsidP="00FA7240">
      <w:pPr>
        <w:pStyle w:val="task-list-item"/>
        <w:numPr>
          <w:ilvl w:val="0"/>
          <w:numId w:val="1"/>
        </w:numPr>
        <w:shd w:val="clear" w:color="auto" w:fill="FFFFFF"/>
        <w:spacing w:before="60" w:beforeAutospacing="0"/>
        <w:rPr>
          <w:rFonts w:ascii="Segoe UI" w:hAnsi="Segoe UI" w:cs="Segoe UI"/>
          <w:color w:val="24292F"/>
          <w:sz w:val="21"/>
          <w:szCs w:val="21"/>
        </w:rPr>
      </w:pPr>
      <w:r>
        <w:rPr>
          <w:rFonts w:ascii="Segoe UI" w:hAnsi="Segoe UI" w:cs="Segoe UI"/>
          <w:noProof/>
          <w:color w:val="24292F"/>
          <w:sz w:val="21"/>
          <w:szCs w:val="21"/>
        </w:rPr>
        <w:pict w14:anchorId="011AF850">
          <v:shape id="_x0000_i1032" type="#_x0000_t75" alt="" style="width:20.95pt;height:17.6pt;mso-width-percent:0;mso-height-percent:0;mso-width-percent:0;mso-height-percent:0">
            <v:imagedata r:id="rId11" o:title=""/>
          </v:shape>
        </w:pict>
      </w:r>
      <w:r>
        <w:rPr>
          <w:rFonts w:ascii="Segoe UI" w:hAnsi="Segoe UI" w:cs="Segoe UI"/>
          <w:noProof/>
          <w:color w:val="24292F"/>
          <w:sz w:val="21"/>
          <w:szCs w:val="21"/>
        </w:rPr>
        <w:pict w14:anchorId="638E06E5">
          <v:shape id="_x0000_i1031" type="#_x0000_t75" alt="" style="width:20.95pt;height:17.6pt;mso-width-percent:0;mso-height-percent:0;mso-width-percent:0;mso-height-percent:0"/>
        </w:pict>
      </w:r>
      <w:r w:rsidR="00FA7240">
        <w:rPr>
          <w:rFonts w:ascii="Segoe UI" w:hAnsi="Segoe UI" w:cs="Segoe UI"/>
          <w:color w:val="24292F"/>
          <w:sz w:val="21"/>
          <w:szCs w:val="21"/>
        </w:rPr>
        <w:t> De code moet gereviewd zijn door een teamlid (code conversion)</w:t>
      </w:r>
    </w:p>
    <w:p w14:paraId="226B7369" w14:textId="7BE90F18" w:rsidR="00FA7240" w:rsidRDefault="009A0655" w:rsidP="00FA7240">
      <w:pPr>
        <w:pStyle w:val="task-list-item"/>
        <w:numPr>
          <w:ilvl w:val="0"/>
          <w:numId w:val="1"/>
        </w:numPr>
        <w:shd w:val="clear" w:color="auto" w:fill="FFFFFF"/>
        <w:spacing w:before="60" w:beforeAutospacing="0"/>
        <w:rPr>
          <w:rFonts w:ascii="Segoe UI" w:hAnsi="Segoe UI" w:cs="Segoe UI"/>
          <w:color w:val="24292F"/>
          <w:sz w:val="21"/>
          <w:szCs w:val="21"/>
        </w:rPr>
      </w:pPr>
      <w:r>
        <w:rPr>
          <w:rFonts w:ascii="Segoe UI" w:hAnsi="Segoe UI" w:cs="Segoe UI"/>
          <w:noProof/>
          <w:color w:val="24292F"/>
          <w:sz w:val="21"/>
          <w:szCs w:val="21"/>
        </w:rPr>
        <w:pict w14:anchorId="2C47A37C">
          <v:shape id="_x0000_i1030" type="#_x0000_t75" alt="" style="width:20.95pt;height:17.6pt;mso-width-percent:0;mso-height-percent:0;mso-width-percent:0;mso-height-percent:0">
            <v:imagedata r:id="rId11" o:title=""/>
          </v:shape>
        </w:pict>
      </w:r>
      <w:r>
        <w:rPr>
          <w:rFonts w:ascii="Segoe UI" w:hAnsi="Segoe UI" w:cs="Segoe UI"/>
          <w:noProof/>
          <w:color w:val="24292F"/>
          <w:sz w:val="21"/>
          <w:szCs w:val="21"/>
        </w:rPr>
        <w:pict w14:anchorId="3B0DA89F">
          <v:shape id="_x0000_i1029" type="#_x0000_t75" alt="" style="width:20.95pt;height:17.6pt;mso-width-percent:0;mso-height-percent:0;mso-width-percent:0;mso-height-percent:0"/>
        </w:pict>
      </w:r>
      <w:r w:rsidR="00FA7240">
        <w:rPr>
          <w:rFonts w:ascii="Segoe UI" w:hAnsi="Segoe UI" w:cs="Segoe UI"/>
          <w:color w:val="24292F"/>
          <w:sz w:val="21"/>
          <w:szCs w:val="21"/>
        </w:rPr>
        <w:t> Afspraak: Klaar is Klaar</w:t>
      </w:r>
    </w:p>
    <w:p w14:paraId="0F374935" w14:textId="648AF5D0" w:rsidR="00FA7240" w:rsidRDefault="009A0655" w:rsidP="00FA7240">
      <w:pPr>
        <w:pStyle w:val="task-list-item"/>
        <w:numPr>
          <w:ilvl w:val="0"/>
          <w:numId w:val="1"/>
        </w:numPr>
        <w:shd w:val="clear" w:color="auto" w:fill="FFFFFF"/>
        <w:spacing w:before="60" w:beforeAutospacing="0"/>
        <w:rPr>
          <w:rFonts w:ascii="Segoe UI" w:hAnsi="Segoe UI" w:cs="Segoe UI"/>
          <w:color w:val="24292F"/>
          <w:sz w:val="21"/>
          <w:szCs w:val="21"/>
        </w:rPr>
      </w:pPr>
      <w:r>
        <w:rPr>
          <w:rFonts w:ascii="Segoe UI" w:hAnsi="Segoe UI" w:cs="Segoe UI"/>
          <w:noProof/>
          <w:color w:val="24292F"/>
          <w:sz w:val="21"/>
          <w:szCs w:val="21"/>
        </w:rPr>
        <w:pict w14:anchorId="24454613">
          <v:shape id="_x0000_i1028" type="#_x0000_t75" alt="" style="width:20.95pt;height:17.6pt;mso-width-percent:0;mso-height-percent:0;mso-width-percent:0;mso-height-percent:0">
            <v:imagedata r:id="rId11" o:title=""/>
          </v:shape>
        </w:pict>
      </w:r>
      <w:r>
        <w:rPr>
          <w:rFonts w:ascii="Segoe UI" w:hAnsi="Segoe UI" w:cs="Segoe UI"/>
          <w:noProof/>
          <w:color w:val="24292F"/>
          <w:sz w:val="21"/>
          <w:szCs w:val="21"/>
        </w:rPr>
        <w:pict w14:anchorId="142B7CD5">
          <v:shape id="_x0000_i1027" type="#_x0000_t75" alt="" style="width:20.95pt;height:17.6pt;mso-width-percent:0;mso-height-percent:0;mso-width-percent:0;mso-height-percent:0"/>
        </w:pict>
      </w:r>
      <w:r w:rsidR="00FA7240">
        <w:rPr>
          <w:rFonts w:ascii="Segoe UI" w:hAnsi="Segoe UI" w:cs="Segoe UI"/>
          <w:color w:val="24292F"/>
          <w:sz w:val="21"/>
          <w:szCs w:val="21"/>
        </w:rPr>
        <w:t> Pagina voldoet aan het vormconcept</w:t>
      </w:r>
    </w:p>
    <w:p w14:paraId="5700235C" w14:textId="44422F5E" w:rsidR="00FA7240" w:rsidRDefault="009A0655" w:rsidP="00FA7240">
      <w:pPr>
        <w:pStyle w:val="task-list-item"/>
        <w:numPr>
          <w:ilvl w:val="0"/>
          <w:numId w:val="1"/>
        </w:numPr>
        <w:shd w:val="clear" w:color="auto" w:fill="FFFFFF"/>
        <w:spacing w:before="60" w:beforeAutospacing="0"/>
        <w:rPr>
          <w:rFonts w:ascii="Segoe UI" w:hAnsi="Segoe UI" w:cs="Segoe UI"/>
          <w:color w:val="24292F"/>
          <w:sz w:val="21"/>
          <w:szCs w:val="21"/>
        </w:rPr>
      </w:pPr>
      <w:r>
        <w:rPr>
          <w:rFonts w:ascii="Segoe UI" w:hAnsi="Segoe UI" w:cs="Segoe UI"/>
          <w:noProof/>
          <w:color w:val="24292F"/>
          <w:sz w:val="21"/>
          <w:szCs w:val="21"/>
        </w:rPr>
        <w:pict w14:anchorId="65FEF409">
          <v:shape id="_x0000_i1026" type="#_x0000_t75" alt="" style="width:20.95pt;height:17.6pt;mso-width-percent:0;mso-height-percent:0;mso-width-percent:0;mso-height-percent:0">
            <v:imagedata r:id="rId11" o:title=""/>
          </v:shape>
        </w:pict>
      </w:r>
      <w:r>
        <w:rPr>
          <w:rFonts w:ascii="Segoe UI" w:hAnsi="Segoe UI" w:cs="Segoe UI"/>
          <w:noProof/>
          <w:color w:val="24292F"/>
          <w:sz w:val="21"/>
          <w:szCs w:val="21"/>
        </w:rPr>
        <w:pict w14:anchorId="185EB816">
          <v:shape id="_x0000_i1025" type="#_x0000_t75" alt="" style="width:20.95pt;height:17.6pt;mso-width-percent:0;mso-height-percent:0;mso-width-percent:0;mso-height-percent:0"/>
        </w:pict>
      </w:r>
      <w:r w:rsidR="00FA7240">
        <w:rPr>
          <w:rFonts w:ascii="Segoe UI" w:hAnsi="Segoe UI" w:cs="Segoe UI"/>
          <w:color w:val="24292F"/>
          <w:sz w:val="21"/>
          <w:szCs w:val="21"/>
        </w:rPr>
        <w:t> </w:t>
      </w:r>
      <w:r w:rsidR="00CD7A19">
        <w:rPr>
          <w:rFonts w:ascii="Segoe UI" w:hAnsi="Segoe UI" w:cs="Segoe UI"/>
          <w:color w:val="24292F"/>
          <w:sz w:val="21"/>
          <w:szCs w:val="21"/>
        </w:rPr>
        <w:t>Acceptatiecriteria</w:t>
      </w:r>
      <w:r w:rsidR="00FA7240">
        <w:rPr>
          <w:rFonts w:ascii="Segoe UI" w:hAnsi="Segoe UI" w:cs="Segoe UI"/>
          <w:color w:val="24292F"/>
          <w:sz w:val="21"/>
          <w:szCs w:val="21"/>
        </w:rPr>
        <w:t xml:space="preserve"> is verwerkt</w:t>
      </w:r>
    </w:p>
    <w:p w14:paraId="370C9058" w14:textId="77777777" w:rsidR="00FA7240" w:rsidRDefault="00FA7240" w:rsidP="00E030A7"/>
    <w:p w14:paraId="4D2882CE" w14:textId="69858643" w:rsidR="00E030A7" w:rsidRDefault="00285B2D" w:rsidP="00E030A7">
      <w:r>
        <w:t>Deze userstory voldoet aan de Definition of done omdat</w:t>
      </w:r>
      <w:r w:rsidR="00FA7240">
        <w:t xml:space="preserve"> de userstory terug te zien is in sprint 4. Ik dit heb getest op een virtual </w:t>
      </w:r>
      <w:r w:rsidR="00CD7A19">
        <w:t>Android</w:t>
      </w:r>
      <w:r w:rsidR="00FA7240">
        <w:t xml:space="preserve"> met als resultaat werkend. Keeno </w:t>
      </w:r>
      <w:r w:rsidR="00EF5DB6">
        <w:t xml:space="preserve">mijn teamlid heeft mijn code gereviewd op basis van de code conversion. Ook heb ik de pagina klaar verklaard op basis van de Acceptatiecriteria die ik heb verwerkt. De pagina ziet er ook exact uit net als mijn vormconcept. </w:t>
      </w:r>
    </w:p>
    <w:p w14:paraId="262EF05B" w14:textId="77777777" w:rsidR="00E030A7" w:rsidRDefault="00E030A7" w:rsidP="00E030A7">
      <w:pPr>
        <w:pStyle w:val="Kopje"/>
      </w:pPr>
      <w:r w:rsidRPr="00A464D9">
        <w:t>Bestanden:</w:t>
      </w:r>
    </w:p>
    <w:p w14:paraId="2818BC5D" w14:textId="77777777" w:rsidR="00EF5DB6" w:rsidRDefault="00E030A7" w:rsidP="00E030A7">
      <w:r>
        <w:t>[</w:t>
      </w:r>
    </w:p>
    <w:p w14:paraId="70D5F66A" w14:textId="4C852C0D" w:rsidR="00EF5DB6" w:rsidRDefault="00000000" w:rsidP="00E030A7">
      <w:hyperlink r:id="rId12" w:history="1">
        <w:r w:rsidR="0072178B" w:rsidRPr="009351C5">
          <w:rPr>
            <w:rStyle w:val="Hyperlink"/>
          </w:rPr>
          <w:t>https://github.com/orgs/AEITO20SD/projects/4/views/1?filterQuery=sprint%3A%22Sprint+4%22</w:t>
        </w:r>
      </w:hyperlink>
      <w:r w:rsidR="0072178B">
        <w:t xml:space="preserve"> </w:t>
      </w:r>
      <w:r w:rsidR="000316C1">
        <w:t xml:space="preserve"> : Project BarberApp 2022</w:t>
      </w:r>
      <w:r w:rsidR="00EF5DB6">
        <w:t xml:space="preserve"> </w:t>
      </w:r>
      <w:r w:rsidR="000316C1">
        <w:t xml:space="preserve">(Fieldlabproject docent </w:t>
      </w:r>
      <w:proofErr w:type="gramStart"/>
      <w:r w:rsidR="000316C1">
        <w:t>M.Ranzijn</w:t>
      </w:r>
      <w:proofErr w:type="gramEnd"/>
      <w:r w:rsidR="000316C1">
        <w:t>)</w:t>
      </w:r>
    </w:p>
    <w:p w14:paraId="522E1111" w14:textId="63DF42D6" w:rsidR="00EF5DB6" w:rsidRPr="00AA0A27" w:rsidRDefault="00000000" w:rsidP="00E030A7">
      <w:pPr>
        <w:rPr>
          <w:lang w:val="en-US"/>
        </w:rPr>
      </w:pPr>
      <w:hyperlink r:id="rId13" w:history="1">
        <w:r w:rsidR="00EF5DB6" w:rsidRPr="00AA0A27">
          <w:rPr>
            <w:rStyle w:val="Hyperlink"/>
            <w:lang w:val="en-US"/>
          </w:rPr>
          <w:t>https://github.com/AEITO20SD/20sd-p13-pf-bontemps-rahmi-timo-keeno-ehab/blob/master/Documenten/Code%20Conventions.docx</w:t>
        </w:r>
      </w:hyperlink>
      <w:r w:rsidR="00EF5DB6" w:rsidRPr="00AA0A27">
        <w:rPr>
          <w:lang w:val="en-US"/>
        </w:rPr>
        <w:t xml:space="preserve"> (Code Conversion)</w:t>
      </w:r>
    </w:p>
    <w:p w14:paraId="18E0F52B" w14:textId="2F245021" w:rsidR="00B42C10" w:rsidRDefault="00000000" w:rsidP="00E030A7">
      <w:hyperlink r:id="rId14" w:history="1">
        <w:r w:rsidR="00EF5DB6" w:rsidRPr="008566EC">
          <w:rPr>
            <w:rStyle w:val="Hyperlink"/>
          </w:rPr>
          <w:t>https://www.figma.com/file/KsmiQV8MvsWzc1WF1H3dMU/BarberTime?node-id=0%3A1&amp;t=aa0cvweKgOcZ8BDf-0</w:t>
        </w:r>
      </w:hyperlink>
      <w:r w:rsidR="00EF5DB6">
        <w:t xml:space="preserve"> (Figma Vormconcept)</w:t>
      </w:r>
    </w:p>
    <w:p w14:paraId="5793C848" w14:textId="3F6AF5EB" w:rsidR="00EF35E5" w:rsidRDefault="00EF35E5" w:rsidP="00E030A7"/>
    <w:p w14:paraId="71C78C87" w14:textId="2D89CB4A" w:rsidR="00EF35E5" w:rsidRPr="00AA0A27" w:rsidRDefault="000316C1" w:rsidP="00E030A7">
      <w:pPr>
        <w:rPr>
          <w:lang w:val="en-US"/>
        </w:rPr>
      </w:pPr>
      <w:r w:rsidRPr="00AA0A27">
        <w:rPr>
          <w:lang w:val="en-US"/>
        </w:rPr>
        <w:t>]</w:t>
      </w:r>
    </w:p>
    <w:p w14:paraId="7C178658" w14:textId="5839FFE2" w:rsidR="00E030A7" w:rsidRPr="00AA0A27" w:rsidRDefault="00EF35E5" w:rsidP="00E030A7">
      <w:pPr>
        <w:rPr>
          <w:lang w:val="en-US"/>
        </w:rPr>
      </w:pPr>
      <w:r w:rsidRPr="00AA0A27">
        <w:rPr>
          <w:lang w:val="en-US"/>
        </w:rPr>
        <w:br w:type="page"/>
      </w:r>
    </w:p>
    <w:p w14:paraId="0F66FD19" w14:textId="77777777" w:rsidR="00E030A7" w:rsidRDefault="00E030A7" w:rsidP="000375B7">
      <w:pPr>
        <w:pStyle w:val="Heading3"/>
        <w:rPr>
          <w:lang w:val="en-GB"/>
        </w:rPr>
      </w:pPr>
      <w:bookmarkStart w:id="5" w:name="_Toc114049451"/>
      <w:r w:rsidRPr="000375B7">
        <w:rPr>
          <w:lang w:val="en-GB"/>
        </w:rPr>
        <w:lastRenderedPageBreak/>
        <w:t>T</w:t>
      </w:r>
      <w:proofErr w:type="gramStart"/>
      <w:r w:rsidRPr="000375B7">
        <w:rPr>
          <w:lang w:val="en-GB"/>
        </w:rPr>
        <w:t>1,T</w:t>
      </w:r>
      <w:proofErr w:type="gramEnd"/>
      <w:r w:rsidRPr="000375B7">
        <w:rPr>
          <w:lang w:val="en-GB"/>
        </w:rPr>
        <w:t>2,T3,T4</w:t>
      </w:r>
      <w:r w:rsidR="000375B7" w:rsidRPr="000375B7">
        <w:rPr>
          <w:lang w:val="en-GB"/>
        </w:rPr>
        <w:t>: Criteria us</w:t>
      </w:r>
      <w:r w:rsidR="000375B7">
        <w:rPr>
          <w:lang w:val="en-GB"/>
        </w:rPr>
        <w:t>er stories</w:t>
      </w:r>
      <w:bookmarkEnd w:id="5"/>
    </w:p>
    <w:p w14:paraId="7D086AD7" w14:textId="77777777" w:rsidR="000375B7" w:rsidRDefault="000375B7" w:rsidP="00A22052">
      <w:r w:rsidRPr="000375B7">
        <w:t>De user stories voldoen a</w:t>
      </w:r>
      <w:r>
        <w:t>an de criteria</w:t>
      </w:r>
      <w:r w:rsidR="00F36005">
        <w:t xml:space="preserve"> (wie, wat, waarom en realistisch)</w:t>
      </w:r>
    </w:p>
    <w:p w14:paraId="46F7B43D" w14:textId="77777777" w:rsidR="00F36005" w:rsidRDefault="00F36005" w:rsidP="00F36005">
      <w:pPr>
        <w:pStyle w:val="Kopje"/>
      </w:pPr>
      <w:r w:rsidRPr="00A464D9">
        <w:t>Beoordeling:</w:t>
      </w:r>
      <w:r>
        <w:t xml:space="preserve"> </w:t>
      </w:r>
    </w:p>
    <w:p w14:paraId="27CA6500" w14:textId="38D7AF93" w:rsidR="00F36005" w:rsidRDefault="00F36005" w:rsidP="00F36005">
      <w:r>
        <w:t>Enigszins/ Grotendeels</w:t>
      </w:r>
      <w:r w:rsidR="00063751">
        <w:t>/</w:t>
      </w:r>
      <w:r>
        <w:t xml:space="preserve"> </w:t>
      </w:r>
      <w:r w:rsidRPr="00A046E5">
        <w:rPr>
          <w:color w:val="70AD47" w:themeColor="accent6"/>
        </w:rPr>
        <w:t>Volledig</w:t>
      </w:r>
      <w:r>
        <w:t xml:space="preserve"> (kies één)</w:t>
      </w:r>
    </w:p>
    <w:p w14:paraId="1A916680" w14:textId="1C81E15B" w:rsidR="00F36005" w:rsidRDefault="00F36005" w:rsidP="00F36005">
      <w:pPr>
        <w:pStyle w:val="Kopje"/>
      </w:pPr>
      <w:r>
        <w:t>Onderbouwing:</w:t>
      </w:r>
    </w:p>
    <w:p w14:paraId="505B40FE" w14:textId="76134541" w:rsidR="007C289E" w:rsidRPr="007C289E" w:rsidRDefault="007C289E" w:rsidP="007C289E">
      <w:pPr>
        <w:pStyle w:val="Kopje"/>
        <w:rPr>
          <w:b w:val="0"/>
          <w:bCs w:val="0"/>
        </w:rPr>
      </w:pPr>
      <w:r w:rsidRPr="007C289E">
        <w:rPr>
          <w:b w:val="0"/>
          <w:bCs w:val="0"/>
        </w:rPr>
        <w:t>Een user story wordt in een korte zin weergegeven. Bij voorkeur op de volgende manier:</w:t>
      </w:r>
    </w:p>
    <w:p w14:paraId="57D940D5" w14:textId="77777777" w:rsidR="007C289E" w:rsidRPr="007C289E" w:rsidRDefault="007C289E" w:rsidP="007C289E">
      <w:pPr>
        <w:pStyle w:val="Kopje"/>
        <w:rPr>
          <w:b w:val="0"/>
          <w:bCs w:val="0"/>
        </w:rPr>
      </w:pPr>
      <w:r w:rsidRPr="007C289E">
        <w:rPr>
          <w:b w:val="0"/>
          <w:bCs w:val="0"/>
        </w:rPr>
        <w:t>Als een &lt;type gebruiker&gt;</w:t>
      </w:r>
      <w:r w:rsidRPr="007C289E">
        <w:rPr>
          <w:b w:val="0"/>
          <w:bCs w:val="0"/>
        </w:rPr>
        <w:br/>
        <w:t>wil ik &lt;iets doen&gt;</w:t>
      </w:r>
      <w:r w:rsidRPr="007C289E">
        <w:rPr>
          <w:b w:val="0"/>
          <w:bCs w:val="0"/>
        </w:rPr>
        <w:br/>
        <w:t>zodat ik &lt;er iets aan heb&gt;</w:t>
      </w:r>
    </w:p>
    <w:p w14:paraId="4D552C8C" w14:textId="77777777" w:rsidR="007C289E" w:rsidRDefault="007C289E" w:rsidP="00F36005">
      <w:pPr>
        <w:pStyle w:val="Kopje"/>
      </w:pPr>
    </w:p>
    <w:p w14:paraId="57160A80" w14:textId="5BA781AF" w:rsidR="00F36005" w:rsidRDefault="00D57E44" w:rsidP="00F36005">
      <w:pPr>
        <w:rPr>
          <w:sz w:val="14"/>
          <w:szCs w:val="14"/>
        </w:rPr>
      </w:pPr>
      <w:r>
        <w:t xml:space="preserve">De userstory die ik heb gebruikt komt uit het project BarberTime </w:t>
      </w:r>
      <w:r w:rsidR="00991DAD">
        <w:t>met</w:t>
      </w:r>
      <w:r>
        <w:t xml:space="preserve"> als docent </w:t>
      </w:r>
      <w:r w:rsidR="00063751">
        <w:t>M. Ranzijn</w:t>
      </w:r>
      <w:r>
        <w:t>. De userstory gaat als volg</w:t>
      </w:r>
      <w:r w:rsidR="0091144C">
        <w:t>t</w:t>
      </w:r>
      <w:r>
        <w:t xml:space="preserve">: </w:t>
      </w:r>
      <w:r w:rsidRPr="00D57E44">
        <w:rPr>
          <w:rFonts w:cstheme="minorHAnsi"/>
          <w:b/>
          <w:bCs/>
          <w:color w:val="24292F"/>
          <w:shd w:val="clear" w:color="auto" w:fill="FFFFFF"/>
        </w:rPr>
        <w:t>Als klant wil ik een Populaire Kapsels Pagina hebben zodat het makkelijker wordt om een keuze te kunnen maken</w:t>
      </w:r>
      <w:r>
        <w:rPr>
          <w:sz w:val="14"/>
          <w:szCs w:val="14"/>
        </w:rPr>
        <w:t xml:space="preserve">. </w:t>
      </w:r>
    </w:p>
    <w:p w14:paraId="06A93C40" w14:textId="4794BD67" w:rsidR="00C14D5E" w:rsidRDefault="00C14D5E" w:rsidP="00F36005">
      <w:r>
        <w:t>Als Acceptatie Criteria heb ik de volgende punten:</w:t>
      </w:r>
    </w:p>
    <w:p w14:paraId="363D14CC" w14:textId="24EA235E" w:rsidR="00C14D5E" w:rsidRPr="00C14D5E" w:rsidRDefault="00C14D5E" w:rsidP="00C14D5E">
      <w:pPr>
        <w:pStyle w:val="ListParagraph"/>
        <w:numPr>
          <w:ilvl w:val="0"/>
          <w:numId w:val="2"/>
        </w:numPr>
      </w:pPr>
      <w:r>
        <w:rPr>
          <w:rFonts w:ascii="Segoe UI" w:hAnsi="Segoe UI" w:cs="Segoe UI"/>
          <w:color w:val="24292F"/>
          <w:sz w:val="21"/>
          <w:szCs w:val="21"/>
          <w:shd w:val="clear" w:color="auto" w:fill="FFFFFF"/>
        </w:rPr>
        <w:t xml:space="preserve">Buttons </w:t>
      </w:r>
      <w:r w:rsidR="00063751">
        <w:rPr>
          <w:rFonts w:ascii="Segoe UI" w:hAnsi="Segoe UI" w:cs="Segoe UI"/>
          <w:color w:val="24292F"/>
          <w:sz w:val="21"/>
          <w:szCs w:val="21"/>
          <w:shd w:val="clear" w:color="auto" w:fill="FFFFFF"/>
        </w:rPr>
        <w:t>boven in</w:t>
      </w:r>
      <w:r>
        <w:rPr>
          <w:rFonts w:ascii="Segoe UI" w:hAnsi="Segoe UI" w:cs="Segoe UI"/>
          <w:color w:val="24292F"/>
          <w:sz w:val="21"/>
          <w:szCs w:val="21"/>
          <w:shd w:val="clear" w:color="auto" w:fill="FFFFFF"/>
        </w:rPr>
        <w:t xml:space="preserve"> de pagina met als opties: Kort haar, Lang haar en Middellang haar</w:t>
      </w:r>
    </w:p>
    <w:p w14:paraId="6B2C1C50" w14:textId="11A4FCAA" w:rsidR="00C14D5E" w:rsidRPr="00C14D5E" w:rsidRDefault="00C14D5E" w:rsidP="00C14D5E">
      <w:pPr>
        <w:pStyle w:val="ListParagraph"/>
        <w:numPr>
          <w:ilvl w:val="0"/>
          <w:numId w:val="2"/>
        </w:numPr>
      </w:pPr>
      <w:r>
        <w:rPr>
          <w:rFonts w:ascii="Segoe UI" w:hAnsi="Segoe UI" w:cs="Segoe UI"/>
          <w:color w:val="24292F"/>
          <w:sz w:val="21"/>
          <w:szCs w:val="21"/>
          <w:shd w:val="clear" w:color="auto" w:fill="FFFFFF"/>
        </w:rPr>
        <w:t>Classis Pompadour, Medium Curls, Asymmetrical Bang en Spicky Texture als populaire kapsels</w:t>
      </w:r>
    </w:p>
    <w:p w14:paraId="017DB5A4" w14:textId="2383EF62" w:rsidR="00C14D5E" w:rsidRPr="00C14D5E" w:rsidRDefault="00C14D5E" w:rsidP="00C14D5E">
      <w:pPr>
        <w:pStyle w:val="ListParagraph"/>
        <w:numPr>
          <w:ilvl w:val="0"/>
          <w:numId w:val="2"/>
        </w:numPr>
      </w:pPr>
      <w:r>
        <w:rPr>
          <w:rFonts w:ascii="Segoe UI" w:hAnsi="Segoe UI" w:cs="Segoe UI"/>
          <w:color w:val="24292F"/>
          <w:sz w:val="21"/>
          <w:szCs w:val="21"/>
          <w:shd w:val="clear" w:color="auto" w:fill="FFFFFF"/>
        </w:rPr>
        <w:t>Als je op de naam van het kapsel klikt navigeer je naar het kapsel</w:t>
      </w:r>
    </w:p>
    <w:p w14:paraId="44485962" w14:textId="3F2B91EE" w:rsidR="00C14D5E" w:rsidRDefault="00C14D5E" w:rsidP="00C14D5E">
      <w:pPr>
        <w:pStyle w:val="ListParagraph"/>
        <w:rPr>
          <w:rFonts w:ascii="Segoe UI" w:hAnsi="Segoe UI" w:cs="Segoe UI"/>
          <w:color w:val="24292F"/>
          <w:sz w:val="21"/>
          <w:szCs w:val="21"/>
          <w:shd w:val="clear" w:color="auto" w:fill="FFFFFF"/>
        </w:rPr>
      </w:pPr>
    </w:p>
    <w:p w14:paraId="058A28D6" w14:textId="1A0DF106" w:rsidR="00C14D5E" w:rsidRDefault="00C14D5E" w:rsidP="00C14D5E">
      <w:pPr>
        <w:pStyle w:val="ListParagraph"/>
      </w:pPr>
      <w:r>
        <w:t>Deze punten heb ik gekozen op basis van de kennis die ik heb op het gebied van programmeren. Dit was boven mijn niveau en hier was ik ook bewust van, uiteindelijk heb ik het voor elkaar gekregen door op tijd ermee te beginnen.</w:t>
      </w:r>
    </w:p>
    <w:p w14:paraId="23E42CA7" w14:textId="087575D2" w:rsidR="00C14D5E" w:rsidRDefault="00C14D5E" w:rsidP="00C14D5E">
      <w:pPr>
        <w:pStyle w:val="ListParagraph"/>
      </w:pPr>
    </w:p>
    <w:p w14:paraId="36DF5679" w14:textId="77777777" w:rsidR="00C14D5E" w:rsidRPr="00C14D5E" w:rsidRDefault="00C14D5E" w:rsidP="00C14D5E">
      <w:pPr>
        <w:pStyle w:val="ListParagraph"/>
      </w:pPr>
    </w:p>
    <w:p w14:paraId="039DADB7" w14:textId="77777777" w:rsidR="00F36005" w:rsidRDefault="00F36005" w:rsidP="00F36005">
      <w:pPr>
        <w:pStyle w:val="Kopje"/>
      </w:pPr>
      <w:r w:rsidRPr="00A464D9">
        <w:t>Bestanden:</w:t>
      </w:r>
    </w:p>
    <w:p w14:paraId="75FFBEB0" w14:textId="3CBE80E1" w:rsidR="00A046E5" w:rsidRDefault="00F36005" w:rsidP="00F36005">
      <w:r>
        <w:t>[</w:t>
      </w:r>
      <w:r w:rsidR="00A046E5">
        <w:t xml:space="preserve"> </w:t>
      </w:r>
      <w:hyperlink r:id="rId15" w:history="1">
        <w:r w:rsidR="0090456F" w:rsidRPr="009F3512">
          <w:rPr>
            <w:rStyle w:val="Hyperlink"/>
          </w:rPr>
          <w:t>https://github.com/orgs/AEITO20SD/projects/4/views/1</w:t>
        </w:r>
      </w:hyperlink>
      <w:r w:rsidR="00A046E5">
        <w:t xml:space="preserve"> </w:t>
      </w:r>
      <w:r w:rsidR="003105A8">
        <w:t>]</w:t>
      </w:r>
      <w:r w:rsidR="00A046E5">
        <w:t xml:space="preserve"> </w:t>
      </w:r>
    </w:p>
    <w:p w14:paraId="413E3B77" w14:textId="1FE6EF85" w:rsidR="00D57E44" w:rsidRDefault="00D57E44" w:rsidP="00F36005">
      <w:r>
        <w:rPr>
          <w:noProof/>
        </w:rPr>
        <w:drawing>
          <wp:inline distT="0" distB="0" distL="0" distR="0" wp14:anchorId="797F7CE2" wp14:editId="7B5184D0">
            <wp:extent cx="5731510" cy="3009900"/>
            <wp:effectExtent l="0" t="0" r="2540" b="0"/>
            <wp:docPr id="1" name="Picture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inline>
        </w:drawing>
      </w:r>
    </w:p>
    <w:p w14:paraId="531DF775" w14:textId="3454A292" w:rsidR="00F36005" w:rsidRDefault="003105A8" w:rsidP="00F36005">
      <w:r>
        <w:t xml:space="preserve">   Userstory van het project BarberTime</w:t>
      </w:r>
    </w:p>
    <w:p w14:paraId="3FAB2343" w14:textId="77777777" w:rsidR="00F36005" w:rsidRPr="000F543F" w:rsidRDefault="00F36005" w:rsidP="00F36005">
      <w:pPr>
        <w:pStyle w:val="Heading3"/>
      </w:pPr>
      <w:bookmarkStart w:id="6" w:name="_Toc114049452"/>
      <w:r w:rsidRPr="000F543F">
        <w:lastRenderedPageBreak/>
        <w:t>T</w:t>
      </w:r>
      <w:proofErr w:type="gramStart"/>
      <w:r w:rsidRPr="000F543F">
        <w:t>1,T</w:t>
      </w:r>
      <w:proofErr w:type="gramEnd"/>
      <w:r w:rsidRPr="000F543F">
        <w:t>2,T3,T4</w:t>
      </w:r>
      <w:r w:rsidR="000F543F" w:rsidRPr="000F543F">
        <w:t>: Planning maken</w:t>
      </w:r>
      <w:bookmarkEnd w:id="6"/>
    </w:p>
    <w:p w14:paraId="2374A06D" w14:textId="16B1CAC3" w:rsidR="00F36005" w:rsidRDefault="000F543F" w:rsidP="00A22052">
      <w:r>
        <w:t xml:space="preserve">Op basis van de user stories is een complete </w:t>
      </w:r>
      <w:r w:rsidR="00C53B5E">
        <w:t>en realistische planning gemaakt</w:t>
      </w:r>
      <w:r w:rsidR="0091144C">
        <w:t>.</w:t>
      </w:r>
    </w:p>
    <w:p w14:paraId="4C3B3C54" w14:textId="77777777" w:rsidR="00C53B5E" w:rsidRDefault="00C53B5E" w:rsidP="00C53B5E">
      <w:pPr>
        <w:pStyle w:val="Kopje"/>
      </w:pPr>
      <w:r w:rsidRPr="00A464D9">
        <w:t>Beoordeling:</w:t>
      </w:r>
      <w:r>
        <w:t xml:space="preserve"> </w:t>
      </w:r>
    </w:p>
    <w:p w14:paraId="17864E57" w14:textId="79DB3344" w:rsidR="00C53B5E" w:rsidRDefault="00C53B5E" w:rsidP="00C53B5E">
      <w:r>
        <w:t xml:space="preserve">Enigszins/ Grotendeels/ </w:t>
      </w:r>
      <w:r w:rsidRPr="00991DAD">
        <w:rPr>
          <w:color w:val="70AD47" w:themeColor="accent6"/>
        </w:rPr>
        <w:t xml:space="preserve">Volledig </w:t>
      </w:r>
      <w:r>
        <w:t>(kies één)</w:t>
      </w:r>
    </w:p>
    <w:p w14:paraId="167821B2" w14:textId="77777777" w:rsidR="00C53B5E" w:rsidRDefault="00C53B5E" w:rsidP="00C53B5E">
      <w:pPr>
        <w:pStyle w:val="Kopje"/>
      </w:pPr>
      <w:r>
        <w:t>Onderbouwing:</w:t>
      </w:r>
    </w:p>
    <w:p w14:paraId="1CDE3508" w14:textId="0B37D426" w:rsidR="00991DAD" w:rsidRPr="00991DAD" w:rsidRDefault="00991DAD" w:rsidP="00C53B5E">
      <w:pPr>
        <w:pStyle w:val="Kopje"/>
        <w:rPr>
          <w:b w:val="0"/>
          <w:bCs w:val="0"/>
        </w:rPr>
      </w:pPr>
      <w:r>
        <w:rPr>
          <w:b w:val="0"/>
          <w:bCs w:val="0"/>
        </w:rPr>
        <w:t xml:space="preserve">Het scrumbord </w:t>
      </w:r>
      <w:r w:rsidR="00707EA0" w:rsidRPr="00991DAD">
        <w:rPr>
          <w:b w:val="0"/>
          <w:bCs w:val="0"/>
        </w:rPr>
        <w:t>dat</w:t>
      </w:r>
      <w:r w:rsidRPr="00991DAD">
        <w:rPr>
          <w:b w:val="0"/>
          <w:bCs w:val="0"/>
        </w:rPr>
        <w:t xml:space="preserve"> ik heb gebruikt komt uit het project BarberTime met als docent </w:t>
      </w:r>
      <w:r w:rsidR="00256626" w:rsidRPr="00991DAD">
        <w:rPr>
          <w:b w:val="0"/>
          <w:bCs w:val="0"/>
        </w:rPr>
        <w:t>M. Ranzijn</w:t>
      </w:r>
      <w:r w:rsidRPr="00991DAD">
        <w:rPr>
          <w:b w:val="0"/>
          <w:bCs w:val="0"/>
        </w:rPr>
        <w:t>.</w:t>
      </w:r>
      <w:r>
        <w:t xml:space="preserve"> </w:t>
      </w:r>
      <w:r>
        <w:rPr>
          <w:b w:val="0"/>
          <w:bCs w:val="0"/>
        </w:rPr>
        <w:t xml:space="preserve">Bij het maken van de planning heb ik elke userstory een sprint, datum en prioriteit meegegeven. Zo weet ik wanneer ik het af moet hebben en hoe veel tijd er ik aan ga besteden op basis van de aangegeven prioriteit. </w:t>
      </w:r>
    </w:p>
    <w:p w14:paraId="2607E951" w14:textId="77777777" w:rsidR="00991DAD" w:rsidRDefault="00991DAD" w:rsidP="00C53B5E">
      <w:pPr>
        <w:pStyle w:val="Kopje"/>
      </w:pPr>
    </w:p>
    <w:p w14:paraId="03C53F86" w14:textId="77777777" w:rsidR="00991DAD" w:rsidRDefault="00991DAD" w:rsidP="00C53B5E">
      <w:pPr>
        <w:pStyle w:val="Kopje"/>
      </w:pPr>
    </w:p>
    <w:p w14:paraId="4C7992D0" w14:textId="52FDFA9B" w:rsidR="00B42C10" w:rsidRDefault="00C53B5E" w:rsidP="00991DAD">
      <w:pPr>
        <w:pStyle w:val="Kopje"/>
      </w:pPr>
      <w:r w:rsidRPr="00A464D9">
        <w:t>Bestanden:</w:t>
      </w:r>
    </w:p>
    <w:p w14:paraId="6F19DE76" w14:textId="2DCC1C96" w:rsidR="00B42C10" w:rsidRDefault="00C53B5E" w:rsidP="00C53B5E">
      <w:r>
        <w:t>[</w:t>
      </w:r>
      <w:r w:rsidR="007D2A7E">
        <w:t xml:space="preserve"> </w:t>
      </w:r>
      <w:hyperlink r:id="rId17" w:history="1">
        <w:r w:rsidR="007D2A7E" w:rsidRPr="009351C5">
          <w:rPr>
            <w:rStyle w:val="Hyperlink"/>
          </w:rPr>
          <w:t>https://github.com/orgs/AEITO20SD/projects/4/views/1</w:t>
        </w:r>
      </w:hyperlink>
      <w:r w:rsidR="007D2A7E">
        <w:t xml:space="preserve"> </w:t>
      </w:r>
      <w:r w:rsidR="00991DAD">
        <w:t>]</w:t>
      </w:r>
    </w:p>
    <w:p w14:paraId="0A71843B" w14:textId="4CAF51D7" w:rsidR="00991DAD" w:rsidRDefault="00991DAD" w:rsidP="00C53B5E">
      <w:r>
        <w:rPr>
          <w:noProof/>
        </w:rPr>
        <w:drawing>
          <wp:inline distT="0" distB="0" distL="0" distR="0" wp14:anchorId="3B4FD9C1" wp14:editId="01611415">
            <wp:extent cx="5731510" cy="27851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14:paraId="7CE3774C" w14:textId="2466056C" w:rsidR="00991DAD" w:rsidRDefault="00991DAD" w:rsidP="00C53B5E">
      <w:r>
        <w:t xml:space="preserve">  Scrumbord van het project BarberTime </w:t>
      </w:r>
    </w:p>
    <w:p w14:paraId="4EDE1A8D" w14:textId="7981EEE1" w:rsidR="00C53B5E" w:rsidRDefault="00C53B5E" w:rsidP="00C53B5E"/>
    <w:p w14:paraId="39AD62CC" w14:textId="09AC5B49" w:rsidR="00C53B5E" w:rsidRDefault="00C53B5E" w:rsidP="000A78F1">
      <w:pPr>
        <w:pStyle w:val="Heading3"/>
      </w:pPr>
      <w:bookmarkStart w:id="7" w:name="_Toc114049453"/>
      <w:r>
        <w:t>T</w:t>
      </w:r>
      <w:proofErr w:type="gramStart"/>
      <w:r>
        <w:t>1,T</w:t>
      </w:r>
      <w:proofErr w:type="gramEnd"/>
      <w:r>
        <w:t>2,T3,T4: Voortgang bewaken</w:t>
      </w:r>
      <w:bookmarkEnd w:id="7"/>
    </w:p>
    <w:p w14:paraId="1C1282B0" w14:textId="77777777" w:rsidR="00734B3A" w:rsidRDefault="00734B3A" w:rsidP="000A78F1">
      <w:r>
        <w:t xml:space="preserve">Door middel van daily stand-ups heb ik de voortgang kunnen bewaken. Elke daily stand-up worden er drie vragen gesteld: </w:t>
      </w:r>
    </w:p>
    <w:p w14:paraId="0A26E578" w14:textId="301C048E" w:rsidR="00734B3A" w:rsidRDefault="00734B3A" w:rsidP="00734B3A">
      <w:pPr>
        <w:pStyle w:val="ListParagraph"/>
        <w:numPr>
          <w:ilvl w:val="0"/>
          <w:numId w:val="3"/>
        </w:numPr>
      </w:pPr>
      <w:r>
        <w:t>Wat heb je gister gedaan?</w:t>
      </w:r>
    </w:p>
    <w:p w14:paraId="3DE798A6" w14:textId="6ED8E08E" w:rsidR="00734B3A" w:rsidRDefault="00734B3A" w:rsidP="00734B3A">
      <w:pPr>
        <w:pStyle w:val="ListParagraph"/>
        <w:numPr>
          <w:ilvl w:val="0"/>
          <w:numId w:val="3"/>
        </w:numPr>
      </w:pPr>
      <w:r>
        <w:t>Wat ga je vandaag doen?</w:t>
      </w:r>
    </w:p>
    <w:p w14:paraId="112B8D91" w14:textId="75CE7194" w:rsidR="00734B3A" w:rsidRDefault="00734B3A" w:rsidP="00734B3A">
      <w:pPr>
        <w:pStyle w:val="ListParagraph"/>
        <w:numPr>
          <w:ilvl w:val="0"/>
          <w:numId w:val="3"/>
        </w:numPr>
      </w:pPr>
      <w:r>
        <w:t xml:space="preserve">Loop je ergens tegen aan? Ja? </w:t>
      </w:r>
      <w:r>
        <w:sym w:font="Wingdings" w:char="F0E0"/>
      </w:r>
      <w:r>
        <w:t xml:space="preserve"> </w:t>
      </w:r>
      <w:r w:rsidR="007468D0">
        <w:t>Tegen</w:t>
      </w:r>
      <w:r>
        <w:t xml:space="preserve"> wat loop je aan en waar kan het team je mee helpen? </w:t>
      </w:r>
    </w:p>
    <w:p w14:paraId="231198B0" w14:textId="77777777" w:rsidR="005A4978" w:rsidRDefault="005A4978" w:rsidP="005A4978">
      <w:pPr>
        <w:pStyle w:val="Kopje"/>
      </w:pPr>
      <w:r w:rsidRPr="00A464D9">
        <w:t>Bestanden:</w:t>
      </w:r>
    </w:p>
    <w:p w14:paraId="776BD8DF" w14:textId="1C35F1E6" w:rsidR="005A4978" w:rsidRDefault="005A4978" w:rsidP="005A4978">
      <w:r>
        <w:t xml:space="preserve">[ </w:t>
      </w:r>
      <w:hyperlink r:id="rId19" w:history="1">
        <w:r w:rsidRPr="009F3512">
          <w:rPr>
            <w:rStyle w:val="Hyperlink"/>
          </w:rPr>
          <w:t>https://github.com/AEITO20SD/20sd-p13-pf-bontemps-rahmi-timo-keeno-ehab/blob/master/Documenten/Daily%20Standup%20KappersApp%2015-11-2022.m4a</w:t>
        </w:r>
      </w:hyperlink>
    </w:p>
    <w:p w14:paraId="751B4AF6" w14:textId="3DBB1F33" w:rsidR="005A4978" w:rsidRDefault="005A4978" w:rsidP="005A4978">
      <w:r>
        <w:t xml:space="preserve">] Opname Daily standup opgenomen op 15-11-2022 door Ehab Ait Alibou met als projectgenoten Rahmi Tas, Timo Abspoel en Keeno Papier. </w:t>
      </w:r>
    </w:p>
    <w:p w14:paraId="53C5536A" w14:textId="77777777" w:rsidR="00BB5F0B" w:rsidRDefault="00A22052" w:rsidP="00BB5F0B">
      <w:pPr>
        <w:pStyle w:val="Heading2"/>
      </w:pPr>
      <w:r w:rsidRPr="000F543F">
        <w:br w:type="page"/>
      </w:r>
      <w:bookmarkStart w:id="8" w:name="_Toc114049454"/>
      <w:r w:rsidR="00BB5F0B">
        <w:lastRenderedPageBreak/>
        <w:t>B1-K1-W2: Ontwerpt software</w:t>
      </w:r>
      <w:bookmarkEnd w:id="8"/>
    </w:p>
    <w:p w14:paraId="541DF122" w14:textId="77777777" w:rsidR="00BB5F0B" w:rsidRDefault="006E561F" w:rsidP="006E561F">
      <w:pPr>
        <w:pStyle w:val="Heading3"/>
      </w:pPr>
      <w:bookmarkStart w:id="9" w:name="_Toc114049455"/>
      <w:r>
        <w:t>T4: Ontwerp</w:t>
      </w:r>
      <w:bookmarkEnd w:id="9"/>
    </w:p>
    <w:p w14:paraId="1BB88736" w14:textId="77777777" w:rsidR="006E561F" w:rsidRDefault="006E561F" w:rsidP="006E561F">
      <w:r>
        <w:t>De user stories zijn vertaald naar een passend, eenduidig en volledig ontwerp (sluit aan op wensen en eisen).</w:t>
      </w:r>
    </w:p>
    <w:p w14:paraId="1127DEA3" w14:textId="77777777" w:rsidR="006E561F" w:rsidRDefault="006E561F" w:rsidP="006E561F">
      <w:pPr>
        <w:pStyle w:val="Kopje"/>
      </w:pPr>
      <w:r w:rsidRPr="00A464D9">
        <w:t>Beoordeling:</w:t>
      </w:r>
      <w:r>
        <w:t xml:space="preserve"> </w:t>
      </w:r>
    </w:p>
    <w:p w14:paraId="4194D9A6" w14:textId="5A1B775D" w:rsidR="006E561F" w:rsidRDefault="006E561F" w:rsidP="006E561F">
      <w:r>
        <w:t xml:space="preserve">Enigszins/ Grotendeels/ </w:t>
      </w:r>
      <w:r w:rsidRPr="009750AD">
        <w:rPr>
          <w:color w:val="70AD47" w:themeColor="accent6"/>
        </w:rPr>
        <w:t xml:space="preserve">Volledig </w:t>
      </w:r>
      <w:r>
        <w:t>(kies één)</w:t>
      </w:r>
    </w:p>
    <w:p w14:paraId="066E8542" w14:textId="77777777" w:rsidR="006E561F" w:rsidRDefault="006E561F" w:rsidP="006E561F">
      <w:pPr>
        <w:pStyle w:val="Kopje"/>
      </w:pPr>
      <w:r>
        <w:t>Onderbouwing:</w:t>
      </w:r>
    </w:p>
    <w:p w14:paraId="394A59FD" w14:textId="409C57B5" w:rsidR="0091144C" w:rsidRDefault="00105FF8" w:rsidP="006E561F">
      <w:r>
        <w:t xml:space="preserve">Het ontwerp </w:t>
      </w:r>
      <w:r w:rsidR="007468D0" w:rsidRPr="00991DAD">
        <w:t>dat</w:t>
      </w:r>
      <w:r w:rsidRPr="00991DAD">
        <w:t xml:space="preserve"> ik heb gebruikt komt uit het project BarberTime met als docent </w:t>
      </w:r>
      <w:r w:rsidR="007468D0" w:rsidRPr="00991DAD">
        <w:t>M. Ranzijn</w:t>
      </w:r>
      <w:r w:rsidRPr="00991DAD">
        <w:t>.</w:t>
      </w:r>
      <w:r w:rsidR="0032256E">
        <w:t xml:space="preserve"> Ik heb de volgende userstory vertaald naar een ontwerp: </w:t>
      </w:r>
    </w:p>
    <w:p w14:paraId="58FAE12F" w14:textId="385EF219" w:rsidR="006E561F" w:rsidRDefault="006B258F" w:rsidP="006E561F">
      <w:pPr>
        <w:rPr>
          <w:rFonts w:ascii="Segoe UI" w:hAnsi="Segoe UI" w:cs="Segoe UI"/>
          <w:b/>
          <w:bCs/>
          <w:color w:val="24292F"/>
          <w:sz w:val="20"/>
          <w:szCs w:val="20"/>
          <w:shd w:val="clear" w:color="auto" w:fill="FFFFFF"/>
        </w:rPr>
      </w:pPr>
      <w:r w:rsidRPr="006B258F">
        <w:rPr>
          <w:rFonts w:ascii="Segoe UI" w:hAnsi="Segoe UI" w:cs="Segoe UI"/>
          <w:b/>
          <w:bCs/>
          <w:color w:val="24292F"/>
          <w:sz w:val="20"/>
          <w:szCs w:val="20"/>
          <w:shd w:val="clear" w:color="auto" w:fill="FFFFFF"/>
        </w:rPr>
        <w:t>Als klant wil ik een Populaire Kapsels Pagina hebben zodat het makkelijker wordt om een keuze te kunnen maken</w:t>
      </w:r>
      <w:r>
        <w:rPr>
          <w:rFonts w:ascii="Segoe UI" w:hAnsi="Segoe UI" w:cs="Segoe UI"/>
          <w:b/>
          <w:bCs/>
          <w:color w:val="24292F"/>
          <w:sz w:val="20"/>
          <w:szCs w:val="20"/>
          <w:shd w:val="clear" w:color="auto" w:fill="FFFFFF"/>
        </w:rPr>
        <w:t>.</w:t>
      </w:r>
    </w:p>
    <w:p w14:paraId="75F8BF14" w14:textId="65563C4E" w:rsidR="006B258F" w:rsidRDefault="006B258F" w:rsidP="006E561F">
      <w:pPr>
        <w:rPr>
          <w:rFonts w:ascii="Segoe UI" w:hAnsi="Segoe UI" w:cs="Segoe UI"/>
          <w:color w:val="24292F"/>
          <w:sz w:val="20"/>
          <w:szCs w:val="20"/>
          <w:shd w:val="clear" w:color="auto" w:fill="FFFFFF"/>
        </w:rPr>
      </w:pPr>
      <w:r>
        <w:rPr>
          <w:rFonts w:ascii="Segoe UI" w:hAnsi="Segoe UI" w:cs="Segoe UI"/>
          <w:color w:val="24292F"/>
          <w:sz w:val="20"/>
          <w:szCs w:val="20"/>
          <w:shd w:val="clear" w:color="auto" w:fill="FFFFFF"/>
        </w:rPr>
        <w:t xml:space="preserve">Ik heb het ontwerp gemaakt met behulp van </w:t>
      </w:r>
      <w:r w:rsidR="008E1CEF">
        <w:rPr>
          <w:rFonts w:ascii="Segoe UI" w:hAnsi="Segoe UI" w:cs="Segoe UI"/>
          <w:color w:val="24292F"/>
          <w:sz w:val="20"/>
          <w:szCs w:val="20"/>
          <w:shd w:val="clear" w:color="auto" w:fill="FFFFFF"/>
        </w:rPr>
        <w:t>Figma</w:t>
      </w:r>
      <w:r>
        <w:rPr>
          <w:rFonts w:ascii="Segoe UI" w:hAnsi="Segoe UI" w:cs="Segoe UI"/>
          <w:color w:val="24292F"/>
          <w:sz w:val="20"/>
          <w:szCs w:val="20"/>
          <w:shd w:val="clear" w:color="auto" w:fill="FFFFFF"/>
        </w:rPr>
        <w:t xml:space="preserve">. Hieronder zie je de Populaire Kapsels pagina die dient als ‘Homepagina’ voor de kapsels. Ook zie je de </w:t>
      </w:r>
      <w:r w:rsidR="00BE3E0D">
        <w:rPr>
          <w:rFonts w:ascii="Segoe UI" w:hAnsi="Segoe UI" w:cs="Segoe UI"/>
          <w:color w:val="24292F"/>
          <w:sz w:val="20"/>
          <w:szCs w:val="20"/>
          <w:shd w:val="clear" w:color="auto" w:fill="FFFFFF"/>
        </w:rPr>
        <w:t xml:space="preserve">paginas waar je op komt via de filters en een Detailpagina van </w:t>
      </w:r>
      <w:r w:rsidR="00721389">
        <w:rPr>
          <w:rFonts w:ascii="Segoe UI" w:hAnsi="Segoe UI" w:cs="Segoe UI"/>
          <w:color w:val="24292F"/>
          <w:sz w:val="20"/>
          <w:szCs w:val="20"/>
          <w:shd w:val="clear" w:color="auto" w:fill="FFFFFF"/>
        </w:rPr>
        <w:t>het</w:t>
      </w:r>
      <w:r w:rsidR="00BE3E0D">
        <w:rPr>
          <w:rFonts w:ascii="Segoe UI" w:hAnsi="Segoe UI" w:cs="Segoe UI"/>
          <w:color w:val="24292F"/>
          <w:sz w:val="20"/>
          <w:szCs w:val="20"/>
          <w:shd w:val="clear" w:color="auto" w:fill="FFFFFF"/>
        </w:rPr>
        <w:t xml:space="preserve"> aangeklikte kapsel.</w:t>
      </w:r>
      <w:r w:rsidR="0011397A">
        <w:rPr>
          <w:rFonts w:ascii="Segoe UI" w:hAnsi="Segoe UI" w:cs="Segoe UI"/>
          <w:color w:val="24292F"/>
          <w:sz w:val="20"/>
          <w:szCs w:val="20"/>
          <w:shd w:val="clear" w:color="auto" w:fill="FFFFFF"/>
        </w:rPr>
        <w:t xml:space="preserve"> De populaire kapsels pagina is degene die ik gerealiseerd heb voor deze userstory. De andere paginas zijn </w:t>
      </w:r>
      <w:r w:rsidR="008E1CEF">
        <w:rPr>
          <w:rFonts w:ascii="Segoe UI" w:hAnsi="Segoe UI" w:cs="Segoe UI"/>
          <w:color w:val="24292F"/>
          <w:sz w:val="20"/>
          <w:szCs w:val="20"/>
          <w:shd w:val="clear" w:color="auto" w:fill="FFFFFF"/>
        </w:rPr>
        <w:t>ontwikkeld</w:t>
      </w:r>
      <w:r w:rsidR="0011397A">
        <w:rPr>
          <w:rFonts w:ascii="Segoe UI" w:hAnsi="Segoe UI" w:cs="Segoe UI"/>
          <w:color w:val="24292F"/>
          <w:sz w:val="20"/>
          <w:szCs w:val="20"/>
          <w:shd w:val="clear" w:color="auto" w:fill="FFFFFF"/>
        </w:rPr>
        <w:t xml:space="preserve"> op het oog naar een eventuele volgende versie van de app. </w:t>
      </w:r>
      <w:r w:rsidR="00B44540">
        <w:rPr>
          <w:rFonts w:ascii="Segoe UI" w:hAnsi="Segoe UI" w:cs="Segoe UI"/>
          <w:color w:val="24292F"/>
          <w:sz w:val="20"/>
          <w:szCs w:val="20"/>
          <w:shd w:val="clear" w:color="auto" w:fill="FFFFFF"/>
        </w:rPr>
        <w:t xml:space="preserve">De detailpagina ziet er anders uit dan de andere paginas dit zie je door de naam van </w:t>
      </w:r>
      <w:r w:rsidR="008E1CEF">
        <w:rPr>
          <w:rFonts w:ascii="Segoe UI" w:hAnsi="Segoe UI" w:cs="Segoe UI"/>
          <w:color w:val="24292F"/>
          <w:sz w:val="20"/>
          <w:szCs w:val="20"/>
          <w:shd w:val="clear" w:color="auto" w:fill="FFFFFF"/>
        </w:rPr>
        <w:t>het aangeklikte kapsel</w:t>
      </w:r>
      <w:r w:rsidR="00B44540">
        <w:rPr>
          <w:rFonts w:ascii="Segoe UI" w:hAnsi="Segoe UI" w:cs="Segoe UI"/>
          <w:color w:val="24292F"/>
          <w:sz w:val="20"/>
          <w:szCs w:val="20"/>
          <w:shd w:val="clear" w:color="auto" w:fill="FFFFFF"/>
        </w:rPr>
        <w:t xml:space="preserve"> met een hart ernaast. Het idee achter het hart is om he</w:t>
      </w:r>
      <w:r w:rsidR="00B1713F">
        <w:rPr>
          <w:rFonts w:ascii="Segoe UI" w:hAnsi="Segoe UI" w:cs="Segoe UI"/>
          <w:color w:val="24292F"/>
          <w:sz w:val="20"/>
          <w:szCs w:val="20"/>
          <w:shd w:val="clear" w:color="auto" w:fill="FFFFFF"/>
        </w:rPr>
        <w:t>2`2</w:t>
      </w:r>
      <w:r w:rsidR="00B44540">
        <w:rPr>
          <w:rFonts w:ascii="Segoe UI" w:hAnsi="Segoe UI" w:cs="Segoe UI"/>
          <w:color w:val="24292F"/>
          <w:sz w:val="20"/>
          <w:szCs w:val="20"/>
          <w:shd w:val="clear" w:color="auto" w:fill="FFFFFF"/>
        </w:rPr>
        <w:t xml:space="preserve">t een functionaliteit te geven van een like-functie. Zodat wanneer je van </w:t>
      </w:r>
      <w:r w:rsidR="008E1CEF">
        <w:rPr>
          <w:rFonts w:ascii="Segoe UI" w:hAnsi="Segoe UI" w:cs="Segoe UI"/>
          <w:color w:val="24292F"/>
          <w:sz w:val="20"/>
          <w:szCs w:val="20"/>
          <w:shd w:val="clear" w:color="auto" w:fill="FFFFFF"/>
        </w:rPr>
        <w:t>tevoren</w:t>
      </w:r>
      <w:r w:rsidR="00B44540">
        <w:rPr>
          <w:rFonts w:ascii="Segoe UI" w:hAnsi="Segoe UI" w:cs="Segoe UI"/>
          <w:color w:val="24292F"/>
          <w:sz w:val="20"/>
          <w:szCs w:val="20"/>
          <w:shd w:val="clear" w:color="auto" w:fill="FFFFFF"/>
        </w:rPr>
        <w:t xml:space="preserve"> een kapsel wilt tonen je deze gemakkelijk kunt opslaan en tonen bij de kapper. Dit zal veel tijd besparen.  </w:t>
      </w:r>
    </w:p>
    <w:p w14:paraId="1C96F0B9" w14:textId="7A19C1B6" w:rsidR="007674C8" w:rsidRPr="006B258F" w:rsidRDefault="007674C8" w:rsidP="006E561F"/>
    <w:p w14:paraId="2B9DA85C" w14:textId="3C0344BC" w:rsidR="006E561F" w:rsidRDefault="006E561F" w:rsidP="006E561F">
      <w:pPr>
        <w:pStyle w:val="Kopje"/>
      </w:pPr>
      <w:r w:rsidRPr="00A464D9">
        <w:t>Bestanden:</w:t>
      </w:r>
    </w:p>
    <w:p w14:paraId="5A50948E" w14:textId="37E31CA0" w:rsidR="006E561F" w:rsidRDefault="00DA24A1" w:rsidP="006E561F">
      <w:r>
        <w:rPr>
          <w:noProof/>
        </w:rPr>
        <mc:AlternateContent>
          <mc:Choice Requires="wps">
            <w:drawing>
              <wp:anchor distT="45720" distB="45720" distL="114300" distR="114300" simplePos="0" relativeHeight="251658245" behindDoc="0" locked="0" layoutInCell="1" allowOverlap="1" wp14:anchorId="20B87AE4" wp14:editId="6A2ADFD9">
                <wp:simplePos x="0" y="0"/>
                <wp:positionH relativeFrom="column">
                  <wp:posOffset>5038725</wp:posOffset>
                </wp:positionH>
                <wp:positionV relativeFrom="paragraph">
                  <wp:posOffset>3174365</wp:posOffset>
                </wp:positionV>
                <wp:extent cx="1028700" cy="514350"/>
                <wp:effectExtent l="0" t="0" r="0" b="0"/>
                <wp:wrapSquare wrapText="bothSides"/>
                <wp:docPr id="198"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14350"/>
                        </a:xfrm>
                        <a:prstGeom prst="rect">
                          <a:avLst/>
                        </a:prstGeom>
                        <a:solidFill>
                          <a:srgbClr val="FFFFFF"/>
                        </a:solidFill>
                        <a:ln w="9525">
                          <a:solidFill>
                            <a:srgbClr val="000000"/>
                          </a:solidFill>
                          <a:miter lim="800000"/>
                          <a:headEnd/>
                          <a:tailEnd/>
                        </a:ln>
                      </wps:spPr>
                      <wps:txbx>
                        <w:txbxContent>
                          <w:p w14:paraId="761B2575" w14:textId="2C7FE3AE" w:rsidR="007674C8" w:rsidRDefault="007674C8" w:rsidP="007674C8">
                            <w:r>
                              <w:t>Detail pagina van kapsel</w:t>
                            </w:r>
                          </w:p>
                          <w:p w14:paraId="3A24088C" w14:textId="77777777" w:rsidR="007674C8" w:rsidRDefault="007674C8" w:rsidP="007674C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B87AE4" id="Text Box 198" o:spid="_x0000_s1027" type="#_x0000_t202" style="position:absolute;margin-left:396.75pt;margin-top:249.95pt;width:81pt;height:40.5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">
                <v:textbox>
                  <w:txbxContent>
                    <w:p w14:paraId="761B2575" w14:textId="2C7FE3AE" w:rsidR="007674C8" w:rsidRDefault="007674C8" w:rsidP="007674C8">
                      <w:r>
                        <w:t>Detail pagina van kapsel</w:t>
                      </w:r>
                    </w:p>
                    <w:p w14:paraId="3A24088C" w14:textId="77777777" w:rsidR="007674C8" w:rsidRDefault="007674C8" w:rsidP="007674C8"/>
                  </w:txbxContent>
                </v:textbox>
                <w10:wrap type="square"/>
              </v:shape>
            </w:pict>
          </mc:Fallback>
        </mc:AlternateContent>
      </w:r>
      <w:r>
        <w:rPr>
          <w:noProof/>
        </w:rPr>
        <mc:AlternateContent>
          <mc:Choice Requires="wps">
            <w:drawing>
              <wp:anchor distT="45720" distB="45720" distL="114300" distR="114300" simplePos="0" relativeHeight="251658242" behindDoc="0" locked="0" layoutInCell="1" allowOverlap="1" wp14:anchorId="57F75138" wp14:editId="586B07C7">
                <wp:simplePos x="0" y="0"/>
                <wp:positionH relativeFrom="column">
                  <wp:posOffset>1268730</wp:posOffset>
                </wp:positionH>
                <wp:positionV relativeFrom="paragraph">
                  <wp:posOffset>3174365</wp:posOffset>
                </wp:positionV>
                <wp:extent cx="1028700" cy="514350"/>
                <wp:effectExtent l="0" t="0" r="0" b="0"/>
                <wp:wrapSquare wrapText="bothSides"/>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14350"/>
                        </a:xfrm>
                        <a:prstGeom prst="rect">
                          <a:avLst/>
                        </a:prstGeom>
                        <a:solidFill>
                          <a:srgbClr val="FFFFFF"/>
                        </a:solidFill>
                        <a:ln w="9525">
                          <a:solidFill>
                            <a:srgbClr val="000000"/>
                          </a:solidFill>
                          <a:miter lim="800000"/>
                          <a:headEnd/>
                          <a:tailEnd/>
                        </a:ln>
                      </wps:spPr>
                      <wps:txbx>
                        <w:txbxContent>
                          <w:p w14:paraId="430541E2" w14:textId="4896872D" w:rsidR="007674C8" w:rsidRDefault="007674C8" w:rsidP="007674C8">
                            <w:r>
                              <w:t>Korte kapsels pagina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75138" id="Text Box 197" o:spid="_x0000_s1028" type="#_x0000_t202" style="position:absolute;margin-left:99.9pt;margin-top:249.95pt;width:81pt;height:40.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">
                <v:textbox>
                  <w:txbxContent>
                    <w:p w14:paraId="430541E2" w14:textId="4896872D" w:rsidR="007674C8" w:rsidRDefault="007674C8" w:rsidP="007674C8">
                      <w:r>
                        <w:t>Korte kapsels pagina</w:t>
                      </w:r>
                    </w:p>
                  </w:txbxContent>
                </v:textbox>
                <w10:wrap type="square"/>
              </v:shape>
            </w:pict>
          </mc:Fallback>
        </mc:AlternateContent>
      </w:r>
      <w:r w:rsidR="00637293">
        <w:rPr>
          <w:noProof/>
        </w:rPr>
        <w:drawing>
          <wp:anchor distT="0" distB="0" distL="114300" distR="114300" simplePos="0" relativeHeight="251658249" behindDoc="0" locked="0" layoutInCell="1" allowOverlap="1" wp14:anchorId="7DB876E2" wp14:editId="044C0821">
            <wp:simplePos x="0" y="0"/>
            <wp:positionH relativeFrom="column">
              <wp:posOffset>0</wp:posOffset>
            </wp:positionH>
            <wp:positionV relativeFrom="paragraph">
              <wp:posOffset>702170</wp:posOffset>
            </wp:positionV>
            <wp:extent cx="5731510" cy="24777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477770"/>
                    </a:xfrm>
                    <a:prstGeom prst="rect">
                      <a:avLst/>
                    </a:prstGeom>
                  </pic:spPr>
                </pic:pic>
              </a:graphicData>
            </a:graphic>
            <wp14:sizeRelH relativeFrom="page">
              <wp14:pctWidth>0</wp14:pctWidth>
            </wp14:sizeRelH>
            <wp14:sizeRelV relativeFrom="page">
              <wp14:pctHeight>0</wp14:pctHeight>
            </wp14:sizeRelV>
          </wp:anchor>
        </w:drawing>
      </w:r>
      <w:r w:rsidR="006E561F">
        <w:t>[</w:t>
      </w:r>
      <w:r w:rsidR="007F394A">
        <w:t xml:space="preserve"> </w:t>
      </w:r>
      <w:hyperlink r:id="rId21" w:history="1">
        <w:r w:rsidR="00721389" w:rsidRPr="003572B6">
          <w:rPr>
            <w:rStyle w:val="Hyperlink"/>
          </w:rPr>
          <w:t>https://www.figma.com/file/KsmiQV8MvsWzc1WF1H3dMU/BarberTime?node-id=0%3A1&amp;t=VjgZKBLNIM3ElYau-0</w:t>
        </w:r>
      </w:hyperlink>
      <w:r w:rsidR="0032256E">
        <w:t xml:space="preserve">  (Figmalink)</w:t>
      </w:r>
      <w:r w:rsidR="006E561F">
        <w:t>]</w:t>
      </w:r>
    </w:p>
    <w:p w14:paraId="0533A4EB" w14:textId="43953108" w:rsidR="009750AD" w:rsidRDefault="00DA24A1" w:rsidP="006E561F">
      <w:r>
        <w:rPr>
          <w:noProof/>
        </w:rPr>
        <mc:AlternateContent>
          <mc:Choice Requires="wps">
            <w:drawing>
              <wp:anchor distT="45720" distB="45720" distL="114300" distR="114300" simplePos="0" relativeHeight="251658244" behindDoc="0" locked="0" layoutInCell="1" allowOverlap="1" wp14:anchorId="4265E90A" wp14:editId="51765484">
                <wp:simplePos x="0" y="0"/>
                <wp:positionH relativeFrom="column">
                  <wp:posOffset>3477895</wp:posOffset>
                </wp:positionH>
                <wp:positionV relativeFrom="paragraph">
                  <wp:posOffset>2723515</wp:posOffset>
                </wp:positionV>
                <wp:extent cx="1028700" cy="514350"/>
                <wp:effectExtent l="0" t="0" r="0" b="0"/>
                <wp:wrapSquare wrapText="bothSides"/>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14350"/>
                        </a:xfrm>
                        <a:prstGeom prst="rect">
                          <a:avLst/>
                        </a:prstGeom>
                        <a:solidFill>
                          <a:srgbClr val="FFFFFF"/>
                        </a:solidFill>
                        <a:ln w="9525">
                          <a:solidFill>
                            <a:srgbClr val="000000"/>
                          </a:solidFill>
                          <a:miter lim="800000"/>
                          <a:headEnd/>
                          <a:tailEnd/>
                        </a:ln>
                      </wps:spPr>
                      <wps:txbx>
                        <w:txbxContent>
                          <w:p w14:paraId="0FB06C3A" w14:textId="4C2118CB" w:rsidR="007674C8" w:rsidRDefault="007674C8" w:rsidP="007674C8">
                            <w:r>
                              <w:t>Middellange kapsels pagina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5E90A" id="Text Box 196" o:spid="_x0000_s1029" type="#_x0000_t202" style="position:absolute;margin-left:273.85pt;margin-top:214.45pt;width:81pt;height:40.5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">
                <v:textbox>
                  <w:txbxContent>
                    <w:p w14:paraId="0FB06C3A" w14:textId="4C2118CB" w:rsidR="007674C8" w:rsidRDefault="007674C8" w:rsidP="007674C8">
                      <w:r>
                        <w:t>Middellange kapsels pagina</w:t>
                      </w:r>
                    </w:p>
                  </w:txbxContent>
                </v:textbox>
                <w10:wrap type="square"/>
              </v:shape>
            </w:pict>
          </mc:Fallback>
        </mc:AlternateContent>
      </w:r>
      <w:r>
        <w:rPr>
          <w:noProof/>
        </w:rPr>
        <mc:AlternateContent>
          <mc:Choice Requires="wps">
            <w:drawing>
              <wp:anchor distT="45720" distB="45720" distL="114300" distR="114300" simplePos="0" relativeHeight="251658243" behindDoc="0" locked="0" layoutInCell="1" allowOverlap="1" wp14:anchorId="2A3462CE" wp14:editId="2C4FBC48">
                <wp:simplePos x="0" y="0"/>
                <wp:positionH relativeFrom="margin">
                  <wp:posOffset>2354580</wp:posOffset>
                </wp:positionH>
                <wp:positionV relativeFrom="paragraph">
                  <wp:posOffset>2723515</wp:posOffset>
                </wp:positionV>
                <wp:extent cx="1028700" cy="514350"/>
                <wp:effectExtent l="0" t="0" r="0" b="0"/>
                <wp:wrapSquare wrapText="bothSides"/>
                <wp:docPr id="19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14350"/>
                        </a:xfrm>
                        <a:prstGeom prst="rect">
                          <a:avLst/>
                        </a:prstGeom>
                        <a:solidFill>
                          <a:srgbClr val="FFFFFF"/>
                        </a:solidFill>
                        <a:ln w="9525">
                          <a:solidFill>
                            <a:srgbClr val="000000"/>
                          </a:solidFill>
                          <a:miter lim="800000"/>
                          <a:headEnd/>
                          <a:tailEnd/>
                        </a:ln>
                      </wps:spPr>
                      <wps:txbx>
                        <w:txbxContent>
                          <w:p w14:paraId="436F4B7C" w14:textId="09DABFD7" w:rsidR="007674C8" w:rsidRDefault="007674C8" w:rsidP="007674C8">
                            <w:r>
                              <w:t>Lange kapsels pagina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462CE" id="Text Box 195" o:spid="_x0000_s1030" type="#_x0000_t202" style="position:absolute;margin-left:185.4pt;margin-top:214.45pt;width:81pt;height:40.5pt;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">
                <v:textbox>
                  <w:txbxContent>
                    <w:p w14:paraId="436F4B7C" w14:textId="09DABFD7" w:rsidR="007674C8" w:rsidRDefault="007674C8" w:rsidP="007674C8">
                      <w:r>
                        <w:t>Lange kapsels pagina</w:t>
                      </w:r>
                    </w:p>
                  </w:txbxContent>
                </v:textbox>
                <w10:wrap type="square" anchorx="margin"/>
              </v:shape>
            </w:pict>
          </mc:Fallback>
        </mc:AlternateContent>
      </w:r>
      <w:r>
        <w:rPr>
          <w:noProof/>
        </w:rPr>
        <mc:AlternateContent>
          <mc:Choice Requires="wps">
            <w:drawing>
              <wp:anchor distT="45720" distB="45720" distL="114300" distR="114300" simplePos="0" relativeHeight="251658241" behindDoc="0" locked="0" layoutInCell="1" allowOverlap="1" wp14:anchorId="6DCB87B8" wp14:editId="55078761">
                <wp:simplePos x="0" y="0"/>
                <wp:positionH relativeFrom="column">
                  <wp:posOffset>96520</wp:posOffset>
                </wp:positionH>
                <wp:positionV relativeFrom="paragraph">
                  <wp:posOffset>2712720</wp:posOffset>
                </wp:positionV>
                <wp:extent cx="1028700" cy="514350"/>
                <wp:effectExtent l="0" t="0" r="0" b="0"/>
                <wp:wrapSquare wrapText="bothSides"/>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14350"/>
                        </a:xfrm>
                        <a:prstGeom prst="rect">
                          <a:avLst/>
                        </a:prstGeom>
                        <a:solidFill>
                          <a:srgbClr val="FFFFFF"/>
                        </a:solidFill>
                        <a:ln w="9525">
                          <a:solidFill>
                            <a:srgbClr val="000000"/>
                          </a:solidFill>
                          <a:miter lim="800000"/>
                          <a:headEnd/>
                          <a:tailEnd/>
                        </a:ln>
                      </wps:spPr>
                      <wps:txbx>
                        <w:txbxContent>
                          <w:p w14:paraId="7C64BFB4" w14:textId="21847E3E" w:rsidR="007674C8" w:rsidRDefault="007674C8">
                            <w:r>
                              <w:t>Populaire kapsels pagina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B87B8" id="Text Box 194" o:spid="_x0000_s1031" type="#_x0000_t202" style="position:absolute;margin-left:7.6pt;margin-top:213.6pt;width:81pt;height:40.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">
                <v:textbox>
                  <w:txbxContent>
                    <w:p w14:paraId="7C64BFB4" w14:textId="21847E3E" w:rsidR="007674C8" w:rsidRDefault="007674C8">
                      <w:r>
                        <w:t>Populaire kapsels pagina</w:t>
                      </w:r>
                    </w:p>
                  </w:txbxContent>
                </v:textbox>
                <w10:wrap type="square"/>
              </v:shape>
            </w:pict>
          </mc:Fallback>
        </mc:AlternateContent>
      </w:r>
      <w:r w:rsidR="00BA04DC">
        <w:br w:type="page"/>
      </w:r>
    </w:p>
    <w:p w14:paraId="60600232" w14:textId="77777777" w:rsidR="006E561F" w:rsidRDefault="006E561F" w:rsidP="006E561F">
      <w:pPr>
        <w:pStyle w:val="Heading3"/>
      </w:pPr>
      <w:bookmarkStart w:id="10" w:name="_Toc114049456"/>
      <w:r>
        <w:lastRenderedPageBreak/>
        <w:t>T4 Schema-technieken</w:t>
      </w:r>
      <w:bookmarkEnd w:id="10"/>
    </w:p>
    <w:p w14:paraId="5E41269B" w14:textId="4C7AE133" w:rsidR="006E561F" w:rsidRDefault="00550B65" w:rsidP="006E561F">
      <w:r>
        <w:t>Er is gebruik gemaakt van relevante of toepasselijke</w:t>
      </w:r>
      <w:r w:rsidR="00D57D0F">
        <w:t xml:space="preserve"> schematechnieken </w:t>
      </w:r>
    </w:p>
    <w:p w14:paraId="0472FE79" w14:textId="77777777" w:rsidR="00D57D0F" w:rsidRDefault="00D57D0F" w:rsidP="00D57D0F">
      <w:pPr>
        <w:pStyle w:val="Kopje"/>
      </w:pPr>
      <w:r w:rsidRPr="00A464D9">
        <w:t>Beoordeling:</w:t>
      </w:r>
      <w:r>
        <w:t xml:space="preserve"> </w:t>
      </w:r>
    </w:p>
    <w:p w14:paraId="4A992C97" w14:textId="5DD432E9" w:rsidR="00D57D0F" w:rsidRDefault="00D57D0F" w:rsidP="00D57D0F">
      <w:r>
        <w:t xml:space="preserve">Enigszins/ Grotendeels/ </w:t>
      </w:r>
      <w:r w:rsidRPr="006A0289">
        <w:rPr>
          <w:color w:val="70AD47" w:themeColor="accent6"/>
        </w:rPr>
        <w:t>Volledig</w:t>
      </w:r>
      <w:r>
        <w:t xml:space="preserve"> (kies één)</w:t>
      </w:r>
    </w:p>
    <w:p w14:paraId="71508561" w14:textId="2FFD66D3" w:rsidR="00D57D0F" w:rsidRDefault="00D57D0F" w:rsidP="00D57D0F">
      <w:pPr>
        <w:pStyle w:val="Kopje"/>
      </w:pPr>
      <w:r>
        <w:t>Onderbouwing:</w:t>
      </w:r>
    </w:p>
    <w:p w14:paraId="1A336336" w14:textId="676F3AD1" w:rsidR="00B44540" w:rsidRDefault="002F27BF" w:rsidP="002F27BF">
      <w:pPr>
        <w:pStyle w:val="Kopje"/>
        <w:rPr>
          <w:b w:val="0"/>
          <w:bCs w:val="0"/>
        </w:rPr>
      </w:pPr>
      <w:r w:rsidRPr="002F27BF">
        <w:rPr>
          <w:b w:val="0"/>
          <w:bCs w:val="0"/>
        </w:rPr>
        <w:t>ERD of ER-diagram staat voor entity-relationship-diagram. Een ERD is een diagram van een datamodel. Een ERD wordt gebruikt bij het ontwerpen van een informatiesysteem of een datawarehouse om inzicht te krijgen in de verbanden tussen de gegevens en de benodigde informatie</w:t>
      </w:r>
      <w:r>
        <w:rPr>
          <w:b w:val="0"/>
          <w:bCs w:val="0"/>
        </w:rPr>
        <w:t xml:space="preserve">. </w:t>
      </w:r>
    </w:p>
    <w:p w14:paraId="64D778B7" w14:textId="77777777" w:rsidR="00B44540" w:rsidRDefault="00B44540" w:rsidP="002F27BF">
      <w:pPr>
        <w:pStyle w:val="Kopje"/>
        <w:rPr>
          <w:b w:val="0"/>
          <w:bCs w:val="0"/>
        </w:rPr>
      </w:pPr>
    </w:p>
    <w:p w14:paraId="275E67FF" w14:textId="6354EF9F" w:rsidR="002F27BF" w:rsidRDefault="002F27BF" w:rsidP="002F27BF">
      <w:pPr>
        <w:pStyle w:val="Kopje"/>
        <w:rPr>
          <w:b w:val="0"/>
          <w:bCs w:val="0"/>
        </w:rPr>
      </w:pPr>
      <w:r>
        <w:rPr>
          <w:b w:val="0"/>
          <w:bCs w:val="0"/>
        </w:rPr>
        <w:t xml:space="preserve">Ik heb een ontwerp gemaakt voor de Detailpagina en de drie type kapsels kort, middellang en lang haar. Ook wordt op de andere afbeelding een plan getoond voor een eventuele volgende versie. </w:t>
      </w:r>
      <w:r w:rsidR="00B44540">
        <w:rPr>
          <w:b w:val="0"/>
          <w:bCs w:val="0"/>
        </w:rPr>
        <w:t xml:space="preserve">Op de afbeelding zie je ook dat er een relatie wordt gemaakt met “Account”. Het idee hierachter is om in de toekomst wanneer je een kapsel een like geeft je dat terug kan zien in je account welk kapsel je geliket hebt. Dus met andere woorden zonder account zal deze functie dus niet beschikbaar zijn in de toekomst. </w:t>
      </w:r>
      <w:r w:rsidR="000533FF">
        <w:rPr>
          <w:b w:val="0"/>
          <w:bCs w:val="0"/>
        </w:rPr>
        <w:t xml:space="preserve"> </w:t>
      </w:r>
    </w:p>
    <w:p w14:paraId="44EA0CF7" w14:textId="1F282C7F" w:rsidR="000533FF" w:rsidRDefault="000533FF" w:rsidP="002F27BF">
      <w:pPr>
        <w:pStyle w:val="Kopje"/>
        <w:rPr>
          <w:b w:val="0"/>
          <w:bCs w:val="0"/>
        </w:rPr>
      </w:pPr>
    </w:p>
    <w:p w14:paraId="0FCB8C6F" w14:textId="20EFC798" w:rsidR="000533FF" w:rsidRDefault="000533FF" w:rsidP="000533FF">
      <w:pPr>
        <w:pStyle w:val="Kopje"/>
        <w:rPr>
          <w:rStyle w:val="ui-provider"/>
          <w:b w:val="0"/>
          <w:bCs w:val="0"/>
        </w:rPr>
      </w:pPr>
      <w:r>
        <w:rPr>
          <w:rStyle w:val="ui-provider"/>
          <w:b w:val="0"/>
          <w:bCs w:val="0"/>
        </w:rPr>
        <w:t>Ik heb voor</w:t>
      </w:r>
      <w:r w:rsidRPr="00B7229A">
        <w:rPr>
          <w:rStyle w:val="ui-provider"/>
          <w:b w:val="0"/>
          <w:bCs w:val="0"/>
        </w:rPr>
        <w:t xml:space="preserve"> privacy en security</w:t>
      </w:r>
      <w:r>
        <w:rPr>
          <w:rStyle w:val="ui-provider"/>
          <w:b w:val="0"/>
          <w:bCs w:val="0"/>
        </w:rPr>
        <w:t xml:space="preserve"> een database zodat wij de data van klanten veilig houden. Dit ook om een data lek te voorkomen. </w:t>
      </w:r>
      <w:r w:rsidRPr="00B7229A">
        <w:rPr>
          <w:rStyle w:val="ui-provider"/>
          <w:b w:val="0"/>
          <w:bCs w:val="0"/>
        </w:rPr>
        <w:t xml:space="preserve"> </w:t>
      </w:r>
      <w:r>
        <w:rPr>
          <w:rStyle w:val="ui-provider"/>
          <w:b w:val="0"/>
          <w:bCs w:val="0"/>
        </w:rPr>
        <w:t xml:space="preserve">Ook doormiddel van accounts en een inlogsysteem kunnen klanten ook niet bij elkaars data komen. </w:t>
      </w:r>
    </w:p>
    <w:p w14:paraId="47BC9A12" w14:textId="77777777" w:rsidR="00D72694" w:rsidRPr="00B7229A" w:rsidRDefault="00D72694" w:rsidP="000533FF">
      <w:pPr>
        <w:pStyle w:val="Kopje"/>
        <w:rPr>
          <w:b w:val="0"/>
          <w:bCs w:val="0"/>
        </w:rPr>
      </w:pPr>
    </w:p>
    <w:p w14:paraId="3EDF2068" w14:textId="51E26C3D" w:rsidR="000533FF" w:rsidRDefault="000533FF" w:rsidP="002F27BF">
      <w:pPr>
        <w:pStyle w:val="Kopje"/>
        <w:rPr>
          <w:b w:val="0"/>
          <w:bCs w:val="0"/>
        </w:rPr>
      </w:pPr>
    </w:p>
    <w:p w14:paraId="22D32150" w14:textId="296FC710" w:rsidR="00A004A0" w:rsidRDefault="00A004A0" w:rsidP="002F27BF">
      <w:pPr>
        <w:pStyle w:val="Kopje"/>
      </w:pPr>
    </w:p>
    <w:p w14:paraId="2C5A3B5A" w14:textId="1CF53588" w:rsidR="00D57D0F" w:rsidRDefault="00D57D0F" w:rsidP="00D57D0F">
      <w:pPr>
        <w:pStyle w:val="Kopje"/>
      </w:pPr>
      <w:r w:rsidRPr="00A464D9">
        <w:t>Bestanden:</w:t>
      </w:r>
    </w:p>
    <w:p w14:paraId="0AD1295C" w14:textId="0A12F0DF" w:rsidR="008C638D" w:rsidRDefault="00901AB8" w:rsidP="00D57D0F">
      <w:bookmarkStart w:id="11" w:name="_Hlk124079150"/>
      <w:r>
        <w:t xml:space="preserve">  </w:t>
      </w:r>
    </w:p>
    <w:p w14:paraId="6D084A90" w14:textId="4A2B44E5" w:rsidR="008C638D" w:rsidRDefault="00266635" w:rsidP="00266635">
      <w:r>
        <w:t xml:space="preserve">Hier zie je mijn </w:t>
      </w:r>
      <w:proofErr w:type="gramStart"/>
      <w:r>
        <w:t xml:space="preserve">ERD </w:t>
      </w:r>
      <w:r w:rsidR="00934030">
        <w:t>d</w:t>
      </w:r>
      <w:r>
        <w:t>iagram</w:t>
      </w:r>
      <w:proofErr w:type="gramEnd"/>
      <w:r>
        <w:t xml:space="preserve">.  </w:t>
      </w:r>
      <w:r w:rsidR="00901AB8">
        <w:t xml:space="preserve"> </w:t>
      </w:r>
      <w:r w:rsidR="00937929">
        <w:tab/>
      </w:r>
      <w:r w:rsidR="00937929">
        <w:tab/>
      </w:r>
      <w:r w:rsidR="00937929">
        <w:tab/>
      </w:r>
      <w:r w:rsidR="00937929">
        <w:tab/>
        <w:t xml:space="preserve">Hier zie je mijn activiteiten </w:t>
      </w:r>
      <w:r w:rsidR="0011249F">
        <w:t>diagram</w:t>
      </w:r>
    </w:p>
    <w:p w14:paraId="30C38BF4" w14:textId="2380D9FF" w:rsidR="008C638D" w:rsidRDefault="00937929">
      <w:r>
        <w:rPr>
          <w:noProof/>
        </w:rPr>
        <w:drawing>
          <wp:anchor distT="0" distB="0" distL="114300" distR="114300" simplePos="0" relativeHeight="251660310" behindDoc="0" locked="0" layoutInCell="1" allowOverlap="1" wp14:anchorId="708DD88F" wp14:editId="45738FB5">
            <wp:simplePos x="0" y="0"/>
            <wp:positionH relativeFrom="margin">
              <wp:posOffset>2904154</wp:posOffset>
            </wp:positionH>
            <wp:positionV relativeFrom="margin">
              <wp:posOffset>5372100</wp:posOffset>
            </wp:positionV>
            <wp:extent cx="2977515" cy="2887980"/>
            <wp:effectExtent l="0" t="0" r="0" b="0"/>
            <wp:wrapSquare wrapText="bothSides"/>
            <wp:docPr id="228" name="Picture 228"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diagram of a flowchart&#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2977515" cy="2887980"/>
                    </a:xfrm>
                    <a:prstGeom prst="rect">
                      <a:avLst/>
                    </a:prstGeom>
                  </pic:spPr>
                </pic:pic>
              </a:graphicData>
            </a:graphic>
            <wp14:sizeRelH relativeFrom="margin">
              <wp14:pctWidth>0</wp14:pctWidth>
            </wp14:sizeRelH>
            <wp14:sizeRelV relativeFrom="margin">
              <wp14:pctHeight>0</wp14:pctHeight>
            </wp14:sizeRelV>
          </wp:anchor>
        </w:drawing>
      </w:r>
      <w:r w:rsidR="00266635" w:rsidRPr="00266635">
        <w:rPr>
          <w:noProof/>
        </w:rPr>
        <w:drawing>
          <wp:anchor distT="0" distB="0" distL="114300" distR="114300" simplePos="0" relativeHeight="251659286" behindDoc="0" locked="0" layoutInCell="1" allowOverlap="1" wp14:anchorId="4B6BFDCB" wp14:editId="59C806B9">
            <wp:simplePos x="0" y="0"/>
            <wp:positionH relativeFrom="margin">
              <wp:posOffset>-90607</wp:posOffset>
            </wp:positionH>
            <wp:positionV relativeFrom="margin">
              <wp:posOffset>5298398</wp:posOffset>
            </wp:positionV>
            <wp:extent cx="2308225" cy="2955925"/>
            <wp:effectExtent l="0" t="0" r="3175" b="3175"/>
            <wp:wrapSquare wrapText="bothSides"/>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08225" cy="2955925"/>
                    </a:xfrm>
                    <a:prstGeom prst="rect">
                      <a:avLst/>
                    </a:prstGeom>
                  </pic:spPr>
                </pic:pic>
              </a:graphicData>
            </a:graphic>
            <wp14:sizeRelH relativeFrom="margin">
              <wp14:pctWidth>0</wp14:pctWidth>
            </wp14:sizeRelH>
            <wp14:sizeRelV relativeFrom="margin">
              <wp14:pctHeight>0</wp14:pctHeight>
            </wp14:sizeRelV>
          </wp:anchor>
        </w:drawing>
      </w:r>
      <w:r w:rsidR="008C638D">
        <w:br w:type="page"/>
      </w:r>
    </w:p>
    <w:p w14:paraId="176C2239" w14:textId="77777777" w:rsidR="003B5001" w:rsidRDefault="003B5001" w:rsidP="00D57D0F"/>
    <w:p w14:paraId="074D753D" w14:textId="77777777" w:rsidR="001B195A" w:rsidRDefault="001B195A" w:rsidP="00DF0B1D">
      <w:pPr>
        <w:pStyle w:val="Heading3"/>
      </w:pPr>
      <w:bookmarkStart w:id="12" w:name="_Toc114049457"/>
    </w:p>
    <w:p w14:paraId="3F621A07" w14:textId="77777777" w:rsidR="00D72694" w:rsidRPr="00D72694" w:rsidRDefault="00D72694" w:rsidP="00D72694"/>
    <w:p w14:paraId="51B88C1F" w14:textId="5E826B70" w:rsidR="00D57D0F" w:rsidRDefault="00F835A6" w:rsidP="00DF0B1D">
      <w:pPr>
        <w:pStyle w:val="Heading3"/>
      </w:pPr>
      <w:r>
        <w:t>T4</w:t>
      </w:r>
      <w:r w:rsidR="00DF0B1D">
        <w:t>: Onderbouwing</w:t>
      </w:r>
      <w:bookmarkEnd w:id="12"/>
    </w:p>
    <w:bookmarkEnd w:id="11"/>
    <w:p w14:paraId="10BC6053" w14:textId="68BBA708" w:rsidR="00435271" w:rsidRDefault="00435271">
      <w:pPr>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Een veel-op-veel relatie </w:t>
      </w:r>
      <w:r w:rsidR="007613F1">
        <w:rPr>
          <w:rFonts w:ascii="Verdana" w:hAnsi="Verdana"/>
          <w:color w:val="000000"/>
          <w:sz w:val="20"/>
          <w:szCs w:val="20"/>
          <w:shd w:val="clear" w:color="auto" w:fill="FFFFFF"/>
        </w:rPr>
        <w:t>is wanneer een tabel meerdere records heeft die gekoppel</w:t>
      </w:r>
      <w:r w:rsidR="00D674B3">
        <w:rPr>
          <w:rFonts w:ascii="Verdana" w:hAnsi="Verdana"/>
          <w:color w:val="000000"/>
          <w:sz w:val="20"/>
          <w:szCs w:val="20"/>
          <w:shd w:val="clear" w:color="auto" w:fill="FFFFFF"/>
        </w:rPr>
        <w:t>d</w:t>
      </w:r>
      <w:r w:rsidR="007613F1">
        <w:rPr>
          <w:rFonts w:ascii="Verdana" w:hAnsi="Verdana"/>
          <w:color w:val="000000"/>
          <w:sz w:val="20"/>
          <w:szCs w:val="20"/>
          <w:shd w:val="clear" w:color="auto" w:fill="FFFFFF"/>
        </w:rPr>
        <w:t xml:space="preserve"> zijn </w:t>
      </w:r>
      <w:r w:rsidR="003E4B75">
        <w:rPr>
          <w:rFonts w:ascii="Verdana" w:hAnsi="Verdana"/>
          <w:color w:val="000000"/>
          <w:sz w:val="20"/>
          <w:szCs w:val="20"/>
          <w:shd w:val="clear" w:color="auto" w:fill="FFFFFF"/>
        </w:rPr>
        <w:t xml:space="preserve">meerdere records in een andere tabel. Bij zo een relatie gebruik je </w:t>
      </w:r>
      <w:r>
        <w:rPr>
          <w:rFonts w:ascii="Verdana" w:hAnsi="Verdana"/>
          <w:color w:val="000000"/>
          <w:sz w:val="20"/>
          <w:szCs w:val="20"/>
          <w:shd w:val="clear" w:color="auto" w:fill="FFFFFF"/>
        </w:rPr>
        <w:t>altijd een koppeltabel.</w:t>
      </w:r>
      <w:r w:rsidR="003E4B75">
        <w:rPr>
          <w:rFonts w:ascii="Verdana" w:hAnsi="Verdana"/>
          <w:color w:val="000000"/>
          <w:sz w:val="20"/>
          <w:szCs w:val="20"/>
          <w:shd w:val="clear" w:color="auto" w:fill="FFFFFF"/>
        </w:rPr>
        <w:t xml:space="preserve"> Dit </w:t>
      </w:r>
      <w:r w:rsidR="00D674B3">
        <w:rPr>
          <w:rFonts w:ascii="Verdana" w:hAnsi="Verdana"/>
          <w:color w:val="000000"/>
          <w:sz w:val="20"/>
          <w:szCs w:val="20"/>
          <w:shd w:val="clear" w:color="auto" w:fill="FFFFFF"/>
        </w:rPr>
        <w:t>om te voorkomen dat bij het verwijderen van data de gekoppelde data niet verloren gaat.</w:t>
      </w:r>
    </w:p>
    <w:p w14:paraId="728A8D62" w14:textId="76F89F32" w:rsidR="00211E03" w:rsidRDefault="00D72694">
      <w:pPr>
        <w:rPr>
          <w:rFonts w:ascii="Verdana" w:eastAsia="Times New Roman" w:hAnsi="Verdana" w:cs="Times New Roman"/>
          <w:color w:val="000000"/>
          <w:sz w:val="20"/>
          <w:szCs w:val="20"/>
          <w:lang w:eastAsia="nl-NL"/>
        </w:rPr>
      </w:pPr>
      <w:r>
        <w:rPr>
          <w:rFonts w:ascii="Verdana" w:eastAsia="Times New Roman" w:hAnsi="Verdana" w:cs="Times New Roman"/>
          <w:color w:val="000000"/>
          <w:sz w:val="20"/>
          <w:szCs w:val="20"/>
          <w:lang w:eastAsia="nl-NL"/>
        </w:rPr>
        <w:t xml:space="preserve">Ik heb </w:t>
      </w:r>
      <w:r w:rsidR="00314AB7">
        <w:rPr>
          <w:rFonts w:ascii="Verdana" w:eastAsia="Times New Roman" w:hAnsi="Verdana" w:cs="Times New Roman"/>
          <w:color w:val="000000"/>
          <w:sz w:val="20"/>
          <w:szCs w:val="20"/>
          <w:lang w:eastAsia="nl-NL"/>
        </w:rPr>
        <w:t>7</w:t>
      </w:r>
      <w:r>
        <w:rPr>
          <w:rFonts w:ascii="Verdana" w:eastAsia="Times New Roman" w:hAnsi="Verdana" w:cs="Times New Roman"/>
          <w:color w:val="000000"/>
          <w:sz w:val="20"/>
          <w:szCs w:val="20"/>
          <w:lang w:eastAsia="nl-NL"/>
        </w:rPr>
        <w:t xml:space="preserve"> tabellen</w:t>
      </w:r>
      <w:r w:rsidR="00C4268A">
        <w:rPr>
          <w:rFonts w:ascii="Verdana" w:eastAsia="Times New Roman" w:hAnsi="Verdana" w:cs="Times New Roman"/>
          <w:color w:val="000000"/>
          <w:sz w:val="20"/>
          <w:szCs w:val="20"/>
          <w:lang w:eastAsia="nl-NL"/>
        </w:rPr>
        <w:t>:</w:t>
      </w:r>
    </w:p>
    <w:p w14:paraId="6BEE5952" w14:textId="0306CF52" w:rsidR="00FF451C" w:rsidRDefault="00FF451C" w:rsidP="00211E03">
      <w:pPr>
        <w:pStyle w:val="ListParagraph"/>
        <w:numPr>
          <w:ilvl w:val="0"/>
          <w:numId w:val="8"/>
        </w:numPr>
        <w:rPr>
          <w:rFonts w:ascii="Verdana" w:eastAsia="Times New Roman" w:hAnsi="Verdana" w:cs="Times New Roman"/>
          <w:color w:val="000000"/>
          <w:sz w:val="20"/>
          <w:szCs w:val="20"/>
          <w:lang w:eastAsia="nl-NL"/>
        </w:rPr>
      </w:pPr>
      <w:r>
        <w:rPr>
          <w:rFonts w:ascii="Verdana" w:eastAsia="Times New Roman" w:hAnsi="Verdana" w:cs="Times New Roman"/>
          <w:color w:val="000000"/>
          <w:sz w:val="20"/>
          <w:szCs w:val="20"/>
          <w:lang w:eastAsia="nl-NL"/>
        </w:rPr>
        <w:t>Create Account</w:t>
      </w:r>
    </w:p>
    <w:p w14:paraId="7342E7D5" w14:textId="3C9CF1A0" w:rsidR="00211E03" w:rsidRDefault="00314AB7" w:rsidP="00211E03">
      <w:pPr>
        <w:pStyle w:val="ListParagraph"/>
        <w:numPr>
          <w:ilvl w:val="0"/>
          <w:numId w:val="8"/>
        </w:numPr>
        <w:rPr>
          <w:rFonts w:ascii="Verdana" w:eastAsia="Times New Roman" w:hAnsi="Verdana" w:cs="Times New Roman"/>
          <w:color w:val="000000"/>
          <w:sz w:val="20"/>
          <w:szCs w:val="20"/>
          <w:lang w:eastAsia="nl-NL"/>
        </w:rPr>
      </w:pPr>
      <w:r>
        <w:rPr>
          <w:rFonts w:ascii="Verdana" w:eastAsia="Times New Roman" w:hAnsi="Verdana" w:cs="Times New Roman"/>
          <w:color w:val="000000"/>
          <w:sz w:val="20"/>
          <w:szCs w:val="20"/>
          <w:lang w:eastAsia="nl-NL"/>
        </w:rPr>
        <w:t>K</w:t>
      </w:r>
      <w:r w:rsidR="00D72694" w:rsidRPr="00211E03">
        <w:rPr>
          <w:rFonts w:ascii="Verdana" w:eastAsia="Times New Roman" w:hAnsi="Verdana" w:cs="Times New Roman"/>
          <w:color w:val="000000"/>
          <w:sz w:val="20"/>
          <w:szCs w:val="20"/>
          <w:lang w:eastAsia="nl-NL"/>
        </w:rPr>
        <w:t>apsel</w:t>
      </w:r>
      <w:r w:rsidR="00211E03" w:rsidRPr="00211E03">
        <w:rPr>
          <w:rFonts w:ascii="Verdana" w:eastAsia="Times New Roman" w:hAnsi="Verdana" w:cs="Times New Roman"/>
          <w:color w:val="000000"/>
          <w:sz w:val="20"/>
          <w:szCs w:val="20"/>
          <w:lang w:eastAsia="nl-NL"/>
        </w:rPr>
        <w:t xml:space="preserve"> </w:t>
      </w:r>
    </w:p>
    <w:p w14:paraId="4C8CF521" w14:textId="7C83F02F" w:rsidR="00314AB7" w:rsidRPr="00211E03" w:rsidRDefault="00314AB7" w:rsidP="00211E03">
      <w:pPr>
        <w:pStyle w:val="ListParagraph"/>
        <w:numPr>
          <w:ilvl w:val="0"/>
          <w:numId w:val="8"/>
        </w:numPr>
        <w:rPr>
          <w:rFonts w:ascii="Verdana" w:eastAsia="Times New Roman" w:hAnsi="Verdana" w:cs="Times New Roman"/>
          <w:color w:val="000000"/>
          <w:sz w:val="20"/>
          <w:szCs w:val="20"/>
          <w:lang w:eastAsia="nl-NL"/>
        </w:rPr>
      </w:pPr>
      <w:r>
        <w:rPr>
          <w:rFonts w:ascii="Verdana" w:eastAsia="Times New Roman" w:hAnsi="Verdana" w:cs="Times New Roman"/>
          <w:color w:val="000000"/>
          <w:sz w:val="20"/>
          <w:szCs w:val="20"/>
          <w:lang w:eastAsia="nl-NL"/>
        </w:rPr>
        <w:t>Kapsel Like</w:t>
      </w:r>
    </w:p>
    <w:p w14:paraId="7A320CC7" w14:textId="24F3BF26" w:rsidR="00B72930" w:rsidRDefault="00314AB7" w:rsidP="00314AB7">
      <w:pPr>
        <w:pStyle w:val="ListParagraph"/>
        <w:numPr>
          <w:ilvl w:val="0"/>
          <w:numId w:val="8"/>
        </w:numPr>
        <w:rPr>
          <w:rFonts w:ascii="Verdana" w:eastAsia="Times New Roman" w:hAnsi="Verdana" w:cs="Times New Roman"/>
          <w:color w:val="000000"/>
          <w:sz w:val="20"/>
          <w:szCs w:val="20"/>
          <w:lang w:eastAsia="nl-NL"/>
        </w:rPr>
      </w:pPr>
      <w:r>
        <w:rPr>
          <w:rFonts w:ascii="Verdana" w:eastAsia="Times New Roman" w:hAnsi="Verdana" w:cs="Times New Roman"/>
          <w:color w:val="000000"/>
          <w:sz w:val="20"/>
          <w:szCs w:val="20"/>
          <w:lang w:eastAsia="nl-NL"/>
        </w:rPr>
        <w:t>Type</w:t>
      </w:r>
      <w:r w:rsidR="00D72694" w:rsidRPr="00211E03">
        <w:rPr>
          <w:rFonts w:ascii="Verdana" w:eastAsia="Times New Roman" w:hAnsi="Verdana" w:cs="Times New Roman"/>
          <w:color w:val="000000"/>
          <w:sz w:val="20"/>
          <w:szCs w:val="20"/>
          <w:lang w:eastAsia="nl-NL"/>
        </w:rPr>
        <w:t xml:space="preserve"> kapsel </w:t>
      </w:r>
    </w:p>
    <w:p w14:paraId="421161FB" w14:textId="34B68D79" w:rsidR="00314AB7" w:rsidRDefault="00FF451C" w:rsidP="00314AB7">
      <w:pPr>
        <w:pStyle w:val="ListParagraph"/>
        <w:numPr>
          <w:ilvl w:val="0"/>
          <w:numId w:val="8"/>
        </w:numPr>
        <w:rPr>
          <w:rFonts w:ascii="Verdana" w:eastAsia="Times New Roman" w:hAnsi="Verdana" w:cs="Times New Roman"/>
          <w:color w:val="000000"/>
          <w:sz w:val="20"/>
          <w:szCs w:val="20"/>
          <w:lang w:eastAsia="nl-NL"/>
        </w:rPr>
      </w:pPr>
      <w:r>
        <w:rPr>
          <w:rFonts w:ascii="Verdana" w:eastAsia="Times New Roman" w:hAnsi="Verdana" w:cs="Times New Roman"/>
          <w:color w:val="000000"/>
          <w:sz w:val="20"/>
          <w:szCs w:val="20"/>
          <w:lang w:eastAsia="nl-NL"/>
        </w:rPr>
        <w:t>Kort kapsel</w:t>
      </w:r>
    </w:p>
    <w:p w14:paraId="7F5D33F5" w14:textId="7BBD98CF" w:rsidR="00FF451C" w:rsidRDefault="00FF451C" w:rsidP="00314AB7">
      <w:pPr>
        <w:pStyle w:val="ListParagraph"/>
        <w:numPr>
          <w:ilvl w:val="0"/>
          <w:numId w:val="8"/>
        </w:numPr>
        <w:rPr>
          <w:rFonts w:ascii="Verdana" w:eastAsia="Times New Roman" w:hAnsi="Verdana" w:cs="Times New Roman"/>
          <w:color w:val="000000"/>
          <w:sz w:val="20"/>
          <w:szCs w:val="20"/>
          <w:lang w:eastAsia="nl-NL"/>
        </w:rPr>
      </w:pPr>
      <w:r>
        <w:rPr>
          <w:rFonts w:ascii="Verdana" w:eastAsia="Times New Roman" w:hAnsi="Verdana" w:cs="Times New Roman"/>
          <w:color w:val="000000"/>
          <w:sz w:val="20"/>
          <w:szCs w:val="20"/>
          <w:lang w:eastAsia="nl-NL"/>
        </w:rPr>
        <w:t>Middel kapsel</w:t>
      </w:r>
    </w:p>
    <w:p w14:paraId="4975CB0B" w14:textId="05F0A058" w:rsidR="00FF451C" w:rsidRPr="00314AB7" w:rsidRDefault="00FF451C" w:rsidP="00314AB7">
      <w:pPr>
        <w:pStyle w:val="ListParagraph"/>
        <w:numPr>
          <w:ilvl w:val="0"/>
          <w:numId w:val="8"/>
        </w:numPr>
        <w:rPr>
          <w:rFonts w:ascii="Verdana" w:eastAsia="Times New Roman" w:hAnsi="Verdana" w:cs="Times New Roman"/>
          <w:color w:val="000000"/>
          <w:sz w:val="20"/>
          <w:szCs w:val="20"/>
          <w:lang w:eastAsia="nl-NL"/>
        </w:rPr>
      </w:pPr>
      <w:r>
        <w:rPr>
          <w:rFonts w:ascii="Verdana" w:eastAsia="Times New Roman" w:hAnsi="Verdana" w:cs="Times New Roman"/>
          <w:color w:val="000000"/>
          <w:sz w:val="20"/>
          <w:szCs w:val="20"/>
          <w:lang w:eastAsia="nl-NL"/>
        </w:rPr>
        <w:t>Lang kapsel</w:t>
      </w:r>
    </w:p>
    <w:p w14:paraId="423824E2" w14:textId="77777777" w:rsidR="00B72930" w:rsidRDefault="00B72930" w:rsidP="00B72930">
      <w:pPr>
        <w:pStyle w:val="ListParagraph"/>
        <w:rPr>
          <w:rFonts w:ascii="Verdana" w:eastAsia="Times New Roman" w:hAnsi="Verdana" w:cs="Times New Roman"/>
          <w:color w:val="000000"/>
          <w:sz w:val="20"/>
          <w:szCs w:val="20"/>
          <w:lang w:eastAsia="nl-NL"/>
        </w:rPr>
      </w:pPr>
    </w:p>
    <w:p w14:paraId="6C177625" w14:textId="77777777" w:rsidR="00B72930" w:rsidRDefault="00B72930" w:rsidP="00B72930">
      <w:pPr>
        <w:pStyle w:val="ListParagraph"/>
        <w:rPr>
          <w:rFonts w:asciiTheme="majorHAnsi" w:eastAsiaTheme="majorEastAsia" w:hAnsiTheme="majorHAnsi" w:cstheme="majorBidi"/>
          <w:color w:val="2F5496" w:themeColor="accent1" w:themeShade="BF"/>
          <w:sz w:val="26"/>
          <w:szCs w:val="26"/>
        </w:rPr>
      </w:pPr>
    </w:p>
    <w:p w14:paraId="0EA761D8" w14:textId="0C24F9A9" w:rsidR="00B72930" w:rsidRPr="00B72930" w:rsidRDefault="00B72930" w:rsidP="00B72930">
      <w:pPr>
        <w:rPr>
          <w:rFonts w:asciiTheme="majorHAnsi" w:eastAsiaTheme="majorEastAsia" w:hAnsiTheme="majorHAnsi" w:cstheme="majorBidi"/>
          <w:color w:val="2F5496" w:themeColor="accent1" w:themeShade="BF"/>
          <w:sz w:val="26"/>
          <w:szCs w:val="26"/>
        </w:rPr>
      </w:pPr>
      <w:r w:rsidRPr="00B72930">
        <w:rPr>
          <w:rFonts w:ascii="Verdana" w:eastAsia="Times New Roman" w:hAnsi="Verdana" w:cs="Times New Roman"/>
          <w:color w:val="000000"/>
          <w:sz w:val="20"/>
          <w:szCs w:val="20"/>
          <w:lang w:eastAsia="nl-NL"/>
        </w:rPr>
        <w:t xml:space="preserve">Het Type kapsel tabel is het koppelkabel </w:t>
      </w:r>
      <w:r w:rsidR="0032165C">
        <w:rPr>
          <w:rFonts w:ascii="Verdana" w:eastAsia="Times New Roman" w:hAnsi="Verdana" w:cs="Times New Roman"/>
          <w:color w:val="000000"/>
          <w:sz w:val="20"/>
          <w:szCs w:val="20"/>
          <w:lang w:eastAsia="nl-NL"/>
        </w:rPr>
        <w:t xml:space="preserve">voor de relatie tussen het Kapsel tabel en de drie soorten kapsel </w:t>
      </w:r>
      <w:r w:rsidR="00AE288E">
        <w:rPr>
          <w:rFonts w:ascii="Verdana" w:eastAsia="Times New Roman" w:hAnsi="Verdana" w:cs="Times New Roman"/>
          <w:color w:val="000000"/>
          <w:sz w:val="20"/>
          <w:szCs w:val="20"/>
          <w:lang w:eastAsia="nl-NL"/>
        </w:rPr>
        <w:t>tabellen</w:t>
      </w:r>
      <w:r w:rsidR="0032165C">
        <w:rPr>
          <w:rFonts w:ascii="Verdana" w:eastAsia="Times New Roman" w:hAnsi="Verdana" w:cs="Times New Roman"/>
          <w:color w:val="000000"/>
          <w:sz w:val="20"/>
          <w:szCs w:val="20"/>
          <w:lang w:eastAsia="nl-NL"/>
        </w:rPr>
        <w:t>.</w:t>
      </w:r>
    </w:p>
    <w:p w14:paraId="30188CAA" w14:textId="3B80485A" w:rsidR="00435271" w:rsidRDefault="00435271" w:rsidP="00435271">
      <w:pPr>
        <w:shd w:val="clear" w:color="auto" w:fill="FFFFFF"/>
        <w:spacing w:after="0" w:line="240" w:lineRule="auto"/>
        <w:rPr>
          <w:rFonts w:ascii="Verdana" w:eastAsia="Times New Roman" w:hAnsi="Verdana" w:cs="Times New Roman"/>
          <w:color w:val="000000"/>
          <w:sz w:val="20"/>
          <w:szCs w:val="20"/>
          <w:lang w:eastAsia="nl-NL"/>
        </w:rPr>
      </w:pPr>
      <w:r w:rsidRPr="00435271">
        <w:rPr>
          <w:rFonts w:ascii="Verdana" w:eastAsia="Times New Roman" w:hAnsi="Verdana" w:cs="Times New Roman"/>
          <w:color w:val="000000"/>
          <w:sz w:val="20"/>
          <w:szCs w:val="20"/>
          <w:lang w:eastAsia="nl-NL"/>
        </w:rPr>
        <w:t>De tabel </w:t>
      </w:r>
      <w:r>
        <w:rPr>
          <w:rFonts w:ascii="Verdana" w:eastAsia="Times New Roman" w:hAnsi="Verdana" w:cs="Times New Roman"/>
          <w:b/>
          <w:bCs/>
          <w:color w:val="000000"/>
          <w:sz w:val="20"/>
          <w:szCs w:val="20"/>
          <w:lang w:eastAsia="nl-NL"/>
        </w:rPr>
        <w:t>Kapsel like</w:t>
      </w:r>
      <w:r w:rsidRPr="00435271">
        <w:rPr>
          <w:rFonts w:ascii="Verdana" w:eastAsia="Times New Roman" w:hAnsi="Verdana" w:cs="Times New Roman"/>
          <w:b/>
          <w:bCs/>
          <w:color w:val="000000"/>
          <w:sz w:val="20"/>
          <w:szCs w:val="20"/>
          <w:lang w:eastAsia="nl-NL"/>
        </w:rPr>
        <w:t> </w:t>
      </w:r>
      <w:r w:rsidRPr="00435271">
        <w:rPr>
          <w:rFonts w:ascii="Verdana" w:eastAsia="Times New Roman" w:hAnsi="Verdana" w:cs="Times New Roman"/>
          <w:color w:val="000000"/>
          <w:sz w:val="20"/>
          <w:szCs w:val="20"/>
          <w:lang w:eastAsia="nl-NL"/>
        </w:rPr>
        <w:t xml:space="preserve">is </w:t>
      </w:r>
      <w:r>
        <w:rPr>
          <w:rFonts w:ascii="Verdana" w:eastAsia="Times New Roman" w:hAnsi="Verdana" w:cs="Times New Roman"/>
          <w:color w:val="000000"/>
          <w:sz w:val="20"/>
          <w:szCs w:val="20"/>
          <w:lang w:eastAsia="nl-NL"/>
        </w:rPr>
        <w:t>er</w:t>
      </w:r>
      <w:r w:rsidRPr="00435271">
        <w:rPr>
          <w:rFonts w:ascii="Verdana" w:eastAsia="Times New Roman" w:hAnsi="Verdana" w:cs="Times New Roman"/>
          <w:color w:val="000000"/>
          <w:sz w:val="20"/>
          <w:szCs w:val="20"/>
          <w:lang w:eastAsia="nl-NL"/>
        </w:rPr>
        <w:t>om ervoor te kunnen zorgen dat de relatie tussen </w:t>
      </w:r>
      <w:r>
        <w:rPr>
          <w:rFonts w:ascii="Verdana" w:eastAsia="Times New Roman" w:hAnsi="Verdana" w:cs="Times New Roman"/>
          <w:b/>
          <w:bCs/>
          <w:color w:val="000000"/>
          <w:sz w:val="20"/>
          <w:szCs w:val="20"/>
          <w:lang w:eastAsia="nl-NL"/>
        </w:rPr>
        <w:t>Kapsel</w:t>
      </w:r>
      <w:r w:rsidRPr="00435271">
        <w:rPr>
          <w:rFonts w:ascii="Verdana" w:eastAsia="Times New Roman" w:hAnsi="Verdana" w:cs="Times New Roman"/>
          <w:b/>
          <w:bCs/>
          <w:color w:val="000000"/>
          <w:sz w:val="20"/>
          <w:szCs w:val="20"/>
          <w:lang w:eastAsia="nl-NL"/>
        </w:rPr>
        <w:t> </w:t>
      </w:r>
      <w:r w:rsidRPr="00435271">
        <w:rPr>
          <w:rFonts w:ascii="Verdana" w:eastAsia="Times New Roman" w:hAnsi="Verdana" w:cs="Times New Roman"/>
          <w:color w:val="000000"/>
          <w:sz w:val="20"/>
          <w:szCs w:val="20"/>
          <w:lang w:eastAsia="nl-NL"/>
        </w:rPr>
        <w:t>en</w:t>
      </w:r>
      <w:r>
        <w:rPr>
          <w:rFonts w:ascii="Verdana" w:eastAsia="Times New Roman" w:hAnsi="Verdana" w:cs="Times New Roman"/>
          <w:color w:val="000000"/>
          <w:sz w:val="20"/>
          <w:szCs w:val="20"/>
          <w:lang w:eastAsia="nl-NL"/>
        </w:rPr>
        <w:t xml:space="preserve"> Create Account </w:t>
      </w:r>
      <w:r w:rsidRPr="00435271">
        <w:rPr>
          <w:rFonts w:ascii="Verdana" w:eastAsia="Times New Roman" w:hAnsi="Verdana" w:cs="Times New Roman"/>
          <w:color w:val="000000"/>
          <w:sz w:val="20"/>
          <w:szCs w:val="20"/>
          <w:lang w:eastAsia="nl-NL"/>
        </w:rPr>
        <w:t>veel-op-veel is. </w:t>
      </w:r>
      <w:r>
        <w:rPr>
          <w:rFonts w:ascii="Verdana" w:eastAsia="Times New Roman" w:hAnsi="Verdana" w:cs="Times New Roman"/>
          <w:b/>
          <w:bCs/>
          <w:color w:val="000000"/>
          <w:sz w:val="20"/>
          <w:szCs w:val="20"/>
          <w:lang w:eastAsia="nl-NL"/>
        </w:rPr>
        <w:t xml:space="preserve">Kapsel like </w:t>
      </w:r>
      <w:r w:rsidRPr="00435271">
        <w:rPr>
          <w:rFonts w:ascii="Verdana" w:eastAsia="Times New Roman" w:hAnsi="Verdana" w:cs="Times New Roman"/>
          <w:color w:val="000000"/>
          <w:sz w:val="20"/>
          <w:szCs w:val="20"/>
          <w:lang w:eastAsia="nl-NL"/>
        </w:rPr>
        <w:t xml:space="preserve">is </w:t>
      </w:r>
      <w:r w:rsidR="00D72694">
        <w:rPr>
          <w:rFonts w:ascii="Verdana" w:eastAsia="Times New Roman" w:hAnsi="Verdana" w:cs="Times New Roman"/>
          <w:color w:val="000000"/>
          <w:sz w:val="20"/>
          <w:szCs w:val="20"/>
          <w:lang w:eastAsia="nl-NL"/>
        </w:rPr>
        <w:t>het</w:t>
      </w:r>
      <w:r w:rsidRPr="00435271">
        <w:rPr>
          <w:rFonts w:ascii="Verdana" w:eastAsia="Times New Roman" w:hAnsi="Verdana" w:cs="Times New Roman"/>
          <w:color w:val="000000"/>
          <w:sz w:val="20"/>
          <w:szCs w:val="20"/>
          <w:lang w:eastAsia="nl-NL"/>
        </w:rPr>
        <w:t xml:space="preserve"> koppeltabel.</w:t>
      </w:r>
    </w:p>
    <w:p w14:paraId="7260B182" w14:textId="31AD31A7" w:rsidR="00435271" w:rsidRDefault="00435271" w:rsidP="00435271">
      <w:pPr>
        <w:shd w:val="clear" w:color="auto" w:fill="FFFFFF"/>
        <w:spacing w:after="0" w:line="240" w:lineRule="auto"/>
        <w:rPr>
          <w:rFonts w:ascii="Verdana" w:eastAsia="Times New Roman" w:hAnsi="Verdana" w:cs="Times New Roman"/>
          <w:color w:val="000000"/>
          <w:sz w:val="20"/>
          <w:szCs w:val="20"/>
          <w:lang w:eastAsia="nl-NL"/>
        </w:rPr>
      </w:pPr>
    </w:p>
    <w:p w14:paraId="5C569C0C" w14:textId="78D92D17" w:rsidR="00435271" w:rsidRPr="00435271" w:rsidRDefault="00435271" w:rsidP="00435271">
      <w:pPr>
        <w:shd w:val="clear" w:color="auto" w:fill="FFFFFF"/>
        <w:spacing w:after="0" w:line="240" w:lineRule="auto"/>
        <w:rPr>
          <w:rFonts w:ascii="Verdana" w:eastAsia="Times New Roman" w:hAnsi="Verdana" w:cs="Times New Roman"/>
          <w:color w:val="000000"/>
          <w:sz w:val="20"/>
          <w:szCs w:val="20"/>
          <w:lang w:eastAsia="nl-NL"/>
        </w:rPr>
      </w:pPr>
      <w:r>
        <w:rPr>
          <w:rFonts w:ascii="Verdana" w:eastAsia="Times New Roman" w:hAnsi="Verdana" w:cs="Times New Roman"/>
          <w:color w:val="000000"/>
          <w:sz w:val="20"/>
          <w:szCs w:val="20"/>
          <w:lang w:eastAsia="nl-NL"/>
        </w:rPr>
        <w:t>Voor dit concept hebben wil ik in de toekomst tackelen dat je zonder account geen kapsel een like kunt geven. En met account dat het gelikete kapsel opgeslagen wordt in het ingelogde account</w:t>
      </w:r>
    </w:p>
    <w:p w14:paraId="38D91140" w14:textId="77777777" w:rsidR="00435271" w:rsidRPr="00435271" w:rsidRDefault="00435271" w:rsidP="00435271">
      <w:pPr>
        <w:shd w:val="clear" w:color="auto" w:fill="FFFFFF"/>
        <w:spacing w:after="0" w:line="240" w:lineRule="auto"/>
        <w:rPr>
          <w:rFonts w:ascii="Verdana" w:eastAsia="Times New Roman" w:hAnsi="Verdana" w:cs="Times New Roman"/>
          <w:color w:val="000000"/>
          <w:sz w:val="20"/>
          <w:szCs w:val="20"/>
          <w:lang w:eastAsia="nl-NL"/>
        </w:rPr>
      </w:pPr>
    </w:p>
    <w:p w14:paraId="1CEABC1E" w14:textId="77777777" w:rsidR="00D72694" w:rsidRDefault="00D72694" w:rsidP="00435271">
      <w:pPr>
        <w:shd w:val="clear" w:color="auto" w:fill="FFFFFF"/>
        <w:spacing w:after="0" w:line="240" w:lineRule="auto"/>
        <w:rPr>
          <w:rFonts w:ascii="Verdana" w:eastAsia="Times New Roman" w:hAnsi="Verdana" w:cs="Times New Roman"/>
          <w:color w:val="000000"/>
          <w:sz w:val="20"/>
          <w:szCs w:val="20"/>
          <w:lang w:eastAsia="nl-NL"/>
        </w:rPr>
      </w:pPr>
      <w:r>
        <w:rPr>
          <w:rFonts w:ascii="Verdana" w:eastAsia="Times New Roman" w:hAnsi="Verdana" w:cs="Times New Roman"/>
          <w:color w:val="000000"/>
          <w:sz w:val="20"/>
          <w:szCs w:val="20"/>
          <w:lang w:eastAsia="nl-NL"/>
        </w:rPr>
        <w:t>Een 1 op meer relatie</w:t>
      </w:r>
      <w:r w:rsidR="00435271" w:rsidRPr="00435271">
        <w:rPr>
          <w:rFonts w:ascii="Verdana" w:eastAsia="Times New Roman" w:hAnsi="Verdana" w:cs="Times New Roman"/>
          <w:color w:val="000000"/>
          <w:sz w:val="20"/>
          <w:szCs w:val="20"/>
          <w:lang w:eastAsia="nl-NL"/>
        </w:rPr>
        <w:t xml:space="preserve">: </w:t>
      </w:r>
    </w:p>
    <w:p w14:paraId="2C7BD92D" w14:textId="77777777" w:rsidR="00D72694" w:rsidRDefault="00D72694" w:rsidP="00435271">
      <w:pPr>
        <w:shd w:val="clear" w:color="auto" w:fill="FFFFFF"/>
        <w:spacing w:after="0" w:line="240" w:lineRule="auto"/>
        <w:rPr>
          <w:rFonts w:ascii="Verdana" w:eastAsia="Times New Roman" w:hAnsi="Verdana" w:cs="Times New Roman"/>
          <w:color w:val="000000"/>
          <w:sz w:val="20"/>
          <w:szCs w:val="20"/>
          <w:lang w:eastAsia="nl-NL"/>
        </w:rPr>
      </w:pPr>
    </w:p>
    <w:p w14:paraId="5B405B48" w14:textId="727D5458" w:rsidR="00435271" w:rsidRDefault="00435271" w:rsidP="00435271">
      <w:pPr>
        <w:shd w:val="clear" w:color="auto" w:fill="FFFFFF"/>
        <w:spacing w:after="0" w:line="240" w:lineRule="auto"/>
        <w:rPr>
          <w:rFonts w:ascii="Verdana" w:eastAsia="Times New Roman" w:hAnsi="Verdana" w:cs="Times New Roman"/>
          <w:color w:val="000000"/>
          <w:sz w:val="20"/>
          <w:szCs w:val="20"/>
          <w:lang w:eastAsia="nl-NL"/>
        </w:rPr>
      </w:pPr>
      <w:r w:rsidRPr="00435271">
        <w:rPr>
          <w:rFonts w:ascii="Verdana" w:eastAsia="Times New Roman" w:hAnsi="Verdana" w:cs="Times New Roman"/>
          <w:color w:val="000000"/>
          <w:sz w:val="20"/>
          <w:szCs w:val="20"/>
          <w:lang w:eastAsia="nl-NL"/>
        </w:rPr>
        <w:t>Een </w:t>
      </w:r>
      <w:r>
        <w:rPr>
          <w:rFonts w:ascii="Verdana" w:eastAsia="Times New Roman" w:hAnsi="Verdana" w:cs="Times New Roman"/>
          <w:b/>
          <w:bCs/>
          <w:color w:val="000000"/>
          <w:sz w:val="20"/>
          <w:szCs w:val="20"/>
          <w:lang w:eastAsia="nl-NL"/>
        </w:rPr>
        <w:t>Kapsel</w:t>
      </w:r>
      <w:r w:rsidRPr="00435271">
        <w:rPr>
          <w:rFonts w:ascii="Verdana" w:eastAsia="Times New Roman" w:hAnsi="Verdana" w:cs="Times New Roman"/>
          <w:b/>
          <w:bCs/>
          <w:color w:val="000000"/>
          <w:sz w:val="20"/>
          <w:szCs w:val="20"/>
          <w:lang w:eastAsia="nl-NL"/>
        </w:rPr>
        <w:t> </w:t>
      </w:r>
      <w:r w:rsidRPr="00435271">
        <w:rPr>
          <w:rFonts w:ascii="Verdana" w:eastAsia="Times New Roman" w:hAnsi="Verdana" w:cs="Times New Roman"/>
          <w:color w:val="000000"/>
          <w:sz w:val="20"/>
          <w:szCs w:val="20"/>
          <w:lang w:eastAsia="nl-NL"/>
        </w:rPr>
        <w:t>bevat nul of meerdere </w:t>
      </w:r>
      <w:r>
        <w:rPr>
          <w:rFonts w:ascii="Verdana" w:eastAsia="Times New Roman" w:hAnsi="Verdana" w:cs="Times New Roman"/>
          <w:b/>
          <w:bCs/>
          <w:color w:val="000000"/>
          <w:sz w:val="20"/>
          <w:szCs w:val="20"/>
          <w:lang w:eastAsia="nl-NL"/>
        </w:rPr>
        <w:t>Kapsel Like</w:t>
      </w:r>
      <w:r w:rsidR="00D72694">
        <w:rPr>
          <w:rFonts w:ascii="Verdana" w:eastAsia="Times New Roman" w:hAnsi="Verdana" w:cs="Times New Roman"/>
          <w:b/>
          <w:bCs/>
          <w:color w:val="000000"/>
          <w:sz w:val="20"/>
          <w:szCs w:val="20"/>
          <w:lang w:eastAsia="nl-NL"/>
        </w:rPr>
        <w:t>s</w:t>
      </w:r>
      <w:r w:rsidRPr="00435271">
        <w:rPr>
          <w:rFonts w:ascii="Verdana" w:eastAsia="Times New Roman" w:hAnsi="Verdana" w:cs="Times New Roman"/>
          <w:color w:val="000000"/>
          <w:sz w:val="20"/>
          <w:szCs w:val="20"/>
          <w:lang w:eastAsia="nl-NL"/>
        </w:rPr>
        <w:t>. En</w:t>
      </w:r>
      <w:r w:rsidR="00D72694">
        <w:rPr>
          <w:rFonts w:ascii="Verdana" w:eastAsia="Times New Roman" w:hAnsi="Verdana" w:cs="Times New Roman"/>
          <w:color w:val="000000"/>
          <w:sz w:val="20"/>
          <w:szCs w:val="20"/>
          <w:lang w:eastAsia="nl-NL"/>
        </w:rPr>
        <w:t xml:space="preserve"> een</w:t>
      </w:r>
      <w:r w:rsidRPr="00435271">
        <w:rPr>
          <w:rFonts w:ascii="Verdana" w:eastAsia="Times New Roman" w:hAnsi="Verdana" w:cs="Times New Roman"/>
          <w:color w:val="000000"/>
          <w:sz w:val="20"/>
          <w:szCs w:val="20"/>
          <w:lang w:eastAsia="nl-NL"/>
        </w:rPr>
        <w:t> </w:t>
      </w:r>
      <w:r>
        <w:rPr>
          <w:rFonts w:ascii="Verdana" w:eastAsia="Times New Roman" w:hAnsi="Verdana" w:cs="Times New Roman"/>
          <w:b/>
          <w:bCs/>
          <w:color w:val="000000"/>
          <w:sz w:val="20"/>
          <w:szCs w:val="20"/>
          <w:lang w:eastAsia="nl-NL"/>
        </w:rPr>
        <w:t>Kapsel like</w:t>
      </w:r>
      <w:r w:rsidRPr="00435271">
        <w:rPr>
          <w:rFonts w:ascii="Verdana" w:eastAsia="Times New Roman" w:hAnsi="Verdana" w:cs="Times New Roman"/>
          <w:b/>
          <w:bCs/>
          <w:color w:val="000000"/>
          <w:sz w:val="20"/>
          <w:szCs w:val="20"/>
          <w:lang w:eastAsia="nl-NL"/>
        </w:rPr>
        <w:t> </w:t>
      </w:r>
      <w:r w:rsidRPr="00435271">
        <w:rPr>
          <w:rFonts w:ascii="Verdana" w:eastAsia="Times New Roman" w:hAnsi="Verdana" w:cs="Times New Roman"/>
          <w:color w:val="000000"/>
          <w:sz w:val="20"/>
          <w:szCs w:val="20"/>
          <w:lang w:eastAsia="nl-NL"/>
        </w:rPr>
        <w:t>hoort bij nul of meerdere </w:t>
      </w:r>
      <w:r>
        <w:rPr>
          <w:rFonts w:ascii="Verdana" w:eastAsia="Times New Roman" w:hAnsi="Verdana" w:cs="Times New Roman"/>
          <w:b/>
          <w:bCs/>
          <w:color w:val="000000"/>
          <w:sz w:val="20"/>
          <w:szCs w:val="20"/>
          <w:lang w:eastAsia="nl-NL"/>
        </w:rPr>
        <w:t>Kapsels</w:t>
      </w:r>
      <w:r w:rsidRPr="00435271">
        <w:rPr>
          <w:rFonts w:ascii="Verdana" w:eastAsia="Times New Roman" w:hAnsi="Verdana" w:cs="Times New Roman"/>
          <w:color w:val="000000"/>
          <w:sz w:val="20"/>
          <w:szCs w:val="20"/>
          <w:lang w:eastAsia="nl-NL"/>
        </w:rPr>
        <w:t>.</w:t>
      </w:r>
    </w:p>
    <w:p w14:paraId="42A08D8E" w14:textId="77777777" w:rsidR="00D72694" w:rsidRDefault="00D72694" w:rsidP="00435271">
      <w:pPr>
        <w:shd w:val="clear" w:color="auto" w:fill="FFFFFF"/>
        <w:spacing w:after="0" w:line="240" w:lineRule="auto"/>
        <w:rPr>
          <w:rFonts w:ascii="Verdana" w:eastAsia="Times New Roman" w:hAnsi="Verdana" w:cs="Times New Roman"/>
          <w:color w:val="000000"/>
          <w:sz w:val="20"/>
          <w:szCs w:val="20"/>
          <w:lang w:eastAsia="nl-NL"/>
        </w:rPr>
      </w:pPr>
    </w:p>
    <w:p w14:paraId="34B6E141" w14:textId="22705B7D" w:rsidR="00D72694" w:rsidRDefault="00D72694" w:rsidP="00435271">
      <w:pPr>
        <w:shd w:val="clear" w:color="auto" w:fill="FFFFFF"/>
        <w:spacing w:after="0" w:line="240" w:lineRule="auto"/>
        <w:rPr>
          <w:rFonts w:ascii="Verdana" w:eastAsia="Times New Roman" w:hAnsi="Verdana" w:cs="Times New Roman"/>
          <w:b/>
          <w:bCs/>
          <w:color w:val="000000"/>
          <w:sz w:val="20"/>
          <w:szCs w:val="20"/>
          <w:lang w:eastAsia="nl-NL"/>
        </w:rPr>
      </w:pPr>
      <w:r>
        <w:rPr>
          <w:rFonts w:ascii="Verdana" w:eastAsia="Times New Roman" w:hAnsi="Verdana" w:cs="Times New Roman"/>
          <w:color w:val="000000"/>
          <w:sz w:val="20"/>
          <w:szCs w:val="20"/>
          <w:lang w:eastAsia="nl-NL"/>
        </w:rPr>
        <w:t xml:space="preserve">Een </w:t>
      </w:r>
      <w:r>
        <w:rPr>
          <w:rFonts w:ascii="Verdana" w:eastAsia="Times New Roman" w:hAnsi="Verdana" w:cs="Times New Roman"/>
          <w:b/>
          <w:bCs/>
          <w:color w:val="000000"/>
          <w:sz w:val="20"/>
          <w:szCs w:val="20"/>
          <w:lang w:eastAsia="nl-NL"/>
        </w:rPr>
        <w:t>Kapsel</w:t>
      </w:r>
      <w:r w:rsidRPr="00435271">
        <w:rPr>
          <w:rFonts w:ascii="Verdana" w:eastAsia="Times New Roman" w:hAnsi="Verdana" w:cs="Times New Roman"/>
          <w:b/>
          <w:bCs/>
          <w:color w:val="000000"/>
          <w:sz w:val="20"/>
          <w:szCs w:val="20"/>
          <w:lang w:eastAsia="nl-NL"/>
        </w:rPr>
        <w:t> </w:t>
      </w:r>
      <w:r>
        <w:rPr>
          <w:rFonts w:ascii="Verdana" w:eastAsia="Times New Roman" w:hAnsi="Verdana" w:cs="Times New Roman"/>
          <w:color w:val="000000"/>
          <w:sz w:val="20"/>
          <w:szCs w:val="20"/>
          <w:lang w:eastAsia="nl-NL"/>
        </w:rPr>
        <w:t xml:space="preserve">bevat nul of meerdere </w:t>
      </w:r>
      <w:r>
        <w:rPr>
          <w:rFonts w:ascii="Verdana" w:eastAsia="Times New Roman" w:hAnsi="Verdana" w:cs="Times New Roman"/>
          <w:b/>
          <w:bCs/>
          <w:color w:val="000000"/>
          <w:sz w:val="20"/>
          <w:szCs w:val="20"/>
          <w:lang w:eastAsia="nl-NL"/>
        </w:rPr>
        <w:t xml:space="preserve">Type kapsels. </w:t>
      </w:r>
      <w:r>
        <w:rPr>
          <w:rFonts w:ascii="Verdana" w:eastAsia="Times New Roman" w:hAnsi="Verdana" w:cs="Times New Roman"/>
          <w:color w:val="000000"/>
          <w:sz w:val="20"/>
          <w:szCs w:val="20"/>
          <w:lang w:eastAsia="nl-NL"/>
        </w:rPr>
        <w:t xml:space="preserve">En meerdere </w:t>
      </w:r>
      <w:r>
        <w:rPr>
          <w:rFonts w:ascii="Verdana" w:eastAsia="Times New Roman" w:hAnsi="Verdana" w:cs="Times New Roman"/>
          <w:b/>
          <w:bCs/>
          <w:color w:val="000000"/>
          <w:sz w:val="20"/>
          <w:szCs w:val="20"/>
          <w:lang w:eastAsia="nl-NL"/>
        </w:rPr>
        <w:t>Type</w:t>
      </w:r>
      <w:r>
        <w:rPr>
          <w:rFonts w:ascii="Verdana" w:eastAsia="Times New Roman" w:hAnsi="Verdana" w:cs="Times New Roman"/>
          <w:color w:val="000000"/>
          <w:sz w:val="20"/>
          <w:szCs w:val="20"/>
          <w:lang w:eastAsia="nl-NL"/>
        </w:rPr>
        <w:t xml:space="preserve"> </w:t>
      </w:r>
      <w:r>
        <w:rPr>
          <w:rFonts w:ascii="Verdana" w:eastAsia="Times New Roman" w:hAnsi="Verdana" w:cs="Times New Roman"/>
          <w:b/>
          <w:bCs/>
          <w:color w:val="000000"/>
          <w:sz w:val="20"/>
          <w:szCs w:val="20"/>
          <w:lang w:eastAsia="nl-NL"/>
        </w:rPr>
        <w:t xml:space="preserve">kapsels </w:t>
      </w:r>
      <w:r>
        <w:rPr>
          <w:rFonts w:ascii="Verdana" w:eastAsia="Times New Roman" w:hAnsi="Verdana" w:cs="Times New Roman"/>
          <w:color w:val="000000"/>
          <w:sz w:val="20"/>
          <w:szCs w:val="20"/>
          <w:lang w:eastAsia="nl-NL"/>
        </w:rPr>
        <w:t xml:space="preserve">horen bij nul of meerdere </w:t>
      </w:r>
      <w:r>
        <w:rPr>
          <w:rFonts w:ascii="Verdana" w:eastAsia="Times New Roman" w:hAnsi="Verdana" w:cs="Times New Roman"/>
          <w:b/>
          <w:bCs/>
          <w:color w:val="000000"/>
          <w:sz w:val="20"/>
          <w:szCs w:val="20"/>
          <w:lang w:eastAsia="nl-NL"/>
        </w:rPr>
        <w:t>Kapsels</w:t>
      </w:r>
    </w:p>
    <w:p w14:paraId="4B729111" w14:textId="5D1B5449" w:rsidR="00D72694" w:rsidRDefault="00D72694" w:rsidP="00435271">
      <w:pPr>
        <w:shd w:val="clear" w:color="auto" w:fill="FFFFFF"/>
        <w:spacing w:after="0" w:line="240" w:lineRule="auto"/>
        <w:rPr>
          <w:rFonts w:ascii="Verdana" w:eastAsia="Times New Roman" w:hAnsi="Verdana" w:cs="Times New Roman"/>
          <w:b/>
          <w:bCs/>
          <w:color w:val="000000"/>
          <w:sz w:val="20"/>
          <w:szCs w:val="20"/>
          <w:lang w:eastAsia="nl-NL"/>
        </w:rPr>
      </w:pPr>
    </w:p>
    <w:p w14:paraId="1D010F1B" w14:textId="77777777" w:rsidR="00D72694" w:rsidRPr="00435271" w:rsidRDefault="00D72694" w:rsidP="00435271">
      <w:pPr>
        <w:shd w:val="clear" w:color="auto" w:fill="FFFFFF"/>
        <w:spacing w:after="0" w:line="240" w:lineRule="auto"/>
        <w:rPr>
          <w:rFonts w:ascii="Verdana" w:eastAsia="Times New Roman" w:hAnsi="Verdana" w:cs="Times New Roman"/>
          <w:color w:val="000000"/>
          <w:sz w:val="20"/>
          <w:szCs w:val="20"/>
          <w:lang w:eastAsia="nl-NL"/>
        </w:rPr>
      </w:pPr>
    </w:p>
    <w:p w14:paraId="5DF7C2BF" w14:textId="5E64B8B1" w:rsidR="00266635" w:rsidRDefault="0026663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590E3A89" w14:textId="77777777" w:rsidR="00A22052" w:rsidRPr="000F543F" w:rsidRDefault="00A22052">
      <w:pPr>
        <w:rPr>
          <w:rFonts w:asciiTheme="majorHAnsi" w:eastAsiaTheme="majorEastAsia" w:hAnsiTheme="majorHAnsi" w:cstheme="majorBidi"/>
          <w:color w:val="2F5496" w:themeColor="accent1" w:themeShade="BF"/>
          <w:sz w:val="26"/>
          <w:szCs w:val="26"/>
        </w:rPr>
      </w:pPr>
    </w:p>
    <w:p w14:paraId="04F70B0F" w14:textId="77777777" w:rsidR="005545F8" w:rsidRDefault="005545F8" w:rsidP="005545F8">
      <w:pPr>
        <w:pStyle w:val="Heading2"/>
      </w:pPr>
      <w:bookmarkStart w:id="13" w:name="_Toc114049458"/>
      <w:r>
        <w:t>B1-K1-W</w:t>
      </w:r>
      <w:r w:rsidR="0062486B">
        <w:t>3</w:t>
      </w:r>
      <w:r>
        <w:t>: Realiseert (onderdelen van) software</w:t>
      </w:r>
      <w:bookmarkEnd w:id="13"/>
    </w:p>
    <w:p w14:paraId="146FE09F" w14:textId="77777777" w:rsidR="005545F8" w:rsidRDefault="005545F8" w:rsidP="005545F8">
      <w:pPr>
        <w:pStyle w:val="Heading3"/>
      </w:pPr>
      <w:bookmarkStart w:id="14" w:name="_Toc114049459"/>
      <w:r>
        <w:t>T5: Gerealiseerde User Stories</w:t>
      </w:r>
      <w:bookmarkEnd w:id="14"/>
    </w:p>
    <w:p w14:paraId="2308E0A5" w14:textId="0768C6BB" w:rsidR="005545F8" w:rsidRDefault="005545F8" w:rsidP="005545F8">
      <w:r>
        <w:t xml:space="preserve">Er is voldoende inhoud van de user stories gerealiseerd binnen de gestelde/geplande </w:t>
      </w:r>
      <w:r w:rsidR="00E07317">
        <w:t>tijd</w:t>
      </w:r>
      <w:r w:rsidR="00A464D9">
        <w:t>.</w:t>
      </w:r>
    </w:p>
    <w:p w14:paraId="269EEC37" w14:textId="77777777" w:rsidR="002B38F8" w:rsidRDefault="00A464D9" w:rsidP="00E2221F">
      <w:pPr>
        <w:pStyle w:val="Kopje"/>
      </w:pPr>
      <w:r w:rsidRPr="00A464D9">
        <w:t>Beoordeling:</w:t>
      </w:r>
      <w:r>
        <w:t xml:space="preserve"> </w:t>
      </w:r>
    </w:p>
    <w:p w14:paraId="39D8BE64" w14:textId="7080D294" w:rsidR="00A464D9" w:rsidRDefault="00A464D9" w:rsidP="005545F8">
      <w:r>
        <w:t xml:space="preserve">Enigszins/ Grotendeels/ </w:t>
      </w:r>
      <w:r w:rsidRPr="00311C8A">
        <w:rPr>
          <w:color w:val="70AD47" w:themeColor="accent6"/>
        </w:rPr>
        <w:t>Volledig</w:t>
      </w:r>
      <w:r w:rsidR="009D3F79">
        <w:t xml:space="preserve"> (kies één)</w:t>
      </w:r>
    </w:p>
    <w:p w14:paraId="4B0CD5F3" w14:textId="2C3E6479" w:rsidR="00E2221F" w:rsidRDefault="00A464D9" w:rsidP="00B752A8">
      <w:pPr>
        <w:pStyle w:val="Kopje"/>
      </w:pPr>
      <w:r>
        <w:t>Onderbouwing:</w:t>
      </w:r>
    </w:p>
    <w:p w14:paraId="70A137AB" w14:textId="77777777" w:rsidR="00311C8A" w:rsidRDefault="00311C8A" w:rsidP="00B752A8">
      <w:pPr>
        <w:pStyle w:val="Kopje"/>
      </w:pPr>
    </w:p>
    <w:p w14:paraId="5E4862DE" w14:textId="77777777" w:rsidR="00311C8A" w:rsidRDefault="00311C8A" w:rsidP="00311C8A">
      <w:pPr>
        <w:rPr>
          <w:sz w:val="14"/>
          <w:szCs w:val="14"/>
        </w:rPr>
      </w:pPr>
      <w:r>
        <w:t xml:space="preserve">De userstory die ik heb gebruikt De userstory gaat als volgt: </w:t>
      </w:r>
      <w:r w:rsidRPr="00D57E44">
        <w:rPr>
          <w:rFonts w:cstheme="minorHAnsi"/>
          <w:b/>
          <w:bCs/>
          <w:color w:val="24292F"/>
          <w:shd w:val="clear" w:color="auto" w:fill="FFFFFF"/>
        </w:rPr>
        <w:t>Als klant wil ik een Populaire Kapsels Pagina hebben zodat het makkelijker wordt om een keuze te kunnen maken</w:t>
      </w:r>
      <w:r>
        <w:rPr>
          <w:sz w:val="14"/>
          <w:szCs w:val="14"/>
        </w:rPr>
        <w:t>.</w:t>
      </w:r>
    </w:p>
    <w:p w14:paraId="404F1CC2" w14:textId="77777777" w:rsidR="00311C8A" w:rsidRDefault="00311C8A" w:rsidP="00311C8A">
      <w:r>
        <w:t>De userstory is gedaan in sprint 4. De sprint begon op maandag 24 Oktober tot 7 November</w:t>
      </w:r>
      <w:r>
        <w:rPr>
          <w:sz w:val="14"/>
          <w:szCs w:val="14"/>
        </w:rPr>
        <w:t xml:space="preserve">. </w:t>
      </w:r>
      <w:r>
        <w:t xml:space="preserve">Ook heb ik de userstory een volle maan gegeven als priority zodat ik weet dat deze de hoogste prioriteit heeft. Op basis van mijn programmeer kennis heb ik de functionaliteiten in de sprint van 2 weken gepland. </w:t>
      </w:r>
    </w:p>
    <w:p w14:paraId="646CA705" w14:textId="18628ACD" w:rsidR="00311C8A" w:rsidRPr="00311C8A" w:rsidRDefault="00311C8A" w:rsidP="00311C8A">
      <w:r>
        <w:t>Deze heb ik zoals je hieronder kunt zien op Done staan.</w:t>
      </w:r>
      <w:r w:rsidR="00C8581B">
        <w:t xml:space="preserve"> Dat houdt in dat d</w:t>
      </w:r>
      <w:r>
        <w:t xml:space="preserve">e userstory op tijd </w:t>
      </w:r>
      <w:r w:rsidR="00C8581B">
        <w:t xml:space="preserve">is </w:t>
      </w:r>
      <w:r>
        <w:t>gerealiseerd</w:t>
      </w:r>
      <w:r w:rsidR="00C8581B">
        <w:t xml:space="preserve">, </w:t>
      </w:r>
      <w:r w:rsidR="00C8581B" w:rsidRPr="00C8581B">
        <w:t>gereviewd</w:t>
      </w:r>
      <w:r w:rsidR="00C8581B">
        <w:t xml:space="preserve"> is </w:t>
      </w:r>
      <w:r>
        <w:t xml:space="preserve">door de project owner </w:t>
      </w:r>
      <w:r w:rsidR="00C8581B">
        <w:t xml:space="preserve">en een teamgenoot. </w:t>
      </w:r>
    </w:p>
    <w:p w14:paraId="64AC5F4E" w14:textId="4E524859" w:rsidR="00EF436B" w:rsidRPr="00945427" w:rsidRDefault="00311C8A" w:rsidP="005545F8">
      <w:r>
        <w:rPr>
          <w:sz w:val="14"/>
          <w:szCs w:val="14"/>
        </w:rPr>
        <w:t xml:space="preserve"> </w:t>
      </w:r>
      <w:r w:rsidR="00132906">
        <w:t xml:space="preserve"> </w:t>
      </w:r>
    </w:p>
    <w:p w14:paraId="1BB9D4B7" w14:textId="77777777" w:rsidR="00B752A8" w:rsidRDefault="00A464D9" w:rsidP="00B752A8">
      <w:pPr>
        <w:pStyle w:val="Kopje"/>
      </w:pPr>
      <w:r w:rsidRPr="00A464D9">
        <w:t>Bestanden:</w:t>
      </w:r>
    </w:p>
    <w:p w14:paraId="43221F9C" w14:textId="42209B2F" w:rsidR="00A464D9" w:rsidRDefault="00A464D9" w:rsidP="005545F8">
      <w:r>
        <w:t>[</w:t>
      </w:r>
      <w:r w:rsidR="00311C8A">
        <w:t xml:space="preserve"> </w:t>
      </w:r>
      <w:hyperlink r:id="rId24" w:history="1">
        <w:r w:rsidR="00311C8A" w:rsidRPr="0019351D">
          <w:rPr>
            <w:rStyle w:val="Hyperlink"/>
          </w:rPr>
          <w:t>https://github.com/orgs/AEITO20SD/projects/4/views/1?pane=issue&amp;itemId=11366602</w:t>
        </w:r>
      </w:hyperlink>
      <w:r w:rsidR="00311C8A">
        <w:t xml:space="preserve"> </w:t>
      </w:r>
      <w:r>
        <w:t>]</w:t>
      </w:r>
    </w:p>
    <w:p w14:paraId="77EE3675" w14:textId="34AD00A3" w:rsidR="00311C8A" w:rsidRDefault="00311C8A" w:rsidP="005545F8">
      <w:r>
        <w:rPr>
          <w:noProof/>
        </w:rPr>
        <w:drawing>
          <wp:inline distT="0" distB="0" distL="0" distR="0" wp14:anchorId="3C6266A1" wp14:editId="08359030">
            <wp:extent cx="5731510" cy="3009900"/>
            <wp:effectExtent l="0" t="0" r="0" b="0"/>
            <wp:docPr id="7" name="Picture 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inline>
        </w:drawing>
      </w:r>
    </w:p>
    <w:p w14:paraId="6BFE2FF9" w14:textId="5409BAC5" w:rsidR="00311C8A" w:rsidRDefault="00311C8A" w:rsidP="00C8581B">
      <w:pPr>
        <w:tabs>
          <w:tab w:val="left" w:pos="3254"/>
        </w:tabs>
      </w:pPr>
      <w:r>
        <w:t xml:space="preserve">Userstory Project BarberTime </w:t>
      </w:r>
      <w:r w:rsidR="00C8581B">
        <w:tab/>
      </w:r>
    </w:p>
    <w:p w14:paraId="144EF3CE" w14:textId="531C6AC5" w:rsidR="00C8581B" w:rsidRDefault="00C8581B" w:rsidP="00C8581B">
      <w:pPr>
        <w:tabs>
          <w:tab w:val="left" w:pos="3254"/>
        </w:tabs>
      </w:pPr>
    </w:p>
    <w:p w14:paraId="5A5B001A" w14:textId="12073778" w:rsidR="00C8581B" w:rsidRDefault="00C8581B" w:rsidP="00F146F3"/>
    <w:p w14:paraId="0F23872E" w14:textId="77777777" w:rsidR="00A464D9" w:rsidRDefault="000B4D67" w:rsidP="000B4D67">
      <w:pPr>
        <w:pStyle w:val="Heading3"/>
      </w:pPr>
      <w:bookmarkStart w:id="15" w:name="_Toc114049460"/>
      <w:r>
        <w:lastRenderedPageBreak/>
        <w:t>T5: Kwaliteit opgeleverde functionaliteiten</w:t>
      </w:r>
      <w:bookmarkEnd w:id="15"/>
    </w:p>
    <w:p w14:paraId="6105AB94" w14:textId="77777777" w:rsidR="001D24B3" w:rsidRDefault="001D24B3" w:rsidP="001D24B3">
      <w:r>
        <w:t xml:space="preserve">De opgeleverde functionaliteiten voldoen aan de eisen </w:t>
      </w:r>
      <w:r w:rsidR="00722FA3">
        <w:t>en wensen zoals omschreven in de betreffende user story</w:t>
      </w:r>
    </w:p>
    <w:p w14:paraId="31942BA0" w14:textId="77777777" w:rsidR="00B752A8" w:rsidRDefault="00B752A8" w:rsidP="00B752A8">
      <w:pPr>
        <w:pStyle w:val="Kopje"/>
      </w:pPr>
      <w:r w:rsidRPr="00A464D9">
        <w:t>Beoordeling:</w:t>
      </w:r>
      <w:r>
        <w:t xml:space="preserve"> </w:t>
      </w:r>
    </w:p>
    <w:p w14:paraId="1C5A7151" w14:textId="65D91479" w:rsidR="00B752A8" w:rsidRDefault="00B752A8" w:rsidP="00B752A8">
      <w:r>
        <w:t xml:space="preserve">Enigszins/ Grotendeels/ </w:t>
      </w:r>
      <w:r w:rsidRPr="00784035">
        <w:rPr>
          <w:color w:val="70AD47" w:themeColor="accent6"/>
        </w:rPr>
        <w:t>Volledig</w:t>
      </w:r>
      <w:r>
        <w:t xml:space="preserve"> (kies één)</w:t>
      </w:r>
    </w:p>
    <w:p w14:paraId="54BA023F" w14:textId="74179CE7" w:rsidR="00B752A8" w:rsidRDefault="00B752A8" w:rsidP="00B752A8">
      <w:pPr>
        <w:pStyle w:val="Kopje"/>
      </w:pPr>
      <w:r>
        <w:t>Onderbouwing:</w:t>
      </w:r>
    </w:p>
    <w:p w14:paraId="48EB4433" w14:textId="77777777" w:rsidR="00784035" w:rsidRDefault="00784035" w:rsidP="00B752A8">
      <w:pPr>
        <w:pStyle w:val="Kopje"/>
      </w:pPr>
    </w:p>
    <w:p w14:paraId="76BF15BE" w14:textId="6880771B" w:rsidR="00784035" w:rsidRDefault="00784035" w:rsidP="00784035">
      <w:pPr>
        <w:rPr>
          <w:sz w:val="14"/>
          <w:szCs w:val="14"/>
        </w:rPr>
      </w:pPr>
      <w:r>
        <w:t xml:space="preserve">De userstory die ik heb gebruikt komt uit het project BarberTime met als docent </w:t>
      </w:r>
      <w:r w:rsidR="00DE2517">
        <w:t>M. Ranzijn</w:t>
      </w:r>
      <w:r>
        <w:t xml:space="preserve">. De userstory gaat als volgt: </w:t>
      </w:r>
      <w:r w:rsidRPr="00D57E44">
        <w:rPr>
          <w:rFonts w:cstheme="minorHAnsi"/>
          <w:b/>
          <w:bCs/>
          <w:color w:val="24292F"/>
          <w:shd w:val="clear" w:color="auto" w:fill="FFFFFF"/>
        </w:rPr>
        <w:t>Als klant wil ik een Populaire Kapsels Pagina hebben zodat het makkelijker wordt om een keuze te kunnen maken</w:t>
      </w:r>
      <w:r>
        <w:rPr>
          <w:sz w:val="14"/>
          <w:szCs w:val="14"/>
        </w:rPr>
        <w:t xml:space="preserve">. </w:t>
      </w:r>
    </w:p>
    <w:p w14:paraId="1BB209F8" w14:textId="77777777" w:rsidR="00784035" w:rsidRDefault="00784035" w:rsidP="00784035">
      <w:r>
        <w:t>Als Acceptatie Criteria heb ik de volgende punten:</w:t>
      </w:r>
    </w:p>
    <w:p w14:paraId="183530F5" w14:textId="2C2C5ECF" w:rsidR="00784035" w:rsidRPr="00C14D5E" w:rsidRDefault="00784035" w:rsidP="00784035">
      <w:pPr>
        <w:pStyle w:val="ListParagraph"/>
        <w:numPr>
          <w:ilvl w:val="0"/>
          <w:numId w:val="2"/>
        </w:numPr>
      </w:pPr>
      <w:r>
        <w:rPr>
          <w:rFonts w:ascii="Segoe UI" w:hAnsi="Segoe UI" w:cs="Segoe UI"/>
          <w:color w:val="24292F"/>
          <w:sz w:val="21"/>
          <w:szCs w:val="21"/>
          <w:shd w:val="clear" w:color="auto" w:fill="FFFFFF"/>
        </w:rPr>
        <w:t>Buttons boven</w:t>
      </w:r>
      <w:r w:rsidR="00D56369">
        <w:rPr>
          <w:rFonts w:ascii="Segoe UI" w:hAnsi="Segoe UI" w:cs="Segoe UI"/>
          <w:color w:val="24292F"/>
          <w:sz w:val="21"/>
          <w:szCs w:val="21"/>
          <w:shd w:val="clear" w:color="auto" w:fill="FFFFFF"/>
        </w:rPr>
        <w:t xml:space="preserve"> </w:t>
      </w:r>
      <w:r>
        <w:rPr>
          <w:rFonts w:ascii="Segoe UI" w:hAnsi="Segoe UI" w:cs="Segoe UI"/>
          <w:color w:val="24292F"/>
          <w:sz w:val="21"/>
          <w:szCs w:val="21"/>
          <w:shd w:val="clear" w:color="auto" w:fill="FFFFFF"/>
        </w:rPr>
        <w:t>in de pagina met als opties: Kort haar, Lang haar en Middellang haar</w:t>
      </w:r>
    </w:p>
    <w:p w14:paraId="4BA3F3E1" w14:textId="77777777" w:rsidR="00784035" w:rsidRPr="00C14D5E" w:rsidRDefault="00784035" w:rsidP="00784035">
      <w:pPr>
        <w:pStyle w:val="ListParagraph"/>
        <w:numPr>
          <w:ilvl w:val="0"/>
          <w:numId w:val="2"/>
        </w:numPr>
      </w:pPr>
      <w:r>
        <w:rPr>
          <w:rFonts w:ascii="Segoe UI" w:hAnsi="Segoe UI" w:cs="Segoe UI"/>
          <w:color w:val="24292F"/>
          <w:sz w:val="21"/>
          <w:szCs w:val="21"/>
          <w:shd w:val="clear" w:color="auto" w:fill="FFFFFF"/>
        </w:rPr>
        <w:t>Classis Pompadour, Medium Curls, Asymmetrical Bang en Spicky Texture als populaire kapsels</w:t>
      </w:r>
    </w:p>
    <w:p w14:paraId="6BCFE683" w14:textId="77777777" w:rsidR="00784035" w:rsidRPr="00C14D5E" w:rsidRDefault="00784035" w:rsidP="00784035">
      <w:pPr>
        <w:pStyle w:val="ListParagraph"/>
        <w:numPr>
          <w:ilvl w:val="0"/>
          <w:numId w:val="2"/>
        </w:numPr>
      </w:pPr>
      <w:r>
        <w:rPr>
          <w:rFonts w:ascii="Segoe UI" w:hAnsi="Segoe UI" w:cs="Segoe UI"/>
          <w:color w:val="24292F"/>
          <w:sz w:val="21"/>
          <w:szCs w:val="21"/>
          <w:shd w:val="clear" w:color="auto" w:fill="FFFFFF"/>
        </w:rPr>
        <w:t>Als je op de naam van het kapsel klikt navigeer je naar het kapsel</w:t>
      </w:r>
    </w:p>
    <w:p w14:paraId="21CB1F63" w14:textId="77777777" w:rsidR="00784035" w:rsidRDefault="00784035" w:rsidP="00784035">
      <w:pPr>
        <w:pStyle w:val="ListParagraph"/>
        <w:rPr>
          <w:rFonts w:ascii="Segoe UI" w:hAnsi="Segoe UI" w:cs="Segoe UI"/>
          <w:color w:val="24292F"/>
          <w:sz w:val="21"/>
          <w:szCs w:val="21"/>
          <w:shd w:val="clear" w:color="auto" w:fill="FFFFFF"/>
        </w:rPr>
      </w:pPr>
    </w:p>
    <w:p w14:paraId="087FCCBE" w14:textId="77777777" w:rsidR="00784035" w:rsidRDefault="00784035" w:rsidP="00784035">
      <w:pPr>
        <w:pStyle w:val="ListParagraph"/>
      </w:pPr>
      <w:r>
        <w:t>Deze punten heb ik gekozen op basis van de kennis die ik heb op het gebied van programmeren. Dit was boven mijn niveau en hier was ik ook bewust van, uiteindelijk heb ik het voor elkaar gekregen door op tijd ermee te beginnen.</w:t>
      </w:r>
    </w:p>
    <w:p w14:paraId="37BA8CBF" w14:textId="77777777" w:rsidR="00784035" w:rsidRDefault="00784035">
      <w:pPr>
        <w:rPr>
          <w:b/>
          <w:bCs/>
        </w:rPr>
      </w:pPr>
      <w:r>
        <w:br w:type="page"/>
      </w:r>
    </w:p>
    <w:p w14:paraId="1AC88DF7" w14:textId="53A7128D" w:rsidR="00B752A8" w:rsidRDefault="00B752A8" w:rsidP="00B752A8">
      <w:pPr>
        <w:pStyle w:val="Kopje"/>
      </w:pPr>
      <w:r w:rsidRPr="00A464D9">
        <w:lastRenderedPageBreak/>
        <w:t>Bestanden:</w:t>
      </w:r>
    </w:p>
    <w:p w14:paraId="0D2C4332" w14:textId="41D8950D" w:rsidR="00784035" w:rsidRDefault="00784035" w:rsidP="00784035">
      <w:r>
        <w:t>[</w:t>
      </w:r>
      <w:r w:rsidR="00BE0A5A">
        <w:t xml:space="preserve"> </w:t>
      </w:r>
      <w:hyperlink r:id="rId25" w:history="1">
        <w:r w:rsidR="00BE0A5A" w:rsidRPr="00C15FC4">
          <w:rPr>
            <w:rStyle w:val="Hyperlink"/>
          </w:rPr>
          <w:t>https://github.com/AEITO20SD/20sd-p13-pf-bontemps-rahmi-timo-keeno-ehab/tree/Populaire_Kapsels/BarberTime/BarberTime</w:t>
        </w:r>
      </w:hyperlink>
      <w:r w:rsidR="00BE0A5A">
        <w:t xml:space="preserve"> :   </w:t>
      </w:r>
      <w:r w:rsidR="00352425">
        <w:t>GitHub</w:t>
      </w:r>
      <w:r w:rsidR="00BE0A5A">
        <w:t xml:space="preserve"> link naar het Barbertime project van de branch </w:t>
      </w:r>
      <w:r w:rsidR="00352425">
        <w:t>Populaire Kapsels</w:t>
      </w:r>
      <w:r>
        <w:t>]</w:t>
      </w:r>
    </w:p>
    <w:p w14:paraId="660054C9" w14:textId="2DAF6098" w:rsidR="00784035" w:rsidRDefault="00DA24A1" w:rsidP="00C91097">
      <w:pPr>
        <w:pStyle w:val="Kopje"/>
      </w:pPr>
      <w:r>
        <w:rPr>
          <w:noProof/>
        </w:rPr>
        <mc:AlternateContent>
          <mc:Choice Requires="wps">
            <w:drawing>
              <wp:anchor distT="45720" distB="45720" distL="114300" distR="114300" simplePos="0" relativeHeight="251658247" behindDoc="0" locked="0" layoutInCell="1" allowOverlap="1" wp14:anchorId="14CCA825" wp14:editId="3C33E39A">
                <wp:simplePos x="0" y="0"/>
                <wp:positionH relativeFrom="column">
                  <wp:posOffset>89535</wp:posOffset>
                </wp:positionH>
                <wp:positionV relativeFrom="paragraph">
                  <wp:posOffset>174625</wp:posOffset>
                </wp:positionV>
                <wp:extent cx="2426335" cy="1734185"/>
                <wp:effectExtent l="13335" t="12065" r="8255" b="63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6335" cy="1734185"/>
                        </a:xfrm>
                        <a:prstGeom prst="rect">
                          <a:avLst/>
                        </a:prstGeom>
                        <a:solidFill>
                          <a:srgbClr val="FFFFFF"/>
                        </a:solidFill>
                        <a:ln w="9525">
                          <a:solidFill>
                            <a:srgbClr val="000000"/>
                          </a:solidFill>
                          <a:miter lim="800000"/>
                          <a:headEnd/>
                          <a:tailEnd/>
                        </a:ln>
                      </wps:spPr>
                      <wps:txbx>
                        <w:txbxContent>
                          <w:p w14:paraId="19DB0173" w14:textId="708D1FD4" w:rsidR="00734047" w:rsidRDefault="00C91097" w:rsidP="00734047">
                            <w:pPr>
                              <w:rPr>
                                <w:rFonts w:ascii="Segoe UI" w:hAnsi="Segoe UI" w:cs="Segoe UI"/>
                                <w:color w:val="24292F"/>
                                <w:sz w:val="21"/>
                                <w:szCs w:val="21"/>
                                <w:shd w:val="clear" w:color="auto" w:fill="FFFFFF"/>
                              </w:rPr>
                            </w:pPr>
                            <w:r>
                              <w:t>Hier</w:t>
                            </w:r>
                            <w:r w:rsidR="000C05E4">
                              <w:t>onder</w:t>
                            </w:r>
                            <w:r>
                              <w:t xml:space="preserve"> zie je</w:t>
                            </w:r>
                            <w:r w:rsidR="00734047">
                              <w:t xml:space="preserve"> Populaire Kapsels pagina. Met </w:t>
                            </w:r>
                            <w:r w:rsidR="00734047" w:rsidRPr="00734047">
                              <w:rPr>
                                <w:rFonts w:ascii="Segoe UI" w:hAnsi="Segoe UI" w:cs="Segoe UI"/>
                                <w:color w:val="24292F"/>
                                <w:sz w:val="21"/>
                                <w:szCs w:val="21"/>
                                <w:shd w:val="clear" w:color="auto" w:fill="FFFFFF"/>
                              </w:rPr>
                              <w:t>Classis Pompadour, Medium Curls, Asymmetrical Bang en Spicky Texture als populaire kapsels</w:t>
                            </w:r>
                            <w:r w:rsidR="00734047">
                              <w:rPr>
                                <w:rFonts w:ascii="Segoe UI" w:hAnsi="Segoe UI" w:cs="Segoe UI"/>
                                <w:color w:val="24292F"/>
                                <w:sz w:val="21"/>
                                <w:szCs w:val="21"/>
                                <w:shd w:val="clear" w:color="auto" w:fill="FFFFFF"/>
                              </w:rPr>
                              <w:t xml:space="preserve">. En Buttons </w:t>
                            </w:r>
                            <w:r w:rsidR="006657D4">
                              <w:rPr>
                                <w:rFonts w:ascii="Segoe UI" w:hAnsi="Segoe UI" w:cs="Segoe UI"/>
                                <w:color w:val="24292F"/>
                                <w:sz w:val="21"/>
                                <w:szCs w:val="21"/>
                                <w:shd w:val="clear" w:color="auto" w:fill="FFFFFF"/>
                              </w:rPr>
                              <w:t>boven in</w:t>
                            </w:r>
                            <w:r w:rsidR="00734047">
                              <w:rPr>
                                <w:rFonts w:ascii="Segoe UI" w:hAnsi="Segoe UI" w:cs="Segoe UI"/>
                                <w:color w:val="24292F"/>
                                <w:sz w:val="21"/>
                                <w:szCs w:val="21"/>
                                <w:shd w:val="clear" w:color="auto" w:fill="FFFFFF"/>
                              </w:rPr>
                              <w:t xml:space="preserve"> de pagina met als opties: Kort haar, Lang haar en Middellang haar</w:t>
                            </w:r>
                          </w:p>
                          <w:p w14:paraId="00C96DF8" w14:textId="77777777" w:rsidR="00734047" w:rsidRPr="00C14D5E" w:rsidRDefault="00734047" w:rsidP="00734047">
                            <w:pPr>
                              <w:jc w:val="center"/>
                            </w:pPr>
                          </w:p>
                          <w:p w14:paraId="78EEEB8B" w14:textId="01D36B47" w:rsidR="00C91097" w:rsidRDefault="00C91097" w:rsidP="00C9109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CCA825" id="Text Box 193" o:spid="_x0000_s1032" type="#_x0000_t202" style="position:absolute;margin-left:7.05pt;margin-top:13.75pt;width:191.05pt;height:136.5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">
                <v:textbox>
                  <w:txbxContent>
                    <w:p w14:paraId="19DB0173" w14:textId="708D1FD4" w:rsidR="00734047" w:rsidRDefault="00C91097" w:rsidP="00734047">
                      <w:pPr>
                        <w:rPr>
                          <w:rFonts w:ascii="Segoe UI" w:hAnsi="Segoe UI" w:cs="Segoe UI"/>
                          <w:color w:val="24292F"/>
                          <w:sz w:val="21"/>
                          <w:szCs w:val="21"/>
                          <w:shd w:val="clear" w:color="auto" w:fill="FFFFFF"/>
                        </w:rPr>
                      </w:pPr>
                      <w:r>
                        <w:t>Hier</w:t>
                      </w:r>
                      <w:r w:rsidR="000C05E4">
                        <w:t>onder</w:t>
                      </w:r>
                      <w:r>
                        <w:t xml:space="preserve"> zie je</w:t>
                      </w:r>
                      <w:r w:rsidR="00734047">
                        <w:t xml:space="preserve"> Populaire Kapsels pagina. Met </w:t>
                      </w:r>
                      <w:r w:rsidR="00734047" w:rsidRPr="00734047">
                        <w:rPr>
                          <w:rFonts w:ascii="Segoe UI" w:hAnsi="Segoe UI" w:cs="Segoe UI"/>
                          <w:color w:val="24292F"/>
                          <w:sz w:val="21"/>
                          <w:szCs w:val="21"/>
                          <w:shd w:val="clear" w:color="auto" w:fill="FFFFFF"/>
                        </w:rPr>
                        <w:t>Classis Pompadour, Medium Curls, Asymmetrical Bang en Spicky Texture als populaire kapsels</w:t>
                      </w:r>
                      <w:r w:rsidR="00734047">
                        <w:rPr>
                          <w:rFonts w:ascii="Segoe UI" w:hAnsi="Segoe UI" w:cs="Segoe UI"/>
                          <w:color w:val="24292F"/>
                          <w:sz w:val="21"/>
                          <w:szCs w:val="21"/>
                          <w:shd w:val="clear" w:color="auto" w:fill="FFFFFF"/>
                        </w:rPr>
                        <w:t xml:space="preserve">. En Buttons </w:t>
                      </w:r>
                      <w:r w:rsidR="006657D4">
                        <w:rPr>
                          <w:rFonts w:ascii="Segoe UI" w:hAnsi="Segoe UI" w:cs="Segoe UI"/>
                          <w:color w:val="24292F"/>
                          <w:sz w:val="21"/>
                          <w:szCs w:val="21"/>
                          <w:shd w:val="clear" w:color="auto" w:fill="FFFFFF"/>
                        </w:rPr>
                        <w:t>boven in</w:t>
                      </w:r>
                      <w:r w:rsidR="00734047">
                        <w:rPr>
                          <w:rFonts w:ascii="Segoe UI" w:hAnsi="Segoe UI" w:cs="Segoe UI"/>
                          <w:color w:val="24292F"/>
                          <w:sz w:val="21"/>
                          <w:szCs w:val="21"/>
                          <w:shd w:val="clear" w:color="auto" w:fill="FFFFFF"/>
                        </w:rPr>
                        <w:t xml:space="preserve"> de pagina met als opties: Kort haar, Lang haar en Middellang haar</w:t>
                      </w:r>
                    </w:p>
                    <w:p w14:paraId="00C96DF8" w14:textId="77777777" w:rsidR="00734047" w:rsidRPr="00C14D5E" w:rsidRDefault="00734047" w:rsidP="00734047">
                      <w:pPr>
                        <w:jc w:val="center"/>
                      </w:pPr>
                    </w:p>
                    <w:p w14:paraId="78EEEB8B" w14:textId="01D36B47" w:rsidR="00C91097" w:rsidRDefault="00C91097" w:rsidP="00C91097"/>
                  </w:txbxContent>
                </v:textbox>
                <w10:wrap type="square"/>
              </v:shape>
            </w:pict>
          </mc:Fallback>
        </mc:AlternateContent>
      </w:r>
      <w:r>
        <w:rPr>
          <w:noProof/>
        </w:rPr>
        <mc:AlternateContent>
          <mc:Choice Requires="wps">
            <w:drawing>
              <wp:anchor distT="45720" distB="45720" distL="114300" distR="114300" simplePos="0" relativeHeight="251658246" behindDoc="0" locked="0" layoutInCell="1" allowOverlap="1" wp14:anchorId="14CCA825" wp14:editId="2300879A">
                <wp:simplePos x="0" y="0"/>
                <wp:positionH relativeFrom="column">
                  <wp:posOffset>3125470</wp:posOffset>
                </wp:positionH>
                <wp:positionV relativeFrom="paragraph">
                  <wp:posOffset>152400</wp:posOffset>
                </wp:positionV>
                <wp:extent cx="1903730" cy="1276985"/>
                <wp:effectExtent l="10795" t="8890" r="9525" b="9525"/>
                <wp:wrapSquare wrapText="bothSides"/>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3730" cy="1276985"/>
                        </a:xfrm>
                        <a:prstGeom prst="rect">
                          <a:avLst/>
                        </a:prstGeom>
                        <a:solidFill>
                          <a:srgbClr val="FFFFFF"/>
                        </a:solidFill>
                        <a:ln w="9525">
                          <a:solidFill>
                            <a:srgbClr val="000000"/>
                          </a:solidFill>
                          <a:miter lim="800000"/>
                          <a:headEnd/>
                          <a:tailEnd/>
                        </a:ln>
                      </wps:spPr>
                      <wps:txbx>
                        <w:txbxContent>
                          <w:p w14:paraId="1CC5EEEC" w14:textId="762F3E11" w:rsidR="00C91097" w:rsidRDefault="00C91097">
                            <w:r>
                              <w:t>Hier</w:t>
                            </w:r>
                            <w:r w:rsidR="000C05E4">
                              <w:t>onder</w:t>
                            </w:r>
                            <w:r>
                              <w:t xml:space="preserve"> zie je de detailpagina waar je naartoe wordt gestuurd na je op een kapsel drukt. Bij een eventuele versie wordt de detailpagina ook getoond. </w:t>
                            </w:r>
                          </w:p>
                          <w:p w14:paraId="1529C54A" w14:textId="77777777" w:rsidR="00C91097" w:rsidRDefault="00C9109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CCA825" id="Text Box 192" o:spid="_x0000_s1033" type="#_x0000_t202" style="position:absolute;margin-left:246.1pt;margin-top:12pt;width:149.9pt;height:100.5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">
                <v:textbox>
                  <w:txbxContent>
                    <w:p w14:paraId="1CC5EEEC" w14:textId="762F3E11" w:rsidR="00C91097" w:rsidRDefault="00C91097">
                      <w:r>
                        <w:t>Hier</w:t>
                      </w:r>
                      <w:r w:rsidR="000C05E4">
                        <w:t>onder</w:t>
                      </w:r>
                      <w:r>
                        <w:t xml:space="preserve"> zie je de detailpagina waar je naartoe wordt gestuurd na je op een kapsel drukt. Bij een eventuele versie wordt de detailpagina ook getoond. </w:t>
                      </w:r>
                    </w:p>
                    <w:p w14:paraId="1529C54A" w14:textId="77777777" w:rsidR="00C91097" w:rsidRDefault="00C91097"/>
                  </w:txbxContent>
                </v:textbox>
                <w10:wrap type="square"/>
              </v:shape>
            </w:pict>
          </mc:Fallback>
        </mc:AlternateContent>
      </w:r>
      <w:r w:rsidR="00784035" w:rsidRPr="00784035">
        <w:t xml:space="preserve"> </w:t>
      </w:r>
    </w:p>
    <w:p w14:paraId="0F4BB8F8" w14:textId="099668B7" w:rsidR="00784035" w:rsidRDefault="00784035" w:rsidP="00B752A8"/>
    <w:p w14:paraId="75199FA8" w14:textId="7A6BF5B0" w:rsidR="00C91097" w:rsidRDefault="00345486">
      <w:pPr>
        <w:rPr>
          <w:rFonts w:asciiTheme="majorHAnsi" w:eastAsiaTheme="majorEastAsia" w:hAnsiTheme="majorHAnsi" w:cstheme="majorBidi"/>
          <w:color w:val="1F3763" w:themeColor="accent1" w:themeShade="7F"/>
          <w:sz w:val="24"/>
          <w:szCs w:val="24"/>
        </w:rPr>
      </w:pPr>
      <w:bookmarkStart w:id="16" w:name="_Toc114049461"/>
      <w:r>
        <w:rPr>
          <w:noProof/>
        </w:rPr>
        <w:drawing>
          <wp:anchor distT="0" distB="0" distL="114300" distR="114300" simplePos="0" relativeHeight="251658251" behindDoc="0" locked="0" layoutInCell="1" allowOverlap="1" wp14:anchorId="0947D578" wp14:editId="4DFD1A37">
            <wp:simplePos x="0" y="0"/>
            <wp:positionH relativeFrom="column">
              <wp:posOffset>3022600</wp:posOffset>
            </wp:positionH>
            <wp:positionV relativeFrom="paragraph">
              <wp:posOffset>2108835</wp:posOffset>
            </wp:positionV>
            <wp:extent cx="2089785" cy="4202430"/>
            <wp:effectExtent l="0" t="0" r="5715" b="127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89785" cy="4202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59C4">
        <w:rPr>
          <w:noProof/>
        </w:rPr>
        <w:drawing>
          <wp:anchor distT="0" distB="0" distL="114300" distR="114300" simplePos="0" relativeHeight="251658250" behindDoc="1" locked="0" layoutInCell="1" allowOverlap="1" wp14:anchorId="195AFAF5" wp14:editId="352ACDDD">
            <wp:simplePos x="0" y="0"/>
            <wp:positionH relativeFrom="column">
              <wp:posOffset>272955</wp:posOffset>
            </wp:positionH>
            <wp:positionV relativeFrom="paragraph">
              <wp:posOffset>2114351</wp:posOffset>
            </wp:positionV>
            <wp:extent cx="2012315" cy="42024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2315" cy="4202430"/>
                    </a:xfrm>
                    <a:prstGeom prst="rect">
                      <a:avLst/>
                    </a:prstGeom>
                    <a:noFill/>
                    <a:ln>
                      <a:noFill/>
                    </a:ln>
                  </pic:spPr>
                </pic:pic>
              </a:graphicData>
            </a:graphic>
          </wp:anchor>
        </w:drawing>
      </w:r>
      <w:r w:rsidR="00C91097">
        <w:br w:type="page"/>
      </w:r>
    </w:p>
    <w:p w14:paraId="2BA3C779" w14:textId="6FAE8AFD" w:rsidR="00722FA3" w:rsidRDefault="006726E1" w:rsidP="00B4323F">
      <w:pPr>
        <w:pStyle w:val="Heading3"/>
      </w:pPr>
      <w:r>
        <w:lastRenderedPageBreak/>
        <w:t>T5: Kwaliteit code</w:t>
      </w:r>
      <w:bookmarkEnd w:id="16"/>
    </w:p>
    <w:p w14:paraId="452842C0" w14:textId="08D1C263" w:rsidR="00B4323F" w:rsidRDefault="003F655C" w:rsidP="00B4323F">
      <w:r>
        <w:t>De kwaliteit</w:t>
      </w:r>
      <w:r w:rsidR="001B2A85">
        <w:t xml:space="preserve"> van de code is goed. Dit uit zich onder andere in:</w:t>
      </w:r>
      <w:r w:rsidR="00630573">
        <w:t xml:space="preserve"> structuur van de code</w:t>
      </w:r>
      <w:r w:rsidR="00C4641E">
        <w:t xml:space="preserve">, validatie, </w:t>
      </w:r>
      <w:r w:rsidR="003F6644">
        <w:t>efficiëntie</w:t>
      </w:r>
      <w:r w:rsidR="00F4587A">
        <w:t>, foutafhandeling en terugkoppeling</w:t>
      </w:r>
      <w:r w:rsidR="00042202">
        <w:t>.</w:t>
      </w:r>
    </w:p>
    <w:p w14:paraId="349598C4" w14:textId="00170250" w:rsidR="00B752A8" w:rsidRDefault="00B752A8" w:rsidP="00B752A8">
      <w:pPr>
        <w:pStyle w:val="Kopje"/>
      </w:pPr>
      <w:r w:rsidRPr="00A464D9">
        <w:t>Beoordeling:</w:t>
      </w:r>
      <w:r>
        <w:t xml:space="preserve"> </w:t>
      </w:r>
    </w:p>
    <w:p w14:paraId="6A1268F3" w14:textId="1716FCE0" w:rsidR="00B752A8" w:rsidRDefault="00B752A8" w:rsidP="00B752A8">
      <w:r>
        <w:t xml:space="preserve">Enigszins/ Grotendeels/ </w:t>
      </w:r>
      <w:r w:rsidRPr="004D351D">
        <w:rPr>
          <w:color w:val="70AD47" w:themeColor="accent6"/>
        </w:rPr>
        <w:t>Volledig</w:t>
      </w:r>
      <w:r>
        <w:t xml:space="preserve"> (kies één)</w:t>
      </w:r>
    </w:p>
    <w:p w14:paraId="5F5112A2" w14:textId="77777777" w:rsidR="00B752A8" w:rsidRDefault="00B752A8" w:rsidP="00B752A8">
      <w:pPr>
        <w:pStyle w:val="Kopje"/>
      </w:pPr>
      <w:r>
        <w:t>Onderbouwing:</w:t>
      </w:r>
    </w:p>
    <w:p w14:paraId="01735682" w14:textId="1184D26A" w:rsidR="00A25F60" w:rsidRDefault="00A25F60" w:rsidP="00B752A8">
      <w:pPr>
        <w:pStyle w:val="Kopje"/>
        <w:rPr>
          <w:b w:val="0"/>
          <w:bCs w:val="0"/>
        </w:rPr>
      </w:pPr>
      <w:r>
        <w:rPr>
          <w:b w:val="0"/>
          <w:bCs w:val="0"/>
        </w:rPr>
        <w:t xml:space="preserve">Ik heb voor het ontwikkelen van de BarberTime app gebruik gemaakt van </w:t>
      </w:r>
      <w:r w:rsidRPr="00A25F60">
        <w:rPr>
          <w:b w:val="0"/>
          <w:bCs w:val="0"/>
        </w:rPr>
        <w:t>MVVM</w:t>
      </w:r>
      <w:r>
        <w:rPr>
          <w:b w:val="0"/>
          <w:bCs w:val="0"/>
        </w:rPr>
        <w:t>. Ook</w:t>
      </w:r>
      <w:r w:rsidR="00AF6BDE">
        <w:rPr>
          <w:b w:val="0"/>
          <w:bCs w:val="0"/>
        </w:rPr>
        <w:t xml:space="preserve"> </w:t>
      </w:r>
      <w:r>
        <w:rPr>
          <w:b w:val="0"/>
          <w:bCs w:val="0"/>
        </w:rPr>
        <w:t>wel</w:t>
      </w:r>
      <w:r w:rsidRPr="00A25F60">
        <w:rPr>
          <w:b w:val="0"/>
          <w:bCs w:val="0"/>
        </w:rPr>
        <w:t xml:space="preserve"> Model View</w:t>
      </w:r>
      <w:r w:rsidR="00AA0A27">
        <w:rPr>
          <w:b w:val="0"/>
          <w:bCs w:val="0"/>
        </w:rPr>
        <w:t xml:space="preserve"> </w:t>
      </w:r>
      <w:proofErr w:type="spellStart"/>
      <w:r w:rsidR="00AA0A27">
        <w:rPr>
          <w:b w:val="0"/>
          <w:bCs w:val="0"/>
        </w:rPr>
        <w:t>Viewmodel</w:t>
      </w:r>
      <w:proofErr w:type="spellEnd"/>
      <w:r>
        <w:rPr>
          <w:b w:val="0"/>
          <w:bCs w:val="0"/>
        </w:rPr>
        <w:t xml:space="preserve">. Deze manier </w:t>
      </w:r>
      <w:r w:rsidRPr="00A25F60">
        <w:rPr>
          <w:b w:val="0"/>
          <w:bCs w:val="0"/>
        </w:rPr>
        <w:t>helpt</w:t>
      </w:r>
      <w:r w:rsidR="00AF6BDE">
        <w:rPr>
          <w:b w:val="0"/>
          <w:bCs w:val="0"/>
        </w:rPr>
        <w:t xml:space="preserve"> mij</w:t>
      </w:r>
      <w:r w:rsidRPr="00A25F60">
        <w:rPr>
          <w:b w:val="0"/>
          <w:bCs w:val="0"/>
        </w:rPr>
        <w:t xml:space="preserve"> bij het aanpakken van verschillende ontwikkelingsproblemen om een ​​applicatie gemakkelijker te testen, verfijnen, onderhouden en ontwikkelen.</w:t>
      </w:r>
      <w:r w:rsidR="00AF6BDE">
        <w:rPr>
          <w:b w:val="0"/>
          <w:bCs w:val="0"/>
        </w:rPr>
        <w:t xml:space="preserve"> Het heeft mij ook veel code bespaard op deze manier. </w:t>
      </w:r>
      <w:r>
        <w:rPr>
          <w:b w:val="0"/>
          <w:bCs w:val="0"/>
        </w:rPr>
        <w:t>Het is dan ook</w:t>
      </w:r>
      <w:r w:rsidRPr="00A25F60">
        <w:rPr>
          <w:b w:val="0"/>
          <w:bCs w:val="0"/>
        </w:rPr>
        <w:t xml:space="preserve"> gemakkelijker om samen te werken bij het ontwikkelen van de onderdelen van een app.</w:t>
      </w:r>
      <w:r w:rsidR="00CD2DE3">
        <w:rPr>
          <w:b w:val="0"/>
          <w:bCs w:val="0"/>
        </w:rPr>
        <w:t xml:space="preserve"> </w:t>
      </w:r>
    </w:p>
    <w:p w14:paraId="5448CD11" w14:textId="05A839CA" w:rsidR="00CD2DE3" w:rsidRDefault="00CD2DE3" w:rsidP="00B752A8">
      <w:pPr>
        <w:pStyle w:val="Kopje"/>
        <w:rPr>
          <w:b w:val="0"/>
          <w:bCs w:val="0"/>
        </w:rPr>
      </w:pPr>
    </w:p>
    <w:p w14:paraId="1E821FA3" w14:textId="30648076" w:rsidR="00CD2DE3" w:rsidRDefault="00CD2DE3" w:rsidP="00CD2DE3">
      <w:pPr>
        <w:pStyle w:val="Kopje"/>
        <w:rPr>
          <w:b w:val="0"/>
          <w:bCs w:val="0"/>
        </w:rPr>
      </w:pPr>
      <w:r>
        <w:rPr>
          <w:b w:val="0"/>
          <w:bCs w:val="0"/>
        </w:rPr>
        <w:t xml:space="preserve">Het voordeel van </w:t>
      </w:r>
      <w:r w:rsidRPr="00CD2DE3">
        <w:rPr>
          <w:b w:val="0"/>
          <w:bCs w:val="0"/>
        </w:rPr>
        <w:t xml:space="preserve">MVVM </w:t>
      </w:r>
      <w:r>
        <w:rPr>
          <w:b w:val="0"/>
          <w:bCs w:val="0"/>
        </w:rPr>
        <w:t xml:space="preserve">is dat </w:t>
      </w:r>
      <w:r w:rsidRPr="00CD2DE3">
        <w:rPr>
          <w:b w:val="0"/>
          <w:bCs w:val="0"/>
        </w:rPr>
        <w:t xml:space="preserve">het voor </w:t>
      </w:r>
      <w:r w:rsidR="00AF6BDE">
        <w:rPr>
          <w:b w:val="0"/>
          <w:bCs w:val="0"/>
        </w:rPr>
        <w:t>mij</w:t>
      </w:r>
      <w:r w:rsidRPr="00CD2DE3">
        <w:rPr>
          <w:b w:val="0"/>
          <w:bCs w:val="0"/>
        </w:rPr>
        <w:t xml:space="preserve"> gemakkelijk</w:t>
      </w:r>
      <w:r w:rsidR="00AF6BDE">
        <w:rPr>
          <w:b w:val="0"/>
          <w:bCs w:val="0"/>
        </w:rPr>
        <w:t>er</w:t>
      </w:r>
      <w:r w:rsidRPr="00CD2DE3">
        <w:rPr>
          <w:b w:val="0"/>
          <w:bCs w:val="0"/>
        </w:rPr>
        <w:t xml:space="preserve"> </w:t>
      </w:r>
      <w:r w:rsidR="00AF6BDE">
        <w:rPr>
          <w:b w:val="0"/>
          <w:bCs w:val="0"/>
        </w:rPr>
        <w:t>was</w:t>
      </w:r>
      <w:r>
        <w:rPr>
          <w:b w:val="0"/>
          <w:bCs w:val="0"/>
        </w:rPr>
        <w:t xml:space="preserve"> </w:t>
      </w:r>
      <w:r w:rsidRPr="00CD2DE3">
        <w:rPr>
          <w:b w:val="0"/>
          <w:bCs w:val="0"/>
        </w:rPr>
        <w:t>om nieuwe stukjes code toe te voegen of te vervangen. Z</w:t>
      </w:r>
      <w:r w:rsidR="00AF6BDE">
        <w:rPr>
          <w:b w:val="0"/>
          <w:bCs w:val="0"/>
        </w:rPr>
        <w:t xml:space="preserve">o </w:t>
      </w:r>
      <w:r w:rsidRPr="00CD2DE3">
        <w:rPr>
          <w:b w:val="0"/>
          <w:bCs w:val="0"/>
        </w:rPr>
        <w:t>k</w:t>
      </w:r>
      <w:r w:rsidR="00AF6BDE">
        <w:rPr>
          <w:b w:val="0"/>
          <w:bCs w:val="0"/>
        </w:rPr>
        <w:t xml:space="preserve">on ik </w:t>
      </w:r>
      <w:r w:rsidRPr="00CD2DE3">
        <w:rPr>
          <w:b w:val="0"/>
          <w:bCs w:val="0"/>
        </w:rPr>
        <w:t>de gebruikersinterface van de app opnieuw definiëren zonder de code aan te raken, zolang de code volledig in XAML is.</w:t>
      </w:r>
    </w:p>
    <w:p w14:paraId="1AA10809" w14:textId="02D991A6" w:rsidR="00AF6BDE" w:rsidRDefault="00AF6BDE" w:rsidP="00CD2DE3">
      <w:pPr>
        <w:pStyle w:val="Kopje"/>
        <w:rPr>
          <w:b w:val="0"/>
          <w:bCs w:val="0"/>
        </w:rPr>
      </w:pPr>
    </w:p>
    <w:p w14:paraId="6FB5432D" w14:textId="27A1C164" w:rsidR="00AF6BDE" w:rsidRDefault="00AF6BDE" w:rsidP="00CD2DE3">
      <w:pPr>
        <w:pStyle w:val="Kopje"/>
        <w:rPr>
          <w:b w:val="0"/>
          <w:bCs w:val="0"/>
        </w:rPr>
      </w:pPr>
      <w:r>
        <w:rPr>
          <w:b w:val="0"/>
          <w:bCs w:val="0"/>
        </w:rPr>
        <w:t xml:space="preserve">De informatie van de kapsels komen uit het model. Die stuurt dit naar het </w:t>
      </w:r>
      <w:proofErr w:type="spellStart"/>
      <w:r>
        <w:rPr>
          <w:b w:val="0"/>
          <w:bCs w:val="0"/>
        </w:rPr>
        <w:t>viewmodel</w:t>
      </w:r>
      <w:proofErr w:type="spellEnd"/>
      <w:r>
        <w:rPr>
          <w:b w:val="0"/>
          <w:bCs w:val="0"/>
        </w:rPr>
        <w:t xml:space="preserve">, waarin de functionaliteiten van de app staan. En door middel van data binding toon ik de informatie in de view. </w:t>
      </w:r>
    </w:p>
    <w:p w14:paraId="6B6AA623" w14:textId="763BC4B7" w:rsidR="008B68FD" w:rsidRDefault="008B68FD" w:rsidP="000155EC">
      <w:pPr>
        <w:pStyle w:val="Kopje"/>
        <w:rPr>
          <w:b w:val="0"/>
          <w:bCs w:val="0"/>
        </w:rPr>
      </w:pPr>
    </w:p>
    <w:p w14:paraId="5A72C2C5" w14:textId="7C0B96A1" w:rsidR="00AF6BDE" w:rsidRDefault="00AF6BDE" w:rsidP="000155EC">
      <w:pPr>
        <w:pStyle w:val="Kopje"/>
        <w:rPr>
          <w:b w:val="0"/>
          <w:bCs w:val="0"/>
        </w:rPr>
      </w:pPr>
    </w:p>
    <w:p w14:paraId="0967EF8F" w14:textId="77777777" w:rsidR="008B68FD" w:rsidRPr="008B68FD" w:rsidRDefault="008B68FD" w:rsidP="000155EC">
      <w:pPr>
        <w:pStyle w:val="Kopje"/>
        <w:rPr>
          <w:b w:val="0"/>
          <w:bCs w:val="0"/>
        </w:rPr>
      </w:pPr>
    </w:p>
    <w:p w14:paraId="5EFEF3EB" w14:textId="64852E6F" w:rsidR="00AF6BDE" w:rsidRPr="00AF6BDE" w:rsidRDefault="000155EC" w:rsidP="000155EC">
      <w:pPr>
        <w:pStyle w:val="Kopje"/>
      </w:pPr>
      <w:r w:rsidRPr="00A464D9">
        <w:t>Bestanden:</w:t>
      </w:r>
    </w:p>
    <w:p w14:paraId="62672C10" w14:textId="7335A743" w:rsidR="00A25F60" w:rsidRPr="00AF6BDE" w:rsidRDefault="000155EC" w:rsidP="00207F04">
      <w:pPr>
        <w:rPr>
          <w:b/>
          <w:bCs/>
          <w:sz w:val="24"/>
          <w:szCs w:val="24"/>
        </w:rPr>
      </w:pPr>
      <w:r w:rsidRPr="00AF6BDE">
        <w:t xml:space="preserve">[ </w:t>
      </w:r>
      <w:hyperlink r:id="rId28" w:history="1">
        <w:r w:rsidRPr="00AF6BDE">
          <w:rPr>
            <w:rStyle w:val="Hyperlink"/>
          </w:rPr>
          <w:t>https://github.com/AEITO20SD/20sd-p13-pf-bontemps-rahmi-timo-keeno-ehab/tree/Populaire_Kapsels/BarberTime/BarberTime</w:t>
        </w:r>
      </w:hyperlink>
      <w:r w:rsidRPr="00AF6BDE">
        <w:t xml:space="preserve"> : </w:t>
      </w:r>
      <w:r w:rsidR="003F6644" w:rsidRPr="00AF6BDE">
        <w:t>GitHub</w:t>
      </w:r>
      <w:r w:rsidRPr="00AF6BDE">
        <w:t xml:space="preserve"> links project BarberTime branch Populaire Kapsels]</w:t>
      </w:r>
    </w:p>
    <w:p w14:paraId="01A894BC" w14:textId="49698228" w:rsidR="00A25F60" w:rsidRDefault="00A25F60" w:rsidP="00B752A8">
      <w:pPr>
        <w:pStyle w:val="Kopje"/>
        <w:rPr>
          <w:b w:val="0"/>
          <w:bCs w:val="0"/>
        </w:rPr>
      </w:pPr>
      <w:r>
        <w:rPr>
          <w:b w:val="0"/>
          <w:bCs w:val="0"/>
          <w:noProof/>
        </w:rPr>
        <w:drawing>
          <wp:inline distT="0" distB="0" distL="0" distR="0" wp14:anchorId="73651FBB" wp14:editId="137D4A4B">
            <wp:extent cx="5731510" cy="3044825"/>
            <wp:effectExtent l="0" t="0" r="0" b="0"/>
            <wp:docPr id="15" name="Picture 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4CFD307" w14:textId="78E1D101" w:rsidR="00207F04" w:rsidRDefault="003F6644" w:rsidP="00B752A8">
      <w:pPr>
        <w:pStyle w:val="Kopje"/>
        <w:rPr>
          <w:b w:val="0"/>
          <w:bCs w:val="0"/>
        </w:rPr>
      </w:pPr>
      <w:r>
        <w:rPr>
          <w:b w:val="0"/>
          <w:bCs w:val="0"/>
        </w:rPr>
        <w:t>Het</w:t>
      </w:r>
      <w:r w:rsidR="00E021AD" w:rsidRPr="00207F04">
        <w:rPr>
          <w:b w:val="0"/>
          <w:bCs w:val="0"/>
        </w:rPr>
        <w:t xml:space="preserve"> model: Het model bevat de toepassingsgegevens die gewoonlijk structs of simple classes zijn. Het kan worden beschouwd als een weergave van het domeinmodel van de app, met daarin een datamodel zoals hierboven. Voor een tweede versie met een database, is dit zeker ideaal deze opzet </w:t>
      </w:r>
      <w:r w:rsidR="00E021AD" w:rsidRPr="00207F04">
        <w:rPr>
          <w:b w:val="0"/>
          <w:bCs w:val="0"/>
        </w:rPr>
        <w:lastRenderedPageBreak/>
        <w:t xml:space="preserve">van de Model. De tabel Populaire kapsels heeft een PrimaryKey Id en de Elementen Naam, TypeId voor het type kapsel en een Afbeelding. </w:t>
      </w:r>
    </w:p>
    <w:p w14:paraId="7156F535" w14:textId="2C0D5382" w:rsidR="00207F04" w:rsidRDefault="00207F04" w:rsidP="00B752A8">
      <w:pPr>
        <w:pStyle w:val="Kopje"/>
        <w:rPr>
          <w:b w:val="0"/>
          <w:bCs w:val="0"/>
        </w:rPr>
      </w:pPr>
    </w:p>
    <w:p w14:paraId="16497207" w14:textId="77777777" w:rsidR="00207F04" w:rsidRPr="00207F04" w:rsidRDefault="00207F04" w:rsidP="00B752A8">
      <w:pPr>
        <w:pStyle w:val="Kopje"/>
        <w:rPr>
          <w:b w:val="0"/>
          <w:bCs w:val="0"/>
        </w:rPr>
      </w:pPr>
    </w:p>
    <w:p w14:paraId="4F7E97A8" w14:textId="77777777" w:rsidR="00A25F60" w:rsidRDefault="00A25F60" w:rsidP="00B752A8">
      <w:pPr>
        <w:pStyle w:val="Kopje"/>
        <w:rPr>
          <w:b w:val="0"/>
          <w:bCs w:val="0"/>
        </w:rPr>
      </w:pPr>
    </w:p>
    <w:p w14:paraId="04E9C6EB" w14:textId="242F3815" w:rsidR="00A25F60" w:rsidRDefault="00A25F60" w:rsidP="00B752A8">
      <w:pPr>
        <w:pStyle w:val="Kopje"/>
        <w:rPr>
          <w:b w:val="0"/>
          <w:bCs w:val="0"/>
        </w:rPr>
      </w:pPr>
      <w:r>
        <w:rPr>
          <w:b w:val="0"/>
          <w:bCs w:val="0"/>
          <w:noProof/>
        </w:rPr>
        <w:drawing>
          <wp:inline distT="0" distB="0" distL="0" distR="0" wp14:anchorId="1CD841FF" wp14:editId="4897E395">
            <wp:extent cx="5731510" cy="2892425"/>
            <wp:effectExtent l="0" t="0" r="0" b="0"/>
            <wp:docPr id="16" name="Picture 1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92425"/>
                    </a:xfrm>
                    <a:prstGeom prst="rect">
                      <a:avLst/>
                    </a:prstGeom>
                  </pic:spPr>
                </pic:pic>
              </a:graphicData>
            </a:graphic>
          </wp:inline>
        </w:drawing>
      </w:r>
    </w:p>
    <w:p w14:paraId="415F04EB" w14:textId="77777777" w:rsidR="00E021AD" w:rsidRDefault="00E021AD" w:rsidP="00B752A8">
      <w:pPr>
        <w:pStyle w:val="Kopje"/>
        <w:rPr>
          <w:b w:val="0"/>
          <w:bCs w:val="0"/>
        </w:rPr>
      </w:pPr>
    </w:p>
    <w:p w14:paraId="6229E8C7" w14:textId="130D9900" w:rsidR="00A25F60" w:rsidRPr="00A25F60" w:rsidRDefault="00A25F60" w:rsidP="00B752A8">
      <w:pPr>
        <w:pStyle w:val="Kopje"/>
        <w:rPr>
          <w:b w:val="0"/>
          <w:bCs w:val="0"/>
        </w:rPr>
      </w:pPr>
      <w:r>
        <w:rPr>
          <w:b w:val="0"/>
          <w:bCs w:val="0"/>
          <w:noProof/>
        </w:rPr>
        <w:drawing>
          <wp:inline distT="0" distB="0" distL="0" distR="0" wp14:anchorId="0BB34076" wp14:editId="060297C9">
            <wp:extent cx="5731510" cy="3074035"/>
            <wp:effectExtent l="0" t="0" r="0" b="0"/>
            <wp:docPr id="17" name="Picture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74035"/>
                    </a:xfrm>
                    <a:prstGeom prst="rect">
                      <a:avLst/>
                    </a:prstGeom>
                  </pic:spPr>
                </pic:pic>
              </a:graphicData>
            </a:graphic>
          </wp:inline>
        </w:drawing>
      </w:r>
    </w:p>
    <w:p w14:paraId="74464E2A" w14:textId="244A85D1" w:rsidR="00207F04" w:rsidRDefault="00E021AD" w:rsidP="00E021AD">
      <w:pPr>
        <w:pStyle w:val="Kopje"/>
        <w:rPr>
          <w:b w:val="0"/>
          <w:bCs w:val="0"/>
        </w:rPr>
      </w:pPr>
      <w:r>
        <w:rPr>
          <w:b w:val="0"/>
          <w:bCs w:val="0"/>
        </w:rPr>
        <w:t xml:space="preserve">De view: </w:t>
      </w:r>
      <w:r w:rsidRPr="00E021AD">
        <w:rPr>
          <w:b w:val="0"/>
          <w:bCs w:val="0"/>
        </w:rPr>
        <w:t>De weergave bepaalt de lay-out, structuur en het uiterlijk van wat de gebruikers op het scherm zien. Het is het enige dat eindgebruikers kennen en waarmee ze communiceren.</w:t>
      </w:r>
      <w:r w:rsidR="00190A1D">
        <w:rPr>
          <w:b w:val="0"/>
          <w:bCs w:val="0"/>
        </w:rPr>
        <w:t xml:space="preserve"> Hier zet ik de lay-out neer van de buttons en laat ik in de Collectionview de kapsels getoond worden. </w:t>
      </w:r>
    </w:p>
    <w:p w14:paraId="59FC5B32" w14:textId="77777777" w:rsidR="00207F04" w:rsidRDefault="00207F04">
      <w:r>
        <w:rPr>
          <w:b/>
          <w:bCs/>
        </w:rPr>
        <w:br w:type="page"/>
      </w:r>
    </w:p>
    <w:p w14:paraId="735879EE" w14:textId="77777777" w:rsidR="00E021AD" w:rsidRDefault="00E021AD" w:rsidP="00E021AD">
      <w:pPr>
        <w:pStyle w:val="Kopje"/>
        <w:rPr>
          <w:b w:val="0"/>
          <w:bCs w:val="0"/>
        </w:rPr>
      </w:pPr>
    </w:p>
    <w:p w14:paraId="45CAC2C8" w14:textId="77777777" w:rsidR="00E021AD" w:rsidRDefault="00E021AD">
      <w:r>
        <w:rPr>
          <w:noProof/>
        </w:rPr>
        <w:drawing>
          <wp:inline distT="0" distB="0" distL="0" distR="0" wp14:anchorId="136DD81C" wp14:editId="2C85A687">
            <wp:extent cx="5731510" cy="2590800"/>
            <wp:effectExtent l="0" t="0" r="0" b="0"/>
            <wp:docPr id="18" name="Picture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10;&#10;Automatisch gegenereerde beschrijvi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7016A85E" w14:textId="77777777" w:rsidR="00E021AD" w:rsidRDefault="00E021AD">
      <w:r>
        <w:rPr>
          <w:noProof/>
        </w:rPr>
        <w:drawing>
          <wp:inline distT="0" distB="0" distL="0" distR="0" wp14:anchorId="14C13707" wp14:editId="1E525ED7">
            <wp:extent cx="5731510" cy="2624455"/>
            <wp:effectExtent l="0" t="0" r="0" b="0"/>
            <wp:docPr id="20" name="Picture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24455"/>
                    </a:xfrm>
                    <a:prstGeom prst="rect">
                      <a:avLst/>
                    </a:prstGeom>
                  </pic:spPr>
                </pic:pic>
              </a:graphicData>
            </a:graphic>
          </wp:inline>
        </w:drawing>
      </w:r>
    </w:p>
    <w:p w14:paraId="099AA82A" w14:textId="77777777" w:rsidR="00CD2DE3" w:rsidRDefault="00E021AD">
      <w:r>
        <w:rPr>
          <w:noProof/>
        </w:rPr>
        <w:drawing>
          <wp:inline distT="0" distB="0" distL="0" distR="0" wp14:anchorId="21A5927C" wp14:editId="590D10C1">
            <wp:extent cx="5731510" cy="2120265"/>
            <wp:effectExtent l="0" t="0" r="0" b="0"/>
            <wp:docPr id="21" name="Picture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120265"/>
                    </a:xfrm>
                    <a:prstGeom prst="rect">
                      <a:avLst/>
                    </a:prstGeom>
                  </pic:spPr>
                </pic:pic>
              </a:graphicData>
            </a:graphic>
          </wp:inline>
        </w:drawing>
      </w:r>
    </w:p>
    <w:p w14:paraId="37A49AB6" w14:textId="3509B7A9" w:rsidR="00E021AD" w:rsidRPr="00CD2DE3" w:rsidRDefault="00CD2DE3">
      <w:r w:rsidRPr="00CD2DE3">
        <w:t>ViewModel</w:t>
      </w:r>
      <w:r>
        <w:t xml:space="preserve">: </w:t>
      </w:r>
      <w:r w:rsidRPr="00CD2DE3">
        <w:t>reageert op events komende van de View en levert de gevraagde data aan de View. De ViewModel bepaalt wat er moet getoond worden, welke informatie bezorgd moet worden aan de View en haalt deze informatie uit het Model.</w:t>
      </w:r>
      <w:r w:rsidR="0054732C">
        <w:t xml:space="preserve"> Ik haal de kapsels uit </w:t>
      </w:r>
      <w:r w:rsidR="00471E32">
        <w:t xml:space="preserve">het </w:t>
      </w:r>
      <w:r w:rsidR="0054732C">
        <w:t xml:space="preserve">model, en wanneer ik op een kapsel druk wordt de detailpagina van het kapsel getoond. </w:t>
      </w:r>
    </w:p>
    <w:p w14:paraId="30C8764B" w14:textId="77777777" w:rsidR="00042202" w:rsidRDefault="000B16AF" w:rsidP="000B16AF">
      <w:pPr>
        <w:pStyle w:val="Heading3"/>
      </w:pPr>
      <w:bookmarkStart w:id="17" w:name="_Toc114049462"/>
      <w:r>
        <w:lastRenderedPageBreak/>
        <w:t>T5: Code Conventions</w:t>
      </w:r>
      <w:bookmarkEnd w:id="17"/>
    </w:p>
    <w:p w14:paraId="156EF1A4" w14:textId="77777777" w:rsidR="000B16AF" w:rsidRDefault="000B16AF" w:rsidP="00B4323F">
      <w:r>
        <w:t>De code is opgesteld volgens code conventions</w:t>
      </w:r>
      <w:r w:rsidR="002B38F8">
        <w:t>.</w:t>
      </w:r>
    </w:p>
    <w:p w14:paraId="5C38E49D" w14:textId="77777777" w:rsidR="00B752A8" w:rsidRDefault="00B752A8" w:rsidP="00B752A8">
      <w:pPr>
        <w:pStyle w:val="Kopje"/>
      </w:pPr>
      <w:r w:rsidRPr="00A464D9">
        <w:t>Beoordeling:</w:t>
      </w:r>
      <w:r>
        <w:t xml:space="preserve"> </w:t>
      </w:r>
    </w:p>
    <w:p w14:paraId="0DA7322E" w14:textId="4FB2C524" w:rsidR="00B752A8" w:rsidRDefault="00B752A8" w:rsidP="00B752A8">
      <w:r>
        <w:t xml:space="preserve">Enigszins/ Grotendeels/ </w:t>
      </w:r>
      <w:r w:rsidRPr="004D351D">
        <w:rPr>
          <w:color w:val="70AD47" w:themeColor="accent6"/>
        </w:rPr>
        <w:t>Volledig</w:t>
      </w:r>
      <w:r>
        <w:t xml:space="preserve"> (kies één)</w:t>
      </w:r>
    </w:p>
    <w:p w14:paraId="623CCBB3" w14:textId="409B6496" w:rsidR="00B752A8" w:rsidRDefault="00B752A8" w:rsidP="00F21C9A">
      <w:pPr>
        <w:pStyle w:val="Kopje"/>
        <w:tabs>
          <w:tab w:val="left" w:pos="5797"/>
        </w:tabs>
      </w:pPr>
      <w:r>
        <w:t>Onderbouwing:</w:t>
      </w:r>
      <w:r w:rsidR="00F21C9A">
        <w:tab/>
      </w:r>
    </w:p>
    <w:p w14:paraId="54FAEC81" w14:textId="373A8A41" w:rsidR="00F21C9A" w:rsidRPr="00F21C9A" w:rsidRDefault="00F21C9A" w:rsidP="00B752A8">
      <w:pPr>
        <w:pStyle w:val="Kopje"/>
        <w:rPr>
          <w:b w:val="0"/>
          <w:bCs w:val="0"/>
        </w:rPr>
      </w:pPr>
      <w:r>
        <w:rPr>
          <w:b w:val="0"/>
          <w:bCs w:val="0"/>
        </w:rPr>
        <w:t xml:space="preserve">Ik heb gebruik gemaakt van de code conventions van </w:t>
      </w:r>
      <w:r w:rsidR="0071674E">
        <w:rPr>
          <w:b w:val="0"/>
          <w:bCs w:val="0"/>
        </w:rPr>
        <w:t>Microsoft</w:t>
      </w:r>
      <w:r>
        <w:rPr>
          <w:b w:val="0"/>
          <w:bCs w:val="0"/>
        </w:rPr>
        <w:t xml:space="preserve"> C#.</w:t>
      </w:r>
    </w:p>
    <w:p w14:paraId="3D0A973D" w14:textId="77777777" w:rsidR="00F21C9A" w:rsidRDefault="00F21C9A" w:rsidP="00B752A8">
      <w:pPr>
        <w:pStyle w:val="Kopje"/>
      </w:pPr>
    </w:p>
    <w:p w14:paraId="59A4FCAD" w14:textId="240A5FD1" w:rsidR="00B752A8" w:rsidRDefault="00B752A8" w:rsidP="00B752A8">
      <w:pPr>
        <w:pStyle w:val="Kopje"/>
      </w:pPr>
      <w:r w:rsidRPr="00A464D9">
        <w:t>Bestanden:</w:t>
      </w:r>
    </w:p>
    <w:p w14:paraId="1FAC3C08" w14:textId="77777777" w:rsidR="00B177DF" w:rsidRDefault="00B752A8" w:rsidP="00B4323F">
      <w:r>
        <w:t>[</w:t>
      </w:r>
      <w:r w:rsidR="004D351D">
        <w:t xml:space="preserve"> </w:t>
      </w:r>
      <w:hyperlink r:id="rId35" w:history="1">
        <w:r w:rsidR="004D351D" w:rsidRPr="00C15FC4">
          <w:rPr>
            <w:rStyle w:val="Hyperlink"/>
          </w:rPr>
          <w:t>https://github.com/AEITO20SD/20sd-p13-pf-bontemps-rahmi-timo-keeno-ehab/blob/master/Documenten/Code%20Conventions.docx</w:t>
        </w:r>
      </w:hyperlink>
      <w:r w:rsidR="004D351D">
        <w:t xml:space="preserve"> : Code Convention</w:t>
      </w:r>
    </w:p>
    <w:p w14:paraId="1887B73A" w14:textId="189CB82C" w:rsidR="00B177DF" w:rsidRDefault="00B177DF" w:rsidP="00DA7766">
      <w:pPr>
        <w:pStyle w:val="Heading1"/>
      </w:pPr>
      <w:r>
        <w:t xml:space="preserve">Code Conventions </w:t>
      </w:r>
    </w:p>
    <w:p w14:paraId="298CE6BE" w14:textId="77777777" w:rsidR="00B177DF" w:rsidRPr="002457BC" w:rsidRDefault="00B177DF" w:rsidP="00B177DF">
      <w:pPr>
        <w:pStyle w:val="Heading2"/>
      </w:pPr>
      <w:r>
        <w:t xml:space="preserve">Camel Case </w:t>
      </w:r>
    </w:p>
    <w:p w14:paraId="1D7CC31E" w14:textId="77777777" w:rsidR="00B177DF" w:rsidRDefault="00B177DF" w:rsidP="00B177DF"/>
    <w:p w14:paraId="5656234C" w14:textId="77777777" w:rsidR="00B177DF" w:rsidRPr="001E391A" w:rsidRDefault="00B177DF" w:rsidP="00B177DF">
      <w:pPr>
        <w:pStyle w:val="ListParagraph"/>
        <w:numPr>
          <w:ilvl w:val="0"/>
          <w:numId w:val="9"/>
        </w:numPr>
        <w:spacing w:after="0" w:line="240" w:lineRule="auto"/>
        <w:rPr>
          <w:rStyle w:val="HTMLCode"/>
          <w:rFonts w:eastAsiaTheme="minorHAnsi"/>
          <w:sz w:val="24"/>
          <w:szCs w:val="24"/>
          <w:lang w:val="en-US"/>
        </w:rPr>
      </w:pPr>
      <w:r w:rsidRPr="001E391A">
        <w:rPr>
          <w:rFonts w:ascii="Segoe UI" w:hAnsi="Segoe UI" w:cs="Segoe UI"/>
          <w:color w:val="171717"/>
          <w:shd w:val="clear" w:color="auto" w:fill="FFFFFF"/>
          <w:lang w:val="en-US"/>
        </w:rPr>
        <w:t>Use pascal casing ("</w:t>
      </w:r>
      <w:r>
        <w:rPr>
          <w:rFonts w:ascii="Segoe UI" w:hAnsi="Segoe UI" w:cs="Segoe UI"/>
          <w:color w:val="171717"/>
          <w:shd w:val="clear" w:color="auto" w:fill="FFFFFF"/>
          <w:lang w:val="en-US"/>
        </w:rPr>
        <w:t>Camel</w:t>
      </w:r>
      <w:r w:rsidRPr="001E391A">
        <w:rPr>
          <w:rFonts w:ascii="Segoe UI" w:hAnsi="Segoe UI" w:cs="Segoe UI"/>
          <w:color w:val="171717"/>
          <w:shd w:val="clear" w:color="auto" w:fill="FFFFFF"/>
          <w:lang w:val="en-US"/>
        </w:rPr>
        <w:t>Casing") when naming a </w:t>
      </w:r>
      <w:r w:rsidRPr="001E391A">
        <w:rPr>
          <w:rStyle w:val="HTMLCode"/>
          <w:rFonts w:ascii="Consolas" w:eastAsiaTheme="minorHAnsi" w:hAnsi="Consolas" w:cs="Consolas"/>
          <w:color w:val="171717"/>
          <w:lang w:val="en-US"/>
        </w:rPr>
        <w:t>class</w:t>
      </w:r>
      <w:r w:rsidRPr="001E391A">
        <w:rPr>
          <w:rFonts w:ascii="Segoe UI" w:hAnsi="Segoe UI" w:cs="Segoe UI"/>
          <w:color w:val="171717"/>
          <w:shd w:val="clear" w:color="auto" w:fill="FFFFFF"/>
          <w:lang w:val="en-US"/>
        </w:rPr>
        <w:t>, </w:t>
      </w:r>
      <w:r w:rsidRPr="001E391A">
        <w:rPr>
          <w:rStyle w:val="HTMLCode"/>
          <w:rFonts w:ascii="Consolas" w:eastAsiaTheme="minorHAnsi" w:hAnsi="Consolas" w:cs="Consolas"/>
          <w:color w:val="171717"/>
          <w:lang w:val="en-US"/>
        </w:rPr>
        <w:t>record</w:t>
      </w:r>
      <w:r w:rsidRPr="001E391A">
        <w:rPr>
          <w:rFonts w:ascii="Segoe UI" w:hAnsi="Segoe UI" w:cs="Segoe UI"/>
          <w:color w:val="171717"/>
          <w:shd w:val="clear" w:color="auto" w:fill="FFFFFF"/>
          <w:lang w:val="en-US"/>
        </w:rPr>
        <w:t>, or </w:t>
      </w:r>
      <w:r w:rsidRPr="001E391A">
        <w:rPr>
          <w:rStyle w:val="HTMLCode"/>
          <w:rFonts w:ascii="Consolas" w:eastAsiaTheme="minorHAnsi" w:hAnsi="Consolas" w:cs="Consolas"/>
          <w:color w:val="171717"/>
          <w:lang w:val="en-US"/>
        </w:rPr>
        <w:t>struct</w:t>
      </w:r>
    </w:p>
    <w:p w14:paraId="41950CCD" w14:textId="77777777" w:rsidR="00B177DF" w:rsidRDefault="00B177DF" w:rsidP="00B177DF">
      <w:pPr>
        <w:pStyle w:val="ListParagraph"/>
        <w:numPr>
          <w:ilvl w:val="0"/>
          <w:numId w:val="9"/>
        </w:numPr>
        <w:spacing w:after="0" w:line="240" w:lineRule="auto"/>
        <w:rPr>
          <w:lang w:val="en-US"/>
        </w:rPr>
      </w:pPr>
      <w:r w:rsidRPr="001E391A">
        <w:rPr>
          <w:lang w:val="en-US"/>
        </w:rPr>
        <w:t xml:space="preserve">When naming public members of types, such as fields, properties, events, methods, and local functions, use </w:t>
      </w:r>
      <w:r>
        <w:rPr>
          <w:lang w:val="en-US"/>
        </w:rPr>
        <w:t>camel</w:t>
      </w:r>
      <w:r w:rsidRPr="001E391A">
        <w:rPr>
          <w:lang w:val="en-US"/>
        </w:rPr>
        <w:t xml:space="preserve"> casing.</w:t>
      </w:r>
    </w:p>
    <w:p w14:paraId="0E18E76C" w14:textId="77777777" w:rsidR="00B177DF" w:rsidRDefault="00B177DF" w:rsidP="00B177DF">
      <w:pPr>
        <w:ind w:left="360"/>
        <w:rPr>
          <w:lang w:val="en-US"/>
        </w:rPr>
      </w:pPr>
    </w:p>
    <w:p w14:paraId="6C72D0A1" w14:textId="77777777" w:rsidR="00B177DF" w:rsidRDefault="00B177DF" w:rsidP="00B177DF">
      <w:pPr>
        <w:pStyle w:val="Heading2"/>
        <w:rPr>
          <w:lang w:val="en-US"/>
        </w:rPr>
      </w:pPr>
      <w:r>
        <w:rPr>
          <w:lang w:val="en-US"/>
        </w:rPr>
        <w:t xml:space="preserve">Layout conventions </w:t>
      </w:r>
    </w:p>
    <w:p w14:paraId="0BBAABC0" w14:textId="77777777" w:rsidR="00B177DF" w:rsidRDefault="00B177DF" w:rsidP="00B177DF">
      <w:pPr>
        <w:pStyle w:val="NormalWeb"/>
        <w:numPr>
          <w:ilvl w:val="0"/>
          <w:numId w:val="10"/>
        </w:numPr>
        <w:shd w:val="clear" w:color="auto" w:fill="FFFFFF"/>
        <w:rPr>
          <w:rFonts w:ascii="Segoe UI" w:hAnsi="Segoe UI" w:cs="Segoe UI"/>
          <w:color w:val="171717"/>
          <w:lang w:val="en-US"/>
        </w:rPr>
      </w:pPr>
      <w:r w:rsidRPr="002457BC">
        <w:rPr>
          <w:rFonts w:ascii="Segoe UI" w:hAnsi="Segoe UI" w:cs="Segoe UI"/>
          <w:color w:val="171717"/>
          <w:shd w:val="clear" w:color="auto" w:fill="FFFFFF"/>
          <w:lang w:val="en-US"/>
        </w:rPr>
        <w:t>Use the default Code Editor settings (smart indenting, four-character indents, tabs saved as spaces).</w:t>
      </w:r>
    </w:p>
    <w:p w14:paraId="135B9096" w14:textId="77777777" w:rsidR="00B177DF" w:rsidRPr="002457BC" w:rsidRDefault="00B177DF" w:rsidP="00B177DF">
      <w:pPr>
        <w:pStyle w:val="NormalWeb"/>
        <w:numPr>
          <w:ilvl w:val="0"/>
          <w:numId w:val="10"/>
        </w:numPr>
        <w:shd w:val="clear" w:color="auto" w:fill="FFFFFF"/>
        <w:rPr>
          <w:rFonts w:ascii="Segoe UI" w:hAnsi="Segoe UI" w:cs="Segoe UI"/>
          <w:color w:val="171717"/>
          <w:lang w:val="en-US"/>
        </w:rPr>
      </w:pPr>
      <w:r w:rsidRPr="002457BC">
        <w:rPr>
          <w:rFonts w:ascii="Segoe UI" w:hAnsi="Segoe UI" w:cs="Segoe UI"/>
          <w:color w:val="171717"/>
          <w:lang w:val="en-US"/>
        </w:rPr>
        <w:t>Write only one statement per line.</w:t>
      </w:r>
    </w:p>
    <w:p w14:paraId="3AC687EF" w14:textId="77777777" w:rsidR="00B177DF" w:rsidRDefault="00B177DF" w:rsidP="00B177DF">
      <w:pPr>
        <w:pStyle w:val="NormalWeb"/>
        <w:numPr>
          <w:ilvl w:val="0"/>
          <w:numId w:val="10"/>
        </w:numPr>
        <w:shd w:val="clear" w:color="auto" w:fill="FFFFFF"/>
        <w:rPr>
          <w:rFonts w:ascii="Segoe UI" w:hAnsi="Segoe UI" w:cs="Segoe UI"/>
          <w:color w:val="171717"/>
          <w:lang w:val="en-US"/>
        </w:rPr>
      </w:pPr>
      <w:r w:rsidRPr="002457BC">
        <w:rPr>
          <w:rFonts w:ascii="Segoe UI" w:hAnsi="Segoe UI" w:cs="Segoe UI"/>
          <w:color w:val="171717"/>
          <w:lang w:val="en-US"/>
        </w:rPr>
        <w:t>Add at least one blank line between method definitions and property definitions.</w:t>
      </w:r>
    </w:p>
    <w:p w14:paraId="6D59B390" w14:textId="77777777" w:rsidR="00B177DF" w:rsidRDefault="00B177DF" w:rsidP="00B177DF">
      <w:pPr>
        <w:pStyle w:val="Heading2"/>
        <w:rPr>
          <w:lang w:val="en-US"/>
        </w:rPr>
      </w:pPr>
      <w:r>
        <w:rPr>
          <w:lang w:val="en-US"/>
        </w:rPr>
        <w:t xml:space="preserve">Commenting conventions </w:t>
      </w:r>
    </w:p>
    <w:p w14:paraId="254A900E" w14:textId="77777777" w:rsidR="00B177DF" w:rsidRPr="002457BC" w:rsidRDefault="00B177DF" w:rsidP="00B177DF">
      <w:pPr>
        <w:pStyle w:val="NormalWeb"/>
        <w:numPr>
          <w:ilvl w:val="0"/>
          <w:numId w:val="11"/>
        </w:numPr>
        <w:shd w:val="clear" w:color="auto" w:fill="FFFFFF"/>
        <w:rPr>
          <w:rFonts w:ascii="Segoe UI" w:hAnsi="Segoe UI" w:cs="Segoe UI"/>
          <w:color w:val="171717"/>
          <w:lang w:val="en-US"/>
        </w:rPr>
      </w:pPr>
      <w:r w:rsidRPr="002457BC">
        <w:rPr>
          <w:rFonts w:ascii="Segoe UI" w:hAnsi="Segoe UI" w:cs="Segoe UI"/>
          <w:color w:val="171717"/>
          <w:lang w:val="en-US"/>
        </w:rPr>
        <w:t>Place the comment on a separate line, not at the end of a line of code.</w:t>
      </w:r>
    </w:p>
    <w:p w14:paraId="38851C90" w14:textId="77777777" w:rsidR="00B177DF" w:rsidRPr="002457BC" w:rsidRDefault="00B177DF" w:rsidP="00B177DF">
      <w:pPr>
        <w:pStyle w:val="NormalWeb"/>
        <w:numPr>
          <w:ilvl w:val="0"/>
          <w:numId w:val="11"/>
        </w:numPr>
        <w:shd w:val="clear" w:color="auto" w:fill="FFFFFF"/>
        <w:rPr>
          <w:rFonts w:ascii="Segoe UI" w:hAnsi="Segoe UI" w:cs="Segoe UI"/>
          <w:color w:val="171717"/>
          <w:lang w:val="en-US"/>
        </w:rPr>
      </w:pPr>
      <w:r w:rsidRPr="002457BC">
        <w:rPr>
          <w:rFonts w:ascii="Segoe UI" w:hAnsi="Segoe UI" w:cs="Segoe UI"/>
          <w:color w:val="171717"/>
          <w:lang w:val="en-US"/>
        </w:rPr>
        <w:t>Begin comment text with an uppercase letter.</w:t>
      </w:r>
    </w:p>
    <w:p w14:paraId="65A591FB" w14:textId="77777777" w:rsidR="00B177DF" w:rsidRPr="002457BC" w:rsidRDefault="00B177DF" w:rsidP="00B177DF">
      <w:pPr>
        <w:pStyle w:val="NormalWeb"/>
        <w:numPr>
          <w:ilvl w:val="0"/>
          <w:numId w:val="11"/>
        </w:numPr>
        <w:shd w:val="clear" w:color="auto" w:fill="FFFFFF"/>
        <w:rPr>
          <w:rFonts w:ascii="Segoe UI" w:hAnsi="Segoe UI" w:cs="Segoe UI"/>
          <w:color w:val="171717"/>
          <w:lang w:val="en-US"/>
        </w:rPr>
      </w:pPr>
      <w:r w:rsidRPr="002457BC">
        <w:rPr>
          <w:rFonts w:ascii="Segoe UI" w:hAnsi="Segoe UI" w:cs="Segoe UI"/>
          <w:color w:val="171717"/>
          <w:lang w:val="en-US"/>
        </w:rPr>
        <w:t xml:space="preserve">End comment text with a </w:t>
      </w:r>
      <w:r>
        <w:rPr>
          <w:rFonts w:ascii="Segoe UI" w:hAnsi="Segoe UI" w:cs="Segoe UI"/>
          <w:color w:val="171717"/>
          <w:lang w:val="en-US"/>
        </w:rPr>
        <w:t>full stop</w:t>
      </w:r>
      <w:r w:rsidRPr="002457BC">
        <w:rPr>
          <w:rFonts w:ascii="Segoe UI" w:hAnsi="Segoe UI" w:cs="Segoe UI"/>
          <w:color w:val="171717"/>
          <w:lang w:val="en-US"/>
        </w:rPr>
        <w:t>.</w:t>
      </w:r>
    </w:p>
    <w:p w14:paraId="1BDE49F0" w14:textId="77777777" w:rsidR="00B177DF" w:rsidRPr="002457BC" w:rsidRDefault="00B177DF" w:rsidP="00B177DF">
      <w:pPr>
        <w:pStyle w:val="ListParagraph"/>
        <w:numPr>
          <w:ilvl w:val="0"/>
          <w:numId w:val="11"/>
        </w:numPr>
        <w:spacing w:after="0" w:line="240" w:lineRule="auto"/>
        <w:rPr>
          <w:lang w:val="en-US"/>
        </w:rPr>
      </w:pPr>
      <w:r w:rsidRPr="002457BC">
        <w:rPr>
          <w:rFonts w:ascii="Segoe UI" w:hAnsi="Segoe UI" w:cs="Segoe UI"/>
          <w:color w:val="171717"/>
          <w:shd w:val="clear" w:color="auto" w:fill="FFFFFF"/>
          <w:lang w:val="en-US"/>
        </w:rPr>
        <w:t>Insert one space between the comment delimiter (//) and the comment text, as shown in the following example.</w:t>
      </w:r>
    </w:p>
    <w:p w14:paraId="39C74A6A" w14:textId="77777777" w:rsidR="00B177DF" w:rsidRPr="002457BC" w:rsidRDefault="00B177DF" w:rsidP="00B177DF">
      <w:pPr>
        <w:pStyle w:val="ListParagraph"/>
        <w:numPr>
          <w:ilvl w:val="1"/>
          <w:numId w:val="11"/>
        </w:numPr>
        <w:spacing w:after="0" w:line="240" w:lineRule="auto"/>
        <w:rPr>
          <w:lang w:val="en-US"/>
        </w:rPr>
      </w:pPr>
      <w:r w:rsidRPr="002457BC">
        <w:rPr>
          <w:rFonts w:ascii="Consolas" w:hAnsi="Consolas" w:cs="Consolas"/>
          <w:color w:val="008000"/>
          <w:sz w:val="21"/>
          <w:szCs w:val="21"/>
          <w:shd w:val="clear" w:color="auto" w:fill="F2F2F2"/>
          <w:lang w:val="en-US"/>
        </w:rPr>
        <w:t xml:space="preserve">// The following declaration creates a query. </w:t>
      </w:r>
      <w:r>
        <w:rPr>
          <w:rFonts w:ascii="Consolas" w:hAnsi="Consolas" w:cs="Consolas"/>
          <w:color w:val="008000"/>
          <w:sz w:val="21"/>
          <w:szCs w:val="21"/>
          <w:shd w:val="clear" w:color="auto" w:fill="F2F2F2"/>
        </w:rPr>
        <w:t xml:space="preserve">It does </w:t>
      </w:r>
      <w:proofErr w:type="spellStart"/>
      <w:r>
        <w:rPr>
          <w:rFonts w:ascii="Consolas" w:hAnsi="Consolas" w:cs="Consolas"/>
          <w:color w:val="008000"/>
          <w:sz w:val="21"/>
          <w:szCs w:val="21"/>
          <w:shd w:val="clear" w:color="auto" w:fill="F2F2F2"/>
        </w:rPr>
        <w:t>not</w:t>
      </w:r>
      <w:proofErr w:type="spellEnd"/>
      <w:r>
        <w:rPr>
          <w:rFonts w:ascii="Consolas" w:hAnsi="Consolas" w:cs="Consolas"/>
          <w:color w:val="008000"/>
          <w:sz w:val="21"/>
          <w:szCs w:val="21"/>
          <w:shd w:val="clear" w:color="auto" w:fill="F2F2F2"/>
        </w:rPr>
        <w:t xml:space="preserve"> run</w:t>
      </w:r>
    </w:p>
    <w:p w14:paraId="6DDAFFBF" w14:textId="7BD11118" w:rsidR="00B177DF" w:rsidRDefault="00B752A8" w:rsidP="00B4323F">
      <w:r>
        <w:t>]</w:t>
      </w:r>
    </w:p>
    <w:p w14:paraId="1E89B9B6" w14:textId="77777777" w:rsidR="00B177DF" w:rsidRDefault="00B177DF">
      <w:r>
        <w:br w:type="page"/>
      </w:r>
    </w:p>
    <w:p w14:paraId="0BA609C2" w14:textId="77777777" w:rsidR="002B38F8" w:rsidRDefault="002B38F8" w:rsidP="00B4323F"/>
    <w:p w14:paraId="009963A9" w14:textId="5DE0B349" w:rsidR="004F7BD2" w:rsidRDefault="004F7BD2" w:rsidP="00B4323F">
      <w:r>
        <w:t>Code met code conventions:</w:t>
      </w:r>
    </w:p>
    <w:p w14:paraId="104AE824" w14:textId="36A8ED1C" w:rsidR="004F7BD2" w:rsidRDefault="004F7BD2" w:rsidP="00B4323F">
      <w:r>
        <w:rPr>
          <w:b/>
          <w:bCs/>
          <w:noProof/>
        </w:rPr>
        <w:drawing>
          <wp:inline distT="0" distB="0" distL="0" distR="0" wp14:anchorId="2F7BFC6A" wp14:editId="56B0AB1B">
            <wp:extent cx="5731510" cy="3074035"/>
            <wp:effectExtent l="0" t="0" r="0" b="0"/>
            <wp:docPr id="24" name="Picture 2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74035"/>
                    </a:xfrm>
                    <a:prstGeom prst="rect">
                      <a:avLst/>
                    </a:prstGeom>
                  </pic:spPr>
                </pic:pic>
              </a:graphicData>
            </a:graphic>
          </wp:inline>
        </w:drawing>
      </w:r>
    </w:p>
    <w:p w14:paraId="099D24A4" w14:textId="7D9C5F99" w:rsidR="004F7BD2" w:rsidRDefault="004F7BD2" w:rsidP="00B4323F">
      <w:r>
        <w:rPr>
          <w:noProof/>
        </w:rPr>
        <w:drawing>
          <wp:inline distT="0" distB="0" distL="0" distR="0" wp14:anchorId="123F3C6B" wp14:editId="105DE45B">
            <wp:extent cx="5731510" cy="2590800"/>
            <wp:effectExtent l="0" t="0" r="0" b="0"/>
            <wp:docPr id="25" name="Picture 2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10;&#10;Automatisch gegenereerde beschrijvi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730C7162" w14:textId="77777777" w:rsidR="004F7BD2" w:rsidRDefault="004F7BD2" w:rsidP="00B4323F"/>
    <w:p w14:paraId="175EC2FF" w14:textId="77777777" w:rsidR="00B177DF" w:rsidRDefault="00B177DF">
      <w:pPr>
        <w:rPr>
          <w:rFonts w:asciiTheme="majorHAnsi" w:eastAsiaTheme="majorEastAsia" w:hAnsiTheme="majorHAnsi" w:cstheme="majorBidi"/>
          <w:color w:val="1F3763" w:themeColor="accent1" w:themeShade="7F"/>
          <w:sz w:val="24"/>
          <w:szCs w:val="24"/>
        </w:rPr>
      </w:pPr>
      <w:bookmarkStart w:id="18" w:name="_Toc114049463"/>
      <w:r>
        <w:br w:type="page"/>
      </w:r>
    </w:p>
    <w:p w14:paraId="05922C90" w14:textId="24A6357D" w:rsidR="002B38F8" w:rsidRDefault="00F229BE" w:rsidP="00F229BE">
      <w:pPr>
        <w:pStyle w:val="Heading3"/>
      </w:pPr>
      <w:r>
        <w:lastRenderedPageBreak/>
        <w:t>T5: Verzorging code</w:t>
      </w:r>
      <w:bookmarkEnd w:id="18"/>
    </w:p>
    <w:p w14:paraId="53C452A0" w14:textId="77777777" w:rsidR="00F229BE" w:rsidRDefault="00F0037D" w:rsidP="00F229BE">
      <w:r>
        <w:t>De code is verzorgd, leesbaar, gestructureerd en voorzien van zinvol commentaar</w:t>
      </w:r>
    </w:p>
    <w:p w14:paraId="2DA29473" w14:textId="77777777" w:rsidR="00F0037D" w:rsidRDefault="00F0037D" w:rsidP="00F0037D">
      <w:pPr>
        <w:pStyle w:val="Kopje"/>
      </w:pPr>
      <w:r w:rsidRPr="00A464D9">
        <w:t>Beoordeling:</w:t>
      </w:r>
      <w:r>
        <w:t xml:space="preserve"> </w:t>
      </w:r>
    </w:p>
    <w:p w14:paraId="5125CED3" w14:textId="3A5DD612" w:rsidR="00F0037D" w:rsidRDefault="00F0037D" w:rsidP="00F0037D">
      <w:r>
        <w:t xml:space="preserve">Enigszins/ </w:t>
      </w:r>
      <w:r w:rsidRPr="00BB1B58">
        <w:rPr>
          <w:color w:val="70AD47" w:themeColor="accent6"/>
        </w:rPr>
        <w:t>Grotendeels</w:t>
      </w:r>
      <w:r>
        <w:t>/ Volledig (kies één)</w:t>
      </w:r>
    </w:p>
    <w:p w14:paraId="327C66B2" w14:textId="76AA5F10" w:rsidR="00F0037D" w:rsidRDefault="00F0037D" w:rsidP="00F0037D">
      <w:pPr>
        <w:pStyle w:val="Kopje"/>
      </w:pPr>
      <w:r>
        <w:t>Onderbouwing:</w:t>
      </w:r>
    </w:p>
    <w:p w14:paraId="36894656" w14:textId="21504C7D" w:rsidR="00BB1B58" w:rsidRDefault="00E808D0" w:rsidP="00F0037D">
      <w:pPr>
        <w:pStyle w:val="Kopje"/>
        <w:rPr>
          <w:rStyle w:val="ui-provider"/>
          <w:b w:val="0"/>
          <w:bCs w:val="0"/>
        </w:rPr>
      </w:pPr>
      <w:r>
        <w:rPr>
          <w:rStyle w:val="ui-provider"/>
          <w:b w:val="0"/>
          <w:bCs w:val="0"/>
        </w:rPr>
        <w:t xml:space="preserve">Tijdens het project heb ik gebruik gemaakt van commits op </w:t>
      </w:r>
      <w:r w:rsidR="001E34B3">
        <w:rPr>
          <w:rStyle w:val="ui-provider"/>
          <w:b w:val="0"/>
          <w:bCs w:val="0"/>
        </w:rPr>
        <w:t>GitHub</w:t>
      </w:r>
      <w:r>
        <w:rPr>
          <w:rStyle w:val="ui-provider"/>
          <w:b w:val="0"/>
          <w:bCs w:val="0"/>
        </w:rPr>
        <w:t xml:space="preserve">. De commit behoort tot een stukje code die weer verbonden is aan een functionaliteit. Met een commit geef ik commentaar of beschrijf de functie van de code. </w:t>
      </w:r>
      <w:r w:rsidRPr="00E808D0">
        <w:rPr>
          <w:rStyle w:val="ui-provider"/>
          <w:b w:val="0"/>
          <w:bCs w:val="0"/>
        </w:rPr>
        <w:t>De code is ook nog verdeeld in regio’s die ervoor zorgt dat de structuur goed in orde staat. </w:t>
      </w:r>
      <w:r>
        <w:rPr>
          <w:rStyle w:val="ui-provider"/>
          <w:b w:val="0"/>
          <w:bCs w:val="0"/>
        </w:rPr>
        <w:t xml:space="preserve">In mijn geval komen mijn commits uit de populaire kapsels branch. Ik ben de enige die gedurende dit project gewerkt en commits heeft gemaakt. </w:t>
      </w:r>
    </w:p>
    <w:p w14:paraId="30B5A344" w14:textId="77777777" w:rsidR="00E808D0" w:rsidRPr="00E808D0" w:rsidRDefault="00E808D0" w:rsidP="00F0037D">
      <w:pPr>
        <w:pStyle w:val="Kopje"/>
        <w:rPr>
          <w:b w:val="0"/>
          <w:bCs w:val="0"/>
        </w:rPr>
      </w:pPr>
    </w:p>
    <w:p w14:paraId="683ACE7C" w14:textId="77777777" w:rsidR="00F0037D" w:rsidRDefault="00F0037D" w:rsidP="00F0037D">
      <w:pPr>
        <w:pStyle w:val="Kopje"/>
      </w:pPr>
      <w:r w:rsidRPr="00A464D9">
        <w:t>Bestanden:</w:t>
      </w:r>
    </w:p>
    <w:p w14:paraId="3310658E" w14:textId="34DC5C7E" w:rsidR="00F0037D" w:rsidRDefault="00F0037D" w:rsidP="00F0037D">
      <w:r>
        <w:t>[</w:t>
      </w:r>
      <w:r w:rsidR="00BB1B58">
        <w:t xml:space="preserve"> </w:t>
      </w:r>
      <w:hyperlink r:id="rId36" w:history="1">
        <w:r w:rsidR="000D196C" w:rsidRPr="006E4376">
          <w:rPr>
            <w:rStyle w:val="Hyperlink"/>
          </w:rPr>
          <w:t>https://github.com/AEITO20SD/20sd-p13-pf-bontemps-rahmi-timo-keeno-ehab/blob/Populaire_Kapsels/BarberTime/BarberTime/Viewmodels/HaircutViewModels.cs</w:t>
        </w:r>
      </w:hyperlink>
      <w:r w:rsidR="00BB1B58">
        <w:t xml:space="preserve"> : </w:t>
      </w:r>
      <w:r w:rsidR="001E34B3">
        <w:t>GitHub</w:t>
      </w:r>
      <w:r w:rsidR="00BB1B58">
        <w:t xml:space="preserve"> link</w:t>
      </w:r>
      <w:r w:rsidR="000D196C">
        <w:t xml:space="preserve"> naar commits van </w:t>
      </w:r>
      <w:r w:rsidR="00BB1B58">
        <w:t xml:space="preserve">project BarberTime </w:t>
      </w:r>
      <w:r w:rsidR="000D196C">
        <w:t xml:space="preserve">in </w:t>
      </w:r>
      <w:r w:rsidR="00BB1B58">
        <w:t>branch Populaire Kapsels</w:t>
      </w:r>
      <w:r w:rsidR="000D196C">
        <w:t xml:space="preserve"> van haircutviewmodel pagina.</w:t>
      </w:r>
      <w:r>
        <w:t>]</w:t>
      </w:r>
    </w:p>
    <w:p w14:paraId="23E22DAC" w14:textId="5D741178" w:rsidR="000D196C" w:rsidRDefault="000D196C" w:rsidP="00F0037D">
      <w:r w:rsidRPr="000D196C">
        <w:rPr>
          <w:noProof/>
        </w:rPr>
        <w:drawing>
          <wp:inline distT="0" distB="0" distL="0" distR="0" wp14:anchorId="48CF1FF4" wp14:editId="7C3B6BB3">
            <wp:extent cx="5731510" cy="636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636270"/>
                    </a:xfrm>
                    <a:prstGeom prst="rect">
                      <a:avLst/>
                    </a:prstGeom>
                  </pic:spPr>
                </pic:pic>
              </a:graphicData>
            </a:graphic>
          </wp:inline>
        </w:drawing>
      </w:r>
    </w:p>
    <w:p w14:paraId="2FC89CBA" w14:textId="77777777" w:rsidR="000D196C" w:rsidRDefault="000D196C" w:rsidP="00F0037D"/>
    <w:p w14:paraId="3BC1B257" w14:textId="75F8944F" w:rsidR="000D196C" w:rsidRDefault="000D196C" w:rsidP="00F0037D">
      <w:r>
        <w:t xml:space="preserve">[ </w:t>
      </w:r>
      <w:hyperlink r:id="rId38" w:history="1">
        <w:r w:rsidRPr="006E4376">
          <w:rPr>
            <w:rStyle w:val="Hyperlink"/>
          </w:rPr>
          <w:t>https://github.com/AEITO20SD/20sd-p13-pf-bontemps-rahmi-timo-keeno-ehab/blob/Populaire_Kapsels/BarberTime/BarberTime/Models/PopulairHaircut.cs</w:t>
        </w:r>
      </w:hyperlink>
      <w:r>
        <w:t xml:space="preserve"> : </w:t>
      </w:r>
      <w:r w:rsidR="001E34B3">
        <w:t>GitHub</w:t>
      </w:r>
      <w:r>
        <w:t xml:space="preserve"> link naar commits van project BarberTime in branch Populaire Kapsels van populair haircut model pagina.]</w:t>
      </w:r>
    </w:p>
    <w:p w14:paraId="7D20A3F8" w14:textId="171B2274" w:rsidR="000D196C" w:rsidRDefault="000D196C" w:rsidP="00F0037D">
      <w:r w:rsidRPr="000D196C">
        <w:rPr>
          <w:noProof/>
        </w:rPr>
        <w:drawing>
          <wp:inline distT="0" distB="0" distL="0" distR="0" wp14:anchorId="07056B59" wp14:editId="249D0CA9">
            <wp:extent cx="5731510" cy="5810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81025"/>
                    </a:xfrm>
                    <a:prstGeom prst="rect">
                      <a:avLst/>
                    </a:prstGeom>
                  </pic:spPr>
                </pic:pic>
              </a:graphicData>
            </a:graphic>
          </wp:inline>
        </w:drawing>
      </w:r>
    </w:p>
    <w:p w14:paraId="45AFE3FF" w14:textId="77777777" w:rsidR="000D196C" w:rsidRDefault="000D196C" w:rsidP="00F0037D"/>
    <w:p w14:paraId="67675067" w14:textId="7FA2AC1C" w:rsidR="000D196C" w:rsidRDefault="000D196C" w:rsidP="00F0037D">
      <w:r>
        <w:t xml:space="preserve">[ </w:t>
      </w:r>
      <w:hyperlink r:id="rId40" w:history="1">
        <w:r w:rsidRPr="006E4376">
          <w:rPr>
            <w:rStyle w:val="Hyperlink"/>
          </w:rPr>
          <w:t>https://github.com/AEITO20SD/20sd-p13-pf-bontemps-rahmi-timo-keeno-ehab/blob/Populaire_Kapsels/BarberTime/BarberTime/Views/Haircutpage.xaml</w:t>
        </w:r>
      </w:hyperlink>
      <w:r>
        <w:t xml:space="preserve"> : </w:t>
      </w:r>
      <w:r w:rsidR="001E34B3">
        <w:t>GitHub</w:t>
      </w:r>
      <w:r>
        <w:t xml:space="preserve"> link naar commit van project BarberTime in branch Populaire Kapsels in haircut view pagina.]</w:t>
      </w:r>
    </w:p>
    <w:p w14:paraId="4F81A14E" w14:textId="5C8B7919" w:rsidR="000D196C" w:rsidRDefault="000D196C" w:rsidP="00F0037D">
      <w:r>
        <w:fldChar w:fldCharType="begin"/>
      </w:r>
      <w:r>
        <w:instrText xml:space="preserve"> INCLUDEPICTURE "/var/folders/62/drvn_zvn20161y30lx1h0fhw0000gp/T/TemporaryItems/NSIRD_screencaptureui_G9bnBt/Screenshot 2023-03-28 at 10.31.59.png" \* MERGEFORMATINET </w:instrText>
      </w:r>
      <w:r>
        <w:fldChar w:fldCharType="separate"/>
      </w:r>
      <w:r>
        <w:rPr>
          <w:noProof/>
        </w:rPr>
        <w:drawing>
          <wp:inline distT="0" distB="0" distL="0" distR="0" wp14:anchorId="418FB30F" wp14:editId="4032163A">
            <wp:extent cx="5731510" cy="949960"/>
            <wp:effectExtent l="0" t="0" r="0" b="254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949960"/>
                    </a:xfrm>
                    <a:prstGeom prst="rect">
                      <a:avLst/>
                    </a:prstGeom>
                    <a:noFill/>
                    <a:ln>
                      <a:noFill/>
                    </a:ln>
                  </pic:spPr>
                </pic:pic>
              </a:graphicData>
            </a:graphic>
          </wp:inline>
        </w:drawing>
      </w:r>
      <w:r>
        <w:fldChar w:fldCharType="end"/>
      </w:r>
    </w:p>
    <w:p w14:paraId="7EF41A04" w14:textId="77777777" w:rsidR="000D196C" w:rsidRDefault="000D196C" w:rsidP="00F0037D"/>
    <w:p w14:paraId="77C3089C" w14:textId="29E59FAF" w:rsidR="000D196C" w:rsidRDefault="000D196C" w:rsidP="00F0037D"/>
    <w:p w14:paraId="692BD48A" w14:textId="77777777" w:rsidR="000D196C" w:rsidRDefault="000D196C" w:rsidP="00F0037D"/>
    <w:p w14:paraId="1714D1C1" w14:textId="77777777" w:rsidR="00F0037D" w:rsidRDefault="00F0037D" w:rsidP="00F0037D">
      <w:pPr>
        <w:pStyle w:val="Heading3"/>
      </w:pPr>
      <w:bookmarkStart w:id="19" w:name="_Toc114049464"/>
      <w:r>
        <w:lastRenderedPageBreak/>
        <w:t>T5 Versiebeheer</w:t>
      </w:r>
      <w:bookmarkEnd w:id="19"/>
    </w:p>
    <w:p w14:paraId="14BF9270" w14:textId="77777777" w:rsidR="00F0037D" w:rsidRDefault="00F0037D" w:rsidP="00F0037D">
      <w:r>
        <w:t>Versiebeheer is effectief toegepast</w:t>
      </w:r>
    </w:p>
    <w:p w14:paraId="14618471" w14:textId="77777777" w:rsidR="00F0037D" w:rsidRDefault="00F0037D" w:rsidP="00F0037D">
      <w:pPr>
        <w:pStyle w:val="Kopje"/>
      </w:pPr>
      <w:r w:rsidRPr="00A464D9">
        <w:t>Beoordeling:</w:t>
      </w:r>
      <w:r>
        <w:t xml:space="preserve"> </w:t>
      </w:r>
    </w:p>
    <w:p w14:paraId="7C22ADE7" w14:textId="0862568C" w:rsidR="00F0037D" w:rsidRDefault="00F0037D" w:rsidP="00F0037D">
      <w:r>
        <w:t xml:space="preserve">Enigszins/ Grotendeels/ </w:t>
      </w:r>
      <w:r w:rsidRPr="00F1560D">
        <w:rPr>
          <w:color w:val="70AD47" w:themeColor="accent6"/>
        </w:rPr>
        <w:t>Volledig</w:t>
      </w:r>
      <w:r>
        <w:t xml:space="preserve"> (kies één)</w:t>
      </w:r>
    </w:p>
    <w:p w14:paraId="5976625D" w14:textId="6A980B61" w:rsidR="00F0037D" w:rsidRDefault="00F0037D" w:rsidP="00F0037D">
      <w:pPr>
        <w:pStyle w:val="Kopje"/>
      </w:pPr>
      <w:r>
        <w:t>Onderbouwing:</w:t>
      </w:r>
    </w:p>
    <w:p w14:paraId="65F97914" w14:textId="1FAB6E12" w:rsidR="00F1560D" w:rsidRPr="00F1560D" w:rsidRDefault="00F1560D" w:rsidP="00F0037D">
      <w:pPr>
        <w:pStyle w:val="Kopje"/>
        <w:rPr>
          <w:b w:val="0"/>
          <w:bCs w:val="0"/>
        </w:rPr>
      </w:pPr>
      <w:r>
        <w:rPr>
          <w:b w:val="0"/>
          <w:bCs w:val="0"/>
        </w:rPr>
        <w:t xml:space="preserve">Als team hebben wij besloten het te houden op een versie. Wel hebben we </w:t>
      </w:r>
      <w:r w:rsidR="00B04E8D">
        <w:rPr>
          <w:b w:val="0"/>
          <w:bCs w:val="0"/>
        </w:rPr>
        <w:t>ideeën</w:t>
      </w:r>
      <w:r>
        <w:rPr>
          <w:b w:val="0"/>
          <w:bCs w:val="0"/>
        </w:rPr>
        <w:t xml:space="preserve"> uitgewerkt voor </w:t>
      </w:r>
      <w:r w:rsidR="00B04E8D">
        <w:rPr>
          <w:b w:val="0"/>
          <w:bCs w:val="0"/>
        </w:rPr>
        <w:t>eventueel</w:t>
      </w:r>
      <w:r>
        <w:rPr>
          <w:b w:val="0"/>
          <w:bCs w:val="0"/>
        </w:rPr>
        <w:t xml:space="preserve"> meerdere versies</w:t>
      </w:r>
      <w:r w:rsidR="00196968">
        <w:rPr>
          <w:b w:val="0"/>
          <w:bCs w:val="0"/>
        </w:rPr>
        <w:t>. Sprint 4 is de laatste versie van de Kapsels pagina.</w:t>
      </w:r>
    </w:p>
    <w:p w14:paraId="32C0233E" w14:textId="77777777" w:rsidR="00F0037D" w:rsidRDefault="00F0037D" w:rsidP="00F0037D">
      <w:pPr>
        <w:pStyle w:val="Kopje"/>
      </w:pPr>
      <w:r w:rsidRPr="00A464D9">
        <w:t>Bestanden:</w:t>
      </w:r>
    </w:p>
    <w:p w14:paraId="4418798B" w14:textId="6EA2290B" w:rsidR="00F1560D" w:rsidRDefault="00F1560D" w:rsidP="00F1560D">
      <w:r>
        <w:t xml:space="preserve">[ </w:t>
      </w:r>
      <w:hyperlink r:id="rId42" w:history="1">
        <w:r w:rsidRPr="00C15FC4">
          <w:rPr>
            <w:rStyle w:val="Hyperlink"/>
          </w:rPr>
          <w:t>https://github.com/AEITO20SD/20sd-p13-pf-bontemps-rahmi-timo-keeno-ehab/tree/Populaire_Kapsels/BarberTime/BarberTime</w:t>
        </w:r>
      </w:hyperlink>
      <w:r>
        <w:t xml:space="preserve"> : </w:t>
      </w:r>
      <w:r w:rsidR="00B04E8D">
        <w:t>GitHub</w:t>
      </w:r>
      <w:r>
        <w:t xml:space="preserve"> links project BarberTime </w:t>
      </w:r>
      <w:r w:rsidR="00B04E8D">
        <w:t>branche</w:t>
      </w:r>
      <w:r>
        <w:t xml:space="preserve"> Populaire Kapsels]</w:t>
      </w:r>
    </w:p>
    <w:p w14:paraId="09E89F34" w14:textId="77A4468B" w:rsidR="00FD0C76" w:rsidRDefault="00196968">
      <w:r>
        <w:rPr>
          <w:noProof/>
        </w:rPr>
        <w:drawing>
          <wp:inline distT="0" distB="0" distL="0" distR="0" wp14:anchorId="49CDF97B" wp14:editId="6548B439">
            <wp:extent cx="3982419" cy="14012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6929" cy="1413432"/>
                    </a:xfrm>
                    <a:prstGeom prst="rect">
                      <a:avLst/>
                    </a:prstGeom>
                  </pic:spPr>
                </pic:pic>
              </a:graphicData>
            </a:graphic>
          </wp:inline>
        </w:drawing>
      </w:r>
    </w:p>
    <w:p w14:paraId="2A08B116" w14:textId="77777777" w:rsidR="001B195A" w:rsidRDefault="001B195A" w:rsidP="00461B00">
      <w:pPr>
        <w:pStyle w:val="Heading2"/>
        <w:rPr>
          <w:lang w:val="en-GB"/>
        </w:rPr>
      </w:pPr>
      <w:bookmarkStart w:id="20" w:name="_Toc114049465"/>
    </w:p>
    <w:p w14:paraId="13BA8B28" w14:textId="77777777" w:rsidR="001B195A" w:rsidRDefault="001B195A" w:rsidP="00461B00">
      <w:pPr>
        <w:pStyle w:val="Heading2"/>
        <w:rPr>
          <w:lang w:val="en-GB"/>
        </w:rPr>
      </w:pPr>
    </w:p>
    <w:p w14:paraId="5A591508" w14:textId="77777777" w:rsidR="001B195A" w:rsidRDefault="001B195A" w:rsidP="00461B00">
      <w:pPr>
        <w:pStyle w:val="Heading2"/>
        <w:rPr>
          <w:lang w:val="en-GB"/>
        </w:rPr>
      </w:pPr>
    </w:p>
    <w:p w14:paraId="1D7F65B0" w14:textId="5CF8CFF2" w:rsidR="001B195A" w:rsidRDefault="001B195A" w:rsidP="00461B00">
      <w:pPr>
        <w:pStyle w:val="Heading2"/>
        <w:rPr>
          <w:lang w:val="en-GB"/>
        </w:rPr>
      </w:pPr>
    </w:p>
    <w:p w14:paraId="504E6189" w14:textId="77777777" w:rsidR="001B195A" w:rsidRPr="001B195A" w:rsidRDefault="001B195A" w:rsidP="001B195A">
      <w:pPr>
        <w:rPr>
          <w:lang w:val="en-GB"/>
        </w:rPr>
      </w:pPr>
    </w:p>
    <w:p w14:paraId="14CCBCB9" w14:textId="77777777" w:rsidR="001B195A" w:rsidRDefault="001B195A" w:rsidP="00461B00">
      <w:pPr>
        <w:pStyle w:val="Heading2"/>
        <w:rPr>
          <w:lang w:val="en-GB"/>
        </w:rPr>
      </w:pPr>
    </w:p>
    <w:p w14:paraId="4FBCEBD4" w14:textId="77777777" w:rsidR="001B195A" w:rsidRDefault="001B195A" w:rsidP="00461B00">
      <w:pPr>
        <w:pStyle w:val="Heading2"/>
        <w:rPr>
          <w:lang w:val="en-GB"/>
        </w:rPr>
      </w:pPr>
    </w:p>
    <w:p w14:paraId="54237402" w14:textId="77777777" w:rsidR="00DB1B4A" w:rsidRDefault="00DB1B4A">
      <w:pPr>
        <w:rPr>
          <w:rFonts w:asciiTheme="majorHAnsi" w:eastAsiaTheme="majorEastAsia" w:hAnsiTheme="majorHAnsi" w:cstheme="majorBidi"/>
          <w:color w:val="2F5496" w:themeColor="accent1" w:themeShade="BF"/>
          <w:sz w:val="26"/>
          <w:szCs w:val="26"/>
          <w:lang w:val="en-GB"/>
        </w:rPr>
      </w:pPr>
      <w:r>
        <w:rPr>
          <w:lang w:val="en-GB"/>
        </w:rPr>
        <w:br w:type="page"/>
      </w:r>
    </w:p>
    <w:p w14:paraId="3C304A5C" w14:textId="62438A74" w:rsidR="00F0037D" w:rsidRPr="002D6173" w:rsidRDefault="00FD0C76" w:rsidP="00461B00">
      <w:pPr>
        <w:pStyle w:val="Heading2"/>
        <w:rPr>
          <w:lang w:val="en-GB"/>
        </w:rPr>
      </w:pPr>
      <w:r w:rsidRPr="002D6173">
        <w:rPr>
          <w:lang w:val="en-GB"/>
        </w:rPr>
        <w:lastRenderedPageBreak/>
        <w:t>B1-K1-W4: Test Software</w:t>
      </w:r>
      <w:bookmarkEnd w:id="20"/>
    </w:p>
    <w:p w14:paraId="23A1754E" w14:textId="77777777" w:rsidR="00461B00" w:rsidRPr="002D6173" w:rsidRDefault="00461B00" w:rsidP="00461B00">
      <w:pPr>
        <w:pStyle w:val="Heading3"/>
        <w:rPr>
          <w:lang w:val="en-GB"/>
        </w:rPr>
      </w:pPr>
      <w:bookmarkStart w:id="21" w:name="_Toc114049466"/>
      <w:r w:rsidRPr="002D6173">
        <w:rPr>
          <w:lang w:val="en-GB"/>
        </w:rPr>
        <w:t>T6: Testplan</w:t>
      </w:r>
      <w:bookmarkEnd w:id="21"/>
    </w:p>
    <w:p w14:paraId="041DE890" w14:textId="77777777" w:rsidR="00461B00" w:rsidRDefault="00461B00" w:rsidP="00461B00">
      <w:r>
        <w:t xml:space="preserve">De testcases </w:t>
      </w:r>
      <w:r w:rsidR="00304EB4">
        <w:t>in het testplan sluiten aan op de user stories en bevatten alle scenario’s</w:t>
      </w:r>
    </w:p>
    <w:p w14:paraId="0A6F8AC6" w14:textId="77777777" w:rsidR="002D6173" w:rsidRDefault="002D6173" w:rsidP="002D6173">
      <w:pPr>
        <w:pStyle w:val="Kopje"/>
      </w:pPr>
      <w:r w:rsidRPr="00A464D9">
        <w:t>Beoordeling:</w:t>
      </w:r>
      <w:r>
        <w:t xml:space="preserve"> </w:t>
      </w:r>
    </w:p>
    <w:p w14:paraId="742B72B7" w14:textId="7371E97E" w:rsidR="002D6173" w:rsidRDefault="002D6173" w:rsidP="002D6173">
      <w:r>
        <w:t xml:space="preserve">Enigszins/ Grotendeels/ </w:t>
      </w:r>
      <w:r w:rsidRPr="00B52F75">
        <w:rPr>
          <w:color w:val="70AD47" w:themeColor="accent6"/>
        </w:rPr>
        <w:t>Volledig</w:t>
      </w:r>
      <w:r>
        <w:t xml:space="preserve"> (kies één)</w:t>
      </w:r>
    </w:p>
    <w:p w14:paraId="639D9A8C" w14:textId="77777777" w:rsidR="00944EE2" w:rsidRPr="002416D1" w:rsidRDefault="00944EE2" w:rsidP="00944EE2">
      <w:r w:rsidRPr="002416D1">
        <w:t>De testcases in het testplan sluiten aan op de user stories en bevatten alle scenario’s</w:t>
      </w:r>
    </w:p>
    <w:p w14:paraId="303ED17D" w14:textId="77777777" w:rsidR="00944EE2" w:rsidRPr="002416D1" w:rsidRDefault="00944EE2" w:rsidP="00944EE2"/>
    <w:p w14:paraId="74F78013" w14:textId="77777777" w:rsidR="00944EE2" w:rsidRDefault="00944EE2" w:rsidP="00944EE2">
      <w:r w:rsidRPr="002416D1">
        <w:t>Voor dit onderdeel heb ik gebruik gemaakt van de user stories van de opdracht die ik op mijn stage heb gemaakt. Tijdens mijn stage heb ik gewerkt met het platform Betty Blocks. In het kort: Betty Blocks is een no-code platform, door middel van drag en drop van componenten kan je een applicatie bouwen. Ik heb als opdracht gekregen om een Case Management applicatie te bouwen. Na het bouwen van de applicatie heb ik gebruik gemaakt van End</w:t>
      </w:r>
      <w:r>
        <w:t>-</w:t>
      </w:r>
      <w:r w:rsidRPr="002416D1">
        <w:t>to</w:t>
      </w:r>
      <w:r>
        <w:t>-</w:t>
      </w:r>
      <w:r w:rsidRPr="002416D1">
        <w:t>End testen</w:t>
      </w:r>
      <w:r>
        <w:t>.</w:t>
      </w:r>
    </w:p>
    <w:p w14:paraId="55F946AC" w14:textId="77777777" w:rsidR="00944EE2" w:rsidRDefault="00944EE2" w:rsidP="00944EE2"/>
    <w:p w14:paraId="015D4640" w14:textId="77777777" w:rsidR="00944EE2" w:rsidRPr="002416D1" w:rsidRDefault="00944EE2" w:rsidP="00944EE2"/>
    <w:p w14:paraId="725CB341" w14:textId="77777777" w:rsidR="00944EE2" w:rsidRPr="002416D1" w:rsidRDefault="00944EE2" w:rsidP="00944EE2">
      <w:r w:rsidRPr="002416D1">
        <w:t xml:space="preserve">Onderbouwing: In het testplan komen alle user stories/functionaliteiten van de applicatie terug. </w:t>
      </w:r>
    </w:p>
    <w:p w14:paraId="6955B2AF" w14:textId="77777777" w:rsidR="00944EE2" w:rsidRPr="002416D1" w:rsidRDefault="00944EE2" w:rsidP="00944EE2"/>
    <w:p w14:paraId="17B4C283" w14:textId="77777777" w:rsidR="00944EE2" w:rsidRPr="002416D1" w:rsidRDefault="00944EE2" w:rsidP="00944EE2">
      <w:r w:rsidRPr="002416D1">
        <w:t>User stories:</w:t>
      </w:r>
    </w:p>
    <w:p w14:paraId="0C96D464" w14:textId="77777777" w:rsidR="00944EE2" w:rsidRPr="002416D1" w:rsidRDefault="00944EE2" w:rsidP="00944EE2">
      <w:pPr>
        <w:pStyle w:val="ListParagraph"/>
        <w:numPr>
          <w:ilvl w:val="0"/>
          <w:numId w:val="27"/>
        </w:numPr>
        <w:spacing w:after="0" w:line="240" w:lineRule="auto"/>
      </w:pPr>
      <w:r w:rsidRPr="002416D1">
        <w:t xml:space="preserve">Als een gebruiker, wil ik een nieuwe caserecord kunnen aanmaken. </w:t>
      </w:r>
    </w:p>
    <w:p w14:paraId="115EA7AB" w14:textId="77777777" w:rsidR="00944EE2" w:rsidRPr="002416D1" w:rsidRDefault="00944EE2" w:rsidP="00944EE2">
      <w:pPr>
        <w:pStyle w:val="ListParagraph"/>
        <w:numPr>
          <w:ilvl w:val="0"/>
          <w:numId w:val="27"/>
        </w:numPr>
        <w:spacing w:after="0" w:line="240" w:lineRule="auto"/>
      </w:pPr>
      <w:r w:rsidRPr="002416D1">
        <w:t>Als een gebruiker, wil ik de waardes van een caserecord kunnen updaten.</w:t>
      </w:r>
    </w:p>
    <w:p w14:paraId="77530C75" w14:textId="77777777" w:rsidR="00944EE2" w:rsidRPr="002416D1" w:rsidRDefault="00944EE2" w:rsidP="00944EE2">
      <w:pPr>
        <w:pStyle w:val="ListParagraph"/>
        <w:numPr>
          <w:ilvl w:val="0"/>
          <w:numId w:val="27"/>
        </w:numPr>
        <w:spacing w:after="0" w:line="240" w:lineRule="auto"/>
      </w:pPr>
      <w:r w:rsidRPr="002416D1">
        <w:t xml:space="preserve">Als een gebruiker, wil ik een case type record kunnen verwijderen. </w:t>
      </w:r>
    </w:p>
    <w:p w14:paraId="4811CD54" w14:textId="77777777" w:rsidR="00944EE2" w:rsidRPr="002416D1" w:rsidRDefault="00944EE2" w:rsidP="00944EE2">
      <w:pPr>
        <w:pStyle w:val="ListParagraph"/>
        <w:numPr>
          <w:ilvl w:val="0"/>
          <w:numId w:val="27"/>
        </w:numPr>
        <w:spacing w:after="0" w:line="240" w:lineRule="auto"/>
      </w:pPr>
      <w:r w:rsidRPr="002416D1">
        <w:t xml:space="preserve">Als een gebruiker, wil ik een nieuwe case type record kunnen aanmaken. </w:t>
      </w:r>
    </w:p>
    <w:p w14:paraId="6DFEEDD9" w14:textId="77777777" w:rsidR="00944EE2" w:rsidRPr="002416D1" w:rsidRDefault="00944EE2" w:rsidP="00944EE2">
      <w:pPr>
        <w:pStyle w:val="ListParagraph"/>
        <w:numPr>
          <w:ilvl w:val="0"/>
          <w:numId w:val="27"/>
        </w:numPr>
        <w:spacing w:after="0" w:line="240" w:lineRule="auto"/>
      </w:pPr>
      <w:r w:rsidRPr="002416D1">
        <w:t>Als een gebruiker, wil ik de waardes van een case type record kunnen updaten.</w:t>
      </w:r>
    </w:p>
    <w:p w14:paraId="67F791F8" w14:textId="77777777" w:rsidR="00944EE2" w:rsidRPr="002416D1" w:rsidRDefault="00944EE2" w:rsidP="00944EE2">
      <w:pPr>
        <w:pStyle w:val="ListParagraph"/>
        <w:numPr>
          <w:ilvl w:val="0"/>
          <w:numId w:val="27"/>
        </w:numPr>
        <w:spacing w:after="0" w:line="240" w:lineRule="auto"/>
      </w:pPr>
      <w:r w:rsidRPr="002416D1">
        <w:t xml:space="preserve">Als een gebruiker, wil ik een case type record kunnen verwijderen. </w:t>
      </w:r>
    </w:p>
    <w:p w14:paraId="1FA7C5EA" w14:textId="77777777" w:rsidR="00944EE2" w:rsidRPr="002416D1" w:rsidRDefault="00944EE2" w:rsidP="00944EE2">
      <w:pPr>
        <w:pStyle w:val="ListParagraph"/>
        <w:numPr>
          <w:ilvl w:val="0"/>
          <w:numId w:val="27"/>
        </w:numPr>
        <w:spacing w:after="0" w:line="240" w:lineRule="auto"/>
      </w:pPr>
      <w:r w:rsidRPr="002416D1">
        <w:t xml:space="preserve">Als een gebruiker, wil ik een nieuwe case step record kunnen aanmaken. </w:t>
      </w:r>
    </w:p>
    <w:p w14:paraId="02606E4A" w14:textId="77777777" w:rsidR="00944EE2" w:rsidRPr="002416D1" w:rsidRDefault="00944EE2" w:rsidP="00944EE2">
      <w:pPr>
        <w:pStyle w:val="ListParagraph"/>
        <w:numPr>
          <w:ilvl w:val="0"/>
          <w:numId w:val="27"/>
        </w:numPr>
        <w:spacing w:after="0" w:line="240" w:lineRule="auto"/>
      </w:pPr>
      <w:r w:rsidRPr="002416D1">
        <w:t>Als een gebruiker, wil ik de waardes van een case step record kunnen updaten.</w:t>
      </w:r>
    </w:p>
    <w:p w14:paraId="4873BCE9" w14:textId="77777777" w:rsidR="00944EE2" w:rsidRPr="002416D1" w:rsidRDefault="00944EE2" w:rsidP="00944EE2">
      <w:pPr>
        <w:pStyle w:val="ListParagraph"/>
        <w:numPr>
          <w:ilvl w:val="0"/>
          <w:numId w:val="27"/>
        </w:numPr>
        <w:spacing w:after="0" w:line="240" w:lineRule="auto"/>
      </w:pPr>
      <w:r w:rsidRPr="002416D1">
        <w:t xml:space="preserve">Als een gebruiker, wil ik een case step record kunnen verwijderen. </w:t>
      </w:r>
    </w:p>
    <w:p w14:paraId="1B23210C" w14:textId="77777777" w:rsidR="00944EE2" w:rsidRDefault="00944EE2" w:rsidP="00944EE2">
      <w:pPr>
        <w:pStyle w:val="ListParagraph"/>
      </w:pPr>
    </w:p>
    <w:p w14:paraId="2DB79124" w14:textId="77777777" w:rsidR="00944EE2" w:rsidRDefault="00944EE2" w:rsidP="00944EE2">
      <w:pPr>
        <w:pStyle w:val="ListParagraph"/>
      </w:pPr>
    </w:p>
    <w:p w14:paraId="7647EC5D" w14:textId="77777777" w:rsidR="00944EE2" w:rsidRPr="00CF61D9" w:rsidRDefault="00944EE2" w:rsidP="00944EE2">
      <w:pPr>
        <w:autoSpaceDE w:val="0"/>
        <w:autoSpaceDN w:val="0"/>
        <w:adjustRightInd w:val="0"/>
        <w:rPr>
          <w:rFonts w:ascii="Gill Sans MT" w:hAnsi="Gill Sans MT" w:cstheme="majorHAnsi"/>
        </w:rPr>
      </w:pPr>
      <w:r w:rsidRPr="00CF61D9">
        <w:rPr>
          <w:rFonts w:ascii="Gill Sans MT" w:hAnsi="Gill Sans MT"/>
        </w:rPr>
        <w:t>Voor het testen van mijn applicatie maak ik gebruik van End</w:t>
      </w:r>
      <w:r>
        <w:rPr>
          <w:rFonts w:ascii="Gill Sans MT" w:hAnsi="Gill Sans MT"/>
        </w:rPr>
        <w:t>-</w:t>
      </w:r>
      <w:r w:rsidRPr="00CF61D9">
        <w:rPr>
          <w:rFonts w:ascii="Gill Sans MT" w:hAnsi="Gill Sans MT"/>
        </w:rPr>
        <w:t>to</w:t>
      </w:r>
      <w:r>
        <w:rPr>
          <w:rFonts w:ascii="Gill Sans MT" w:hAnsi="Gill Sans MT"/>
        </w:rPr>
        <w:t>-</w:t>
      </w:r>
      <w:r w:rsidRPr="00CF61D9">
        <w:rPr>
          <w:rFonts w:ascii="Gill Sans MT" w:hAnsi="Gill Sans MT"/>
        </w:rPr>
        <w:t xml:space="preserve">End testen. </w:t>
      </w:r>
      <w:r w:rsidRPr="00CF61D9">
        <w:rPr>
          <w:rFonts w:ascii="Gill Sans MT" w:hAnsi="Gill Sans MT" w:cstheme="majorHAnsi"/>
        </w:rPr>
        <w:t>End-to-end testen ook wel E2E testen is een test methode dat de gehele applicatie flow doorgaat. Van het begin tot het eind. Met deze test stel je veilig dat alle componenten werken, en de softwareapplicatie functionaliteiten werken in realistische scenario’s. Het is net als unit en functioneel testen in een. Bij E2E testen gaat het dan verder dan alleen op individuele units testen.</w:t>
      </w:r>
    </w:p>
    <w:p w14:paraId="4043A744" w14:textId="13D2AE2A" w:rsidR="00944EE2" w:rsidRDefault="00944EE2" w:rsidP="00944EE2">
      <w:pPr>
        <w:rPr>
          <w:rFonts w:ascii="Gill Sans MT" w:hAnsi="Gill Sans MT" w:cstheme="majorHAnsi"/>
        </w:rPr>
      </w:pPr>
    </w:p>
    <w:p w14:paraId="1470321D" w14:textId="77777777" w:rsidR="00944EE2" w:rsidRDefault="00944EE2" w:rsidP="00944EE2">
      <w:pPr>
        <w:rPr>
          <w:rFonts w:ascii="Gill Sans MT" w:hAnsi="Gill Sans MT" w:cstheme="majorHAnsi"/>
        </w:rPr>
      </w:pPr>
    </w:p>
    <w:p w14:paraId="7E74C2BA" w14:textId="1C4CAFCC" w:rsidR="00944EE2" w:rsidRDefault="00944EE2" w:rsidP="00944EE2">
      <w:pPr>
        <w:rPr>
          <w:rFonts w:ascii="Gill Sans MT" w:hAnsi="Gill Sans MT" w:cstheme="majorHAnsi"/>
        </w:rPr>
      </w:pPr>
      <w:r>
        <w:rPr>
          <w:rFonts w:ascii="Gill Sans MT" w:hAnsi="Gill Sans MT" w:cstheme="majorHAnsi"/>
        </w:rPr>
        <w:t>Bij een unit test wordt onderzocht of de ontwikkelde software daadwerkelijk doet waarvoor het gemaakt is. Met deze methode kunnen kleine losse stukjes logica (units) onafhankelijk van elkaar grondig getest. Wanneer een aanpassing in de software wordt gedaan, kan een unit test ervoor zorgen dat eventuele ongewenste effecten snel opgespoord kunnen worden. Daarnaast dwingt het je om nog een keer grondig je logica te bekijken voordat je deze oplevert</w:t>
      </w:r>
      <w:r w:rsidR="00C05DFB">
        <w:rPr>
          <w:rFonts w:ascii="Gill Sans MT" w:hAnsi="Gill Sans MT" w:cstheme="majorHAnsi"/>
        </w:rPr>
        <w:t>.</w:t>
      </w:r>
    </w:p>
    <w:p w14:paraId="605F5068" w14:textId="77777777" w:rsidR="00944EE2" w:rsidRDefault="00944EE2" w:rsidP="00944EE2">
      <w:pPr>
        <w:rPr>
          <w:rFonts w:ascii="Gill Sans MT" w:hAnsi="Gill Sans MT" w:cstheme="majorHAnsi"/>
        </w:rPr>
      </w:pPr>
    </w:p>
    <w:p w14:paraId="439C82EB" w14:textId="77777777" w:rsidR="00944EE2" w:rsidRPr="00CF61D9" w:rsidRDefault="00944EE2" w:rsidP="00944EE2">
      <w:pPr>
        <w:rPr>
          <w:rFonts w:ascii="Gill Sans MT" w:hAnsi="Gill Sans MT" w:cstheme="majorHAnsi"/>
        </w:rPr>
      </w:pPr>
      <w:r>
        <w:rPr>
          <w:rFonts w:ascii="Gill Sans MT" w:hAnsi="Gill Sans MT" w:cs="Arial"/>
          <w:color w:val="000000"/>
          <w:shd w:val="clear" w:color="auto" w:fill="FFFFFF"/>
        </w:rPr>
        <w:t xml:space="preserve">Functioneel testen is het testen van </w:t>
      </w:r>
      <w:r w:rsidRPr="00CF61D9">
        <w:rPr>
          <w:rFonts w:ascii="Gill Sans MT" w:hAnsi="Gill Sans MT" w:cs="Arial"/>
          <w:color w:val="000000"/>
          <w:shd w:val="clear" w:color="auto" w:fill="FFFFFF"/>
        </w:rPr>
        <w:t>een product of een onderdeel om vast te stellen of het zal functioneren zoals bedoeld en of het door gebruikers overeenkomstig de bedoelingen van de makers zal worden gehanteerd</w:t>
      </w:r>
      <w:r>
        <w:rPr>
          <w:rFonts w:ascii="Gill Sans MT" w:hAnsi="Gill Sans MT" w:cs="Arial"/>
          <w:color w:val="000000"/>
          <w:shd w:val="clear" w:color="auto" w:fill="FFFFFF"/>
        </w:rPr>
        <w:t xml:space="preserve">. </w:t>
      </w:r>
    </w:p>
    <w:p w14:paraId="665742BE" w14:textId="77777777" w:rsidR="00944EE2" w:rsidRPr="00E510C2" w:rsidRDefault="00944EE2" w:rsidP="00944EE2">
      <w:pPr>
        <w:autoSpaceDE w:val="0"/>
        <w:autoSpaceDN w:val="0"/>
        <w:adjustRightInd w:val="0"/>
        <w:rPr>
          <w:rFonts w:ascii="Gill Sans MT" w:hAnsi="Gill Sans MT" w:cstheme="majorHAnsi"/>
        </w:rPr>
      </w:pPr>
    </w:p>
    <w:p w14:paraId="1FBE8C96" w14:textId="77777777" w:rsidR="00944EE2" w:rsidRDefault="00944EE2" w:rsidP="00944EE2">
      <w:pPr>
        <w:autoSpaceDE w:val="0"/>
        <w:autoSpaceDN w:val="0"/>
        <w:adjustRightInd w:val="0"/>
        <w:rPr>
          <w:rFonts w:ascii="Gill Sans MT" w:hAnsi="Gill Sans MT" w:cstheme="majorHAnsi"/>
        </w:rPr>
      </w:pPr>
      <w:r w:rsidRPr="00E510C2">
        <w:rPr>
          <w:rFonts w:ascii="Gill Sans MT" w:hAnsi="Gill Sans MT" w:cstheme="majorHAnsi"/>
        </w:rPr>
        <w:t xml:space="preserve">In E2E testen wordt de software getest van de eindgebruikers perspectief, een realistische gebruikers scenario. Zoals in dit geval dat wanneer een gebruiker een component in een ander kan zetten met de verwachting dat dit zal werken. </w:t>
      </w:r>
    </w:p>
    <w:p w14:paraId="719C5F16" w14:textId="24BDC86C" w:rsidR="00944EE2" w:rsidRPr="00E510C2" w:rsidRDefault="00944EE2" w:rsidP="00944EE2">
      <w:pPr>
        <w:autoSpaceDE w:val="0"/>
        <w:autoSpaceDN w:val="0"/>
        <w:adjustRightInd w:val="0"/>
        <w:rPr>
          <w:rFonts w:ascii="Gill Sans MT" w:hAnsi="Gill Sans MT" w:cstheme="majorHAnsi"/>
        </w:rPr>
      </w:pPr>
      <w:r w:rsidRPr="00E510C2">
        <w:rPr>
          <w:rFonts w:ascii="Gill Sans MT" w:hAnsi="Gill Sans MT" w:cstheme="majorHAnsi"/>
        </w:rPr>
        <w:t xml:space="preserve">Ook test </w:t>
      </w:r>
      <w:r>
        <w:rPr>
          <w:rFonts w:ascii="Gill Sans MT" w:hAnsi="Gill Sans MT" w:cstheme="majorHAnsi"/>
        </w:rPr>
        <w:t>ik</w:t>
      </w:r>
      <w:r w:rsidRPr="00E510C2">
        <w:rPr>
          <w:rFonts w:ascii="Gill Sans MT" w:hAnsi="Gill Sans MT" w:cstheme="majorHAnsi"/>
        </w:rPr>
        <w:t xml:space="preserve"> de user interface, backend functionaliteiten, databases en de netwerkcommunicatie. Het doel van E2E testen is het valideren van het gedrag van de gehele applicatie: </w:t>
      </w:r>
    </w:p>
    <w:p w14:paraId="16F8B592" w14:textId="77777777" w:rsidR="00944EE2" w:rsidRPr="00E510C2" w:rsidRDefault="00944EE2" w:rsidP="00944EE2">
      <w:pPr>
        <w:numPr>
          <w:ilvl w:val="0"/>
          <w:numId w:val="25"/>
        </w:numPr>
        <w:autoSpaceDE w:val="0"/>
        <w:autoSpaceDN w:val="0"/>
        <w:adjustRightInd w:val="0"/>
        <w:spacing w:after="0" w:line="240" w:lineRule="auto"/>
        <w:ind w:left="0" w:firstLine="0"/>
        <w:rPr>
          <w:rFonts w:ascii="Gill Sans MT" w:hAnsi="Gill Sans MT" w:cstheme="majorHAnsi"/>
          <w:lang w:val="en-GB"/>
        </w:rPr>
      </w:pPr>
      <w:r w:rsidRPr="00E510C2">
        <w:rPr>
          <w:rFonts w:ascii="Gill Sans MT" w:hAnsi="Gill Sans MT" w:cstheme="majorHAnsi"/>
          <w:lang w:val="en-GB"/>
        </w:rPr>
        <w:t xml:space="preserve">De </w:t>
      </w:r>
      <w:proofErr w:type="spellStart"/>
      <w:r w:rsidRPr="00E510C2">
        <w:rPr>
          <w:rFonts w:ascii="Gill Sans MT" w:hAnsi="Gill Sans MT" w:cstheme="majorHAnsi"/>
          <w:lang w:val="en-GB"/>
        </w:rPr>
        <w:t>functionaliteiten</w:t>
      </w:r>
      <w:proofErr w:type="spellEnd"/>
      <w:r w:rsidRPr="00E510C2">
        <w:rPr>
          <w:rFonts w:ascii="Gill Sans MT" w:hAnsi="Gill Sans MT" w:cstheme="majorHAnsi"/>
          <w:lang w:val="en-GB"/>
        </w:rPr>
        <w:t xml:space="preserve"> </w:t>
      </w:r>
    </w:p>
    <w:p w14:paraId="5E5A6F24" w14:textId="77777777" w:rsidR="00944EE2" w:rsidRPr="00E510C2" w:rsidRDefault="00944EE2" w:rsidP="00944EE2">
      <w:pPr>
        <w:numPr>
          <w:ilvl w:val="0"/>
          <w:numId w:val="25"/>
        </w:numPr>
        <w:autoSpaceDE w:val="0"/>
        <w:autoSpaceDN w:val="0"/>
        <w:adjustRightInd w:val="0"/>
        <w:spacing w:after="0" w:line="240" w:lineRule="auto"/>
        <w:ind w:left="0" w:firstLine="0"/>
        <w:rPr>
          <w:rFonts w:ascii="Gill Sans MT" w:hAnsi="Gill Sans MT" w:cstheme="majorHAnsi"/>
          <w:lang w:val="en-GB"/>
        </w:rPr>
      </w:pPr>
      <w:r w:rsidRPr="00E510C2">
        <w:rPr>
          <w:rFonts w:ascii="Gill Sans MT" w:hAnsi="Gill Sans MT" w:cstheme="majorHAnsi"/>
          <w:lang w:val="en-GB"/>
        </w:rPr>
        <w:t>Betrouwbaarheid</w:t>
      </w:r>
    </w:p>
    <w:p w14:paraId="4E668E65" w14:textId="77777777" w:rsidR="00944EE2" w:rsidRPr="00E510C2" w:rsidRDefault="00944EE2" w:rsidP="00944EE2">
      <w:pPr>
        <w:numPr>
          <w:ilvl w:val="0"/>
          <w:numId w:val="25"/>
        </w:numPr>
        <w:autoSpaceDE w:val="0"/>
        <w:autoSpaceDN w:val="0"/>
        <w:adjustRightInd w:val="0"/>
        <w:spacing w:after="0" w:line="240" w:lineRule="auto"/>
        <w:ind w:left="0" w:firstLine="0"/>
        <w:rPr>
          <w:rFonts w:ascii="Gill Sans MT" w:hAnsi="Gill Sans MT" w:cstheme="majorHAnsi"/>
          <w:lang w:val="en-GB"/>
        </w:rPr>
      </w:pPr>
      <w:r w:rsidRPr="00E510C2">
        <w:rPr>
          <w:rFonts w:ascii="Gill Sans MT" w:hAnsi="Gill Sans MT" w:cstheme="majorHAnsi"/>
          <w:lang w:val="en-GB"/>
        </w:rPr>
        <w:t>Prestatie</w:t>
      </w:r>
    </w:p>
    <w:p w14:paraId="4F719C1F" w14:textId="77777777" w:rsidR="00944EE2" w:rsidRPr="00E510C2" w:rsidRDefault="00944EE2" w:rsidP="00944EE2">
      <w:pPr>
        <w:numPr>
          <w:ilvl w:val="0"/>
          <w:numId w:val="25"/>
        </w:numPr>
        <w:autoSpaceDE w:val="0"/>
        <w:autoSpaceDN w:val="0"/>
        <w:adjustRightInd w:val="0"/>
        <w:spacing w:after="0" w:line="240" w:lineRule="auto"/>
        <w:ind w:left="0" w:firstLine="0"/>
        <w:rPr>
          <w:rFonts w:ascii="Gill Sans MT" w:hAnsi="Gill Sans MT" w:cstheme="majorHAnsi"/>
          <w:lang w:val="en-GB"/>
        </w:rPr>
      </w:pPr>
      <w:r w:rsidRPr="00E510C2">
        <w:rPr>
          <w:rFonts w:ascii="Gill Sans MT" w:hAnsi="Gill Sans MT" w:cstheme="majorHAnsi"/>
          <w:lang w:val="en-GB"/>
        </w:rPr>
        <w:t>Veiligheid</w:t>
      </w:r>
    </w:p>
    <w:p w14:paraId="547F2C86" w14:textId="77777777" w:rsidR="00944EE2" w:rsidRPr="00E510C2" w:rsidRDefault="00944EE2" w:rsidP="00944EE2">
      <w:pPr>
        <w:autoSpaceDE w:val="0"/>
        <w:autoSpaceDN w:val="0"/>
        <w:adjustRightInd w:val="0"/>
        <w:rPr>
          <w:rFonts w:ascii="Gill Sans MT" w:hAnsi="Gill Sans MT" w:cstheme="majorHAnsi"/>
          <w:lang w:val="en-GB"/>
        </w:rPr>
      </w:pPr>
    </w:p>
    <w:p w14:paraId="2DDBF3A9" w14:textId="77777777" w:rsidR="00944EE2" w:rsidRDefault="00944EE2" w:rsidP="00944EE2">
      <w:pPr>
        <w:autoSpaceDE w:val="0"/>
        <w:autoSpaceDN w:val="0"/>
        <w:adjustRightInd w:val="0"/>
        <w:rPr>
          <w:rFonts w:ascii="Gill Sans MT" w:hAnsi="Gill Sans MT" w:cstheme="majorHAnsi"/>
        </w:rPr>
      </w:pPr>
      <w:r w:rsidRPr="00E510C2">
        <w:rPr>
          <w:rFonts w:ascii="Gill Sans MT" w:hAnsi="Gill Sans MT" w:cstheme="majorHAnsi"/>
        </w:rPr>
        <w:t xml:space="preserve">En waar </w:t>
      </w:r>
      <w:r>
        <w:rPr>
          <w:rFonts w:ascii="Gill Sans MT" w:hAnsi="Gill Sans MT" w:cstheme="majorHAnsi"/>
        </w:rPr>
        <w:t>ik</w:t>
      </w:r>
      <w:r w:rsidRPr="00E510C2">
        <w:rPr>
          <w:rFonts w:ascii="Gill Sans MT" w:hAnsi="Gill Sans MT" w:cstheme="majorHAnsi"/>
        </w:rPr>
        <w:t xml:space="preserve"> bij E2E testen op doel is het identificeren van defecten en problemen die voorkomen op het moment dat verschillende delen van de applicatie met elkaar communiceren. </w:t>
      </w:r>
    </w:p>
    <w:p w14:paraId="6A1F7235" w14:textId="6C24168E" w:rsidR="00944EE2" w:rsidRDefault="00944EE2">
      <w:pPr>
        <w:rPr>
          <w:rFonts w:ascii="Gill Sans MT" w:hAnsi="Gill Sans MT" w:cstheme="majorHAnsi"/>
        </w:rPr>
      </w:pPr>
      <w:r>
        <w:rPr>
          <w:rFonts w:ascii="Gill Sans MT" w:hAnsi="Gill Sans MT" w:cstheme="majorHAnsi"/>
        </w:rPr>
        <w:br w:type="page"/>
      </w:r>
    </w:p>
    <w:p w14:paraId="3F822B0A" w14:textId="77777777" w:rsidR="00944EE2" w:rsidRDefault="00944EE2" w:rsidP="00944EE2">
      <w:pPr>
        <w:autoSpaceDE w:val="0"/>
        <w:autoSpaceDN w:val="0"/>
        <w:adjustRightInd w:val="0"/>
        <w:rPr>
          <w:rFonts w:ascii="Gill Sans MT" w:hAnsi="Gill Sans MT" w:cstheme="majorHAnsi"/>
        </w:rPr>
      </w:pPr>
    </w:p>
    <w:p w14:paraId="536D56F6" w14:textId="77777777" w:rsidR="00944EE2" w:rsidRPr="00E510C2" w:rsidRDefault="00944EE2" w:rsidP="00944EE2">
      <w:pPr>
        <w:autoSpaceDE w:val="0"/>
        <w:autoSpaceDN w:val="0"/>
        <w:adjustRightInd w:val="0"/>
        <w:rPr>
          <w:rFonts w:ascii="Gill Sans MT" w:hAnsi="Gill Sans MT" w:cstheme="majorHAnsi"/>
        </w:rPr>
      </w:pPr>
      <w:r>
        <w:rPr>
          <w:rFonts w:ascii="Gill Sans MT" w:hAnsi="Gill Sans MT" w:cstheme="majorHAnsi"/>
        </w:rPr>
        <w:t>D</w:t>
      </w:r>
      <w:r w:rsidRPr="00E510C2">
        <w:rPr>
          <w:rFonts w:ascii="Gill Sans MT" w:hAnsi="Gill Sans MT" w:cstheme="majorHAnsi"/>
        </w:rPr>
        <w:t xml:space="preserve">e reden dat ik voor E2E testen </w:t>
      </w:r>
      <w:r>
        <w:rPr>
          <w:rFonts w:ascii="Gill Sans MT" w:hAnsi="Gill Sans MT" w:cstheme="majorHAnsi"/>
        </w:rPr>
        <w:t xml:space="preserve">heb </w:t>
      </w:r>
      <w:r w:rsidRPr="00E510C2">
        <w:rPr>
          <w:rFonts w:ascii="Gill Sans MT" w:hAnsi="Gill Sans MT" w:cstheme="majorHAnsi"/>
        </w:rPr>
        <w:t>gekozen</w:t>
      </w:r>
      <w:r>
        <w:rPr>
          <w:rFonts w:ascii="Gill Sans MT" w:hAnsi="Gill Sans MT" w:cstheme="majorHAnsi"/>
        </w:rPr>
        <w:t>:</w:t>
      </w:r>
      <w:r w:rsidRPr="00E510C2">
        <w:rPr>
          <w:rFonts w:ascii="Gill Sans MT" w:hAnsi="Gill Sans MT" w:cstheme="majorHAnsi"/>
        </w:rPr>
        <w:t xml:space="preserve"> Met E2E controleer </w:t>
      </w:r>
      <w:r>
        <w:rPr>
          <w:rFonts w:ascii="Gill Sans MT" w:hAnsi="Gill Sans MT" w:cstheme="majorHAnsi"/>
        </w:rPr>
        <w:t>ik</w:t>
      </w:r>
      <w:r w:rsidRPr="00E510C2">
        <w:rPr>
          <w:rFonts w:ascii="Gill Sans MT" w:hAnsi="Gill Sans MT" w:cstheme="majorHAnsi"/>
        </w:rPr>
        <w:t xml:space="preserve"> de gehele applicatie op elk vlak. En dat vind ik de meest betrouwbare en efficiënte manier. Omdat je de applicatie op elke plek raakt en identificeert. </w:t>
      </w:r>
    </w:p>
    <w:p w14:paraId="24ADF0F0" w14:textId="77777777" w:rsidR="00944EE2" w:rsidRPr="009B67B5" w:rsidRDefault="00944EE2" w:rsidP="00944EE2">
      <w:pPr>
        <w:autoSpaceDE w:val="0"/>
        <w:autoSpaceDN w:val="0"/>
        <w:adjustRightInd w:val="0"/>
        <w:rPr>
          <w:rFonts w:ascii="Gill Sans MT" w:hAnsi="Gill Sans MT" w:cstheme="majorHAnsi"/>
        </w:rPr>
      </w:pPr>
    </w:p>
    <w:p w14:paraId="4000EB4C" w14:textId="77777777" w:rsidR="00944EE2" w:rsidRPr="00E510C2" w:rsidRDefault="00944EE2" w:rsidP="00944EE2">
      <w:pPr>
        <w:autoSpaceDE w:val="0"/>
        <w:autoSpaceDN w:val="0"/>
        <w:adjustRightInd w:val="0"/>
        <w:rPr>
          <w:rFonts w:ascii="Gill Sans MT" w:hAnsi="Gill Sans MT" w:cstheme="majorHAnsi"/>
          <w:lang w:val="en-GB"/>
        </w:rPr>
      </w:pPr>
      <w:r w:rsidRPr="00E510C2">
        <w:rPr>
          <w:rFonts w:ascii="Gill Sans MT" w:hAnsi="Gill Sans MT" w:cstheme="majorHAnsi"/>
          <w:lang w:val="en-GB"/>
        </w:rPr>
        <w:t>Voordelen van End to End Testen:</w:t>
      </w:r>
    </w:p>
    <w:p w14:paraId="7E4FA0B7" w14:textId="77777777" w:rsidR="00944EE2" w:rsidRPr="00E510C2" w:rsidRDefault="00944EE2" w:rsidP="00944EE2">
      <w:pPr>
        <w:autoSpaceDE w:val="0"/>
        <w:autoSpaceDN w:val="0"/>
        <w:adjustRightInd w:val="0"/>
        <w:rPr>
          <w:rFonts w:ascii="Gill Sans MT" w:hAnsi="Gill Sans MT" w:cstheme="majorHAnsi"/>
          <w:lang w:val="en-GB"/>
        </w:rPr>
      </w:pPr>
    </w:p>
    <w:p w14:paraId="4FD59214" w14:textId="77777777" w:rsidR="00944EE2" w:rsidRPr="00E510C2" w:rsidRDefault="00944EE2" w:rsidP="00944EE2">
      <w:pPr>
        <w:pStyle w:val="ListParagraph"/>
        <w:numPr>
          <w:ilvl w:val="0"/>
          <w:numId w:val="26"/>
        </w:numPr>
        <w:autoSpaceDE w:val="0"/>
        <w:autoSpaceDN w:val="0"/>
        <w:adjustRightInd w:val="0"/>
        <w:spacing w:after="0" w:line="240" w:lineRule="auto"/>
        <w:rPr>
          <w:rFonts w:ascii="Gill Sans MT" w:hAnsi="Gill Sans MT" w:cstheme="minorHAnsi"/>
          <w:lang w:val="en-GB"/>
        </w:rPr>
      </w:pPr>
      <w:r w:rsidRPr="00E510C2">
        <w:rPr>
          <w:rFonts w:ascii="Gill Sans MT" w:hAnsi="Gill Sans MT" w:cstheme="minorHAnsi"/>
        </w:rPr>
        <w:t>V</w:t>
      </w:r>
      <w:r w:rsidRPr="00E510C2">
        <w:rPr>
          <w:rFonts w:ascii="Gill Sans MT" w:hAnsi="Gill Sans MT" w:cs="AppleSystemUIFont"/>
        </w:rPr>
        <w:t xml:space="preserve">erbeterd de kwaliteit: End to End testen kan helpen bij het verzekeren dat elk deel van de softwareapplicatie correct met elkaar communiceren. </w:t>
      </w:r>
      <w:r w:rsidRPr="00E510C2">
        <w:rPr>
          <w:rFonts w:ascii="Gill Sans MT" w:hAnsi="Gill Sans MT" w:cs="AppleSystemUIFont"/>
          <w:lang w:val="en-GB"/>
        </w:rPr>
        <w:t>En dat de applicatie voldoet aan de genoemde eisen.</w:t>
      </w:r>
    </w:p>
    <w:p w14:paraId="4F51DE02" w14:textId="77777777" w:rsidR="00944EE2" w:rsidRPr="00E510C2" w:rsidRDefault="00944EE2" w:rsidP="00944EE2">
      <w:pPr>
        <w:pStyle w:val="ListParagraph"/>
        <w:autoSpaceDE w:val="0"/>
        <w:autoSpaceDN w:val="0"/>
        <w:adjustRightInd w:val="0"/>
        <w:rPr>
          <w:rFonts w:ascii="Gill Sans MT" w:hAnsi="Gill Sans MT" w:cstheme="minorHAnsi"/>
          <w:lang w:val="en-GB"/>
        </w:rPr>
      </w:pPr>
    </w:p>
    <w:p w14:paraId="12BEDD47" w14:textId="77777777" w:rsidR="00944EE2" w:rsidRDefault="00944EE2" w:rsidP="00944EE2">
      <w:pPr>
        <w:numPr>
          <w:ilvl w:val="0"/>
          <w:numId w:val="26"/>
        </w:numPr>
        <w:autoSpaceDE w:val="0"/>
        <w:autoSpaceDN w:val="0"/>
        <w:adjustRightInd w:val="0"/>
        <w:spacing w:after="0" w:line="240" w:lineRule="auto"/>
        <w:rPr>
          <w:rFonts w:ascii="Gill Sans MT" w:hAnsi="Gill Sans MT" w:cs="AppleSystemUIFont"/>
        </w:rPr>
      </w:pPr>
      <w:r w:rsidRPr="00E510C2">
        <w:rPr>
          <w:rFonts w:ascii="Gill Sans MT" w:hAnsi="Gill Sans MT" w:cs="AppleSystemUIFont"/>
        </w:rPr>
        <w:t>Meer vertrouwen in de software: End to End testen kan helpen bij het toenemen van het vertrouwen dat de software functionaliteiten werken zoals verwacht. En ook geeft de zekerheid aan belanghebbende dat de applicatie betrouwbaar en stabiel is.</w:t>
      </w:r>
    </w:p>
    <w:p w14:paraId="3F3BAB82" w14:textId="77777777" w:rsidR="00944EE2" w:rsidRPr="00E510C2" w:rsidRDefault="00944EE2" w:rsidP="00944EE2">
      <w:pPr>
        <w:autoSpaceDE w:val="0"/>
        <w:autoSpaceDN w:val="0"/>
        <w:adjustRightInd w:val="0"/>
        <w:ind w:left="720"/>
        <w:rPr>
          <w:rFonts w:ascii="Gill Sans MT" w:hAnsi="Gill Sans MT" w:cs="AppleSystemUIFont"/>
        </w:rPr>
      </w:pPr>
    </w:p>
    <w:p w14:paraId="6F2F7556" w14:textId="77777777" w:rsidR="00944EE2" w:rsidRDefault="00944EE2" w:rsidP="00944EE2">
      <w:pPr>
        <w:numPr>
          <w:ilvl w:val="0"/>
          <w:numId w:val="26"/>
        </w:numPr>
        <w:autoSpaceDE w:val="0"/>
        <w:autoSpaceDN w:val="0"/>
        <w:adjustRightInd w:val="0"/>
        <w:spacing w:after="0" w:line="240" w:lineRule="auto"/>
        <w:rPr>
          <w:rFonts w:ascii="Gill Sans MT" w:hAnsi="Gill Sans MT" w:cs="AppleSystemUIFont"/>
        </w:rPr>
      </w:pPr>
      <w:r w:rsidRPr="00E510C2">
        <w:rPr>
          <w:rFonts w:ascii="Gill Sans MT" w:hAnsi="Gill Sans MT" w:cs="AppleSystemUIFont"/>
        </w:rPr>
        <w:t xml:space="preserve">Sneller opmerken van defecten: End to End testen kan helpen bij het vroeg vinden van fouten in de software. Zo kunnen developers voorkomen dat ze in een nog groter en moeilijker probleem komen. Hiermee bespaar je dus ook eventuele kosten. </w:t>
      </w:r>
    </w:p>
    <w:p w14:paraId="0AB55FA7" w14:textId="77777777" w:rsidR="00944EE2" w:rsidRPr="00E510C2" w:rsidRDefault="00944EE2" w:rsidP="00944EE2">
      <w:pPr>
        <w:autoSpaceDE w:val="0"/>
        <w:autoSpaceDN w:val="0"/>
        <w:adjustRightInd w:val="0"/>
        <w:ind w:left="720"/>
        <w:rPr>
          <w:rFonts w:ascii="Gill Sans MT" w:hAnsi="Gill Sans MT" w:cs="AppleSystemUIFont"/>
        </w:rPr>
      </w:pPr>
    </w:p>
    <w:p w14:paraId="6B23436F" w14:textId="77777777" w:rsidR="00944EE2" w:rsidRPr="00E510C2" w:rsidRDefault="00944EE2" w:rsidP="00944EE2">
      <w:pPr>
        <w:numPr>
          <w:ilvl w:val="0"/>
          <w:numId w:val="26"/>
        </w:numPr>
        <w:autoSpaceDE w:val="0"/>
        <w:autoSpaceDN w:val="0"/>
        <w:adjustRightInd w:val="0"/>
        <w:spacing w:after="0" w:line="240" w:lineRule="auto"/>
        <w:rPr>
          <w:rFonts w:ascii="Gill Sans MT" w:hAnsi="Gill Sans MT" w:cs="AppleSystemUIFont"/>
          <w:lang w:val="en-GB"/>
        </w:rPr>
      </w:pPr>
      <w:r w:rsidRPr="00E510C2">
        <w:rPr>
          <w:rFonts w:ascii="Gill Sans MT" w:hAnsi="Gill Sans MT" w:cs="AppleSystemUIFont"/>
        </w:rPr>
        <w:t xml:space="preserve">Voorkomen van kosten: End to End testen helpt kan helpen bij het voorkomen van kosten. Het identificeert bugs en fouten in een eerder stadium hiermee zou je escalatie van een bug of fout kunnen voorkomen. </w:t>
      </w:r>
      <w:r w:rsidRPr="00E510C2">
        <w:rPr>
          <w:rFonts w:ascii="Gill Sans MT" w:hAnsi="Gill Sans MT" w:cs="AppleSystemUIFont"/>
          <w:lang w:val="en-GB"/>
        </w:rPr>
        <w:t>Na het live zetten van een applicatie.</w:t>
      </w:r>
    </w:p>
    <w:p w14:paraId="42DEFB40" w14:textId="0CD952EF" w:rsidR="00944EE2" w:rsidRDefault="00944EE2" w:rsidP="00944EE2">
      <w:pPr>
        <w:numPr>
          <w:ilvl w:val="0"/>
          <w:numId w:val="26"/>
        </w:numPr>
        <w:autoSpaceDE w:val="0"/>
        <w:autoSpaceDN w:val="0"/>
        <w:adjustRightInd w:val="0"/>
        <w:spacing w:after="0" w:line="240" w:lineRule="auto"/>
        <w:rPr>
          <w:rFonts w:ascii="Gill Sans MT" w:hAnsi="Gill Sans MT" w:cs="AppleSystemUIFont"/>
        </w:rPr>
      </w:pPr>
      <w:r w:rsidRPr="00E510C2">
        <w:rPr>
          <w:rFonts w:ascii="Gill Sans MT" w:hAnsi="Gill Sans MT" w:cs="AppleSystemUIFont"/>
        </w:rPr>
        <w:t xml:space="preserve">Betere afstemming van eisen: End to End testen </w:t>
      </w:r>
      <w:r w:rsidR="00FD5B25">
        <w:rPr>
          <w:rFonts w:ascii="Gill Sans MT" w:hAnsi="Gill Sans MT" w:cs="AppleSystemUIFont"/>
        </w:rPr>
        <w:t>k</w:t>
      </w:r>
      <w:r w:rsidRPr="00E510C2">
        <w:rPr>
          <w:rFonts w:ascii="Gill Sans MT" w:hAnsi="Gill Sans MT" w:cs="AppleSystemUIFont"/>
        </w:rPr>
        <w:t>an helpen met het nakomen van eisen van de applicatie. Wat ervoor zorgt dat belanghebbende tevreden zullen zijn met de applicatie</w:t>
      </w:r>
      <w:r>
        <w:rPr>
          <w:rFonts w:ascii="Gill Sans MT" w:hAnsi="Gill Sans MT" w:cs="AppleSystemUIFont"/>
        </w:rPr>
        <w:t>.</w:t>
      </w:r>
    </w:p>
    <w:p w14:paraId="7F599EE3" w14:textId="77777777" w:rsidR="00944EE2" w:rsidRPr="00E510C2" w:rsidRDefault="00944EE2" w:rsidP="00944EE2">
      <w:pPr>
        <w:autoSpaceDE w:val="0"/>
        <w:autoSpaceDN w:val="0"/>
        <w:adjustRightInd w:val="0"/>
        <w:ind w:left="720"/>
        <w:rPr>
          <w:rFonts w:ascii="Gill Sans MT" w:hAnsi="Gill Sans MT" w:cs="AppleSystemUIFont"/>
        </w:rPr>
      </w:pPr>
    </w:p>
    <w:p w14:paraId="2C316619" w14:textId="77777777" w:rsidR="00944EE2" w:rsidRPr="00E510C2" w:rsidRDefault="00944EE2" w:rsidP="00944EE2">
      <w:pPr>
        <w:pStyle w:val="ListParagraph"/>
        <w:numPr>
          <w:ilvl w:val="0"/>
          <w:numId w:val="26"/>
        </w:numPr>
        <w:autoSpaceDE w:val="0"/>
        <w:autoSpaceDN w:val="0"/>
        <w:adjustRightInd w:val="0"/>
        <w:spacing w:after="0" w:line="240" w:lineRule="auto"/>
        <w:rPr>
          <w:rFonts w:ascii="Gill Sans MT" w:hAnsi="Gill Sans MT" w:cstheme="minorHAnsi"/>
        </w:rPr>
      </w:pPr>
      <w:r w:rsidRPr="00E510C2">
        <w:rPr>
          <w:rFonts w:ascii="Gill Sans MT" w:hAnsi="Gill Sans MT" w:cs="AppleSystemUIFont"/>
        </w:rPr>
        <w:t xml:space="preserve">Efficiënte test proces: End to End testen kan helpen met de test process van een gebruikersperspectief. Hiermee hoef je niet elk component individueel te testen, maar test je deze gelijk en ook nog eens of ze goed met elkaar communiceren. </w:t>
      </w:r>
      <w:r w:rsidRPr="00E510C2">
        <w:rPr>
          <w:rFonts w:ascii="Gill Sans MT" w:hAnsi="Gill Sans MT" w:cs="AppleSystemUIFont"/>
          <w:lang w:val="en-GB"/>
        </w:rPr>
        <w:t xml:space="preserve">Wat het weer makkelijker </w:t>
      </w:r>
      <w:proofErr w:type="spellStart"/>
      <w:r w:rsidRPr="00E510C2">
        <w:rPr>
          <w:rFonts w:ascii="Gill Sans MT" w:hAnsi="Gill Sans MT" w:cs="AppleSystemUIFont"/>
          <w:lang w:val="en-GB"/>
        </w:rPr>
        <w:t>maakt</w:t>
      </w:r>
      <w:proofErr w:type="spellEnd"/>
      <w:r w:rsidRPr="00E510C2">
        <w:rPr>
          <w:rFonts w:ascii="Gill Sans MT" w:hAnsi="Gill Sans MT" w:cs="AppleSystemUIFont"/>
          <w:lang w:val="en-GB"/>
        </w:rPr>
        <w:t xml:space="preserve"> om fouten te identificeren.</w:t>
      </w:r>
    </w:p>
    <w:p w14:paraId="5FE05C87" w14:textId="3D4A8408" w:rsidR="00944EE2" w:rsidRDefault="00944EE2" w:rsidP="00944EE2">
      <w:pPr>
        <w:ind w:left="720"/>
        <w:rPr>
          <w:lang w:val="en-US"/>
        </w:rPr>
      </w:pPr>
    </w:p>
    <w:p w14:paraId="1A4E5BBB" w14:textId="20AB1F66" w:rsidR="00FD4304" w:rsidRPr="00944EE2" w:rsidRDefault="00FD4304" w:rsidP="002D6173">
      <w:r w:rsidRPr="00944EE2">
        <w:br w:type="page"/>
      </w:r>
    </w:p>
    <w:p w14:paraId="51A88907" w14:textId="77777777" w:rsidR="009927B3" w:rsidRDefault="009927B3" w:rsidP="009927B3">
      <w:pPr>
        <w:pStyle w:val="Heading3"/>
      </w:pPr>
      <w:bookmarkStart w:id="22" w:name="_Toc114049467"/>
      <w:r>
        <w:lastRenderedPageBreak/>
        <w:t>T6: Testscenario</w:t>
      </w:r>
      <w:bookmarkEnd w:id="22"/>
    </w:p>
    <w:p w14:paraId="499DBBDE" w14:textId="77777777" w:rsidR="009927B3" w:rsidRDefault="009927B3" w:rsidP="009927B3">
      <w:r>
        <w:t>De stappen, het gewenste resultaat en testdata zijn benoemd. Niet alleen het hoofdscenario, maar ook alternatieve scenario’s.</w:t>
      </w:r>
    </w:p>
    <w:p w14:paraId="433D03D2" w14:textId="77777777" w:rsidR="009927B3" w:rsidRDefault="009927B3" w:rsidP="009927B3">
      <w:pPr>
        <w:pStyle w:val="Kopje"/>
      </w:pPr>
      <w:r w:rsidRPr="00A464D9">
        <w:t>Beoordeling:</w:t>
      </w:r>
      <w:r>
        <w:t xml:space="preserve"> </w:t>
      </w:r>
    </w:p>
    <w:p w14:paraId="16C876C5" w14:textId="50F48779" w:rsidR="009927B3" w:rsidRDefault="009927B3" w:rsidP="009927B3">
      <w:r>
        <w:t xml:space="preserve">Enigszins/ Grotendeels/ </w:t>
      </w:r>
      <w:r w:rsidRPr="0057453B">
        <w:rPr>
          <w:color w:val="70AD47" w:themeColor="accent6"/>
        </w:rPr>
        <w:t>Volledig</w:t>
      </w:r>
      <w:r>
        <w:t xml:space="preserve"> (kies één)</w:t>
      </w:r>
    </w:p>
    <w:p w14:paraId="23811120" w14:textId="77777777" w:rsidR="009927B3" w:rsidRDefault="009927B3" w:rsidP="009927B3">
      <w:pPr>
        <w:pStyle w:val="Kopje"/>
      </w:pPr>
      <w:r>
        <w:t>Onderbouwing:</w:t>
      </w:r>
    </w:p>
    <w:p w14:paraId="47BB7A2E" w14:textId="63CC5FBC" w:rsidR="00B6071B" w:rsidRPr="00B6071B" w:rsidRDefault="00B6071B" w:rsidP="00B6071B">
      <w:pPr>
        <w:rPr>
          <w:b/>
          <w:bCs/>
        </w:rPr>
      </w:pPr>
      <w:r w:rsidRPr="00E76C35">
        <w:rPr>
          <w:rFonts w:ascii="Gill Sans MT" w:hAnsi="Gill Sans MT"/>
        </w:rPr>
        <w:t xml:space="preserve">Alle functionaliteiten van de userstory: </w:t>
      </w:r>
      <w:r w:rsidRPr="00E76C35">
        <w:rPr>
          <w:b/>
          <w:bCs/>
        </w:rPr>
        <w:t>Als een gebruiker, wil ik een nieuwe caserecord kunnen aanmaken</w:t>
      </w:r>
      <w:r>
        <w:rPr>
          <w:b/>
          <w:bCs/>
        </w:rPr>
        <w:t xml:space="preserve"> </w:t>
      </w:r>
      <w:r>
        <w:t xml:space="preserve">uit mijn stage opdracht: </w:t>
      </w:r>
      <w:r>
        <w:rPr>
          <w:b/>
          <w:bCs/>
        </w:rPr>
        <w:t xml:space="preserve">Maak een </w:t>
      </w:r>
      <w:proofErr w:type="gramStart"/>
      <w:r>
        <w:rPr>
          <w:b/>
          <w:bCs/>
        </w:rPr>
        <w:t>case applicatie</w:t>
      </w:r>
      <w:proofErr w:type="gramEnd"/>
      <w:r>
        <w:rPr>
          <w:b/>
          <w:bCs/>
        </w:rPr>
        <w:t xml:space="preserve"> </w:t>
      </w:r>
      <w:r>
        <w:rPr>
          <w:rFonts w:ascii="Gill Sans MT" w:hAnsi="Gill Sans MT"/>
        </w:rPr>
        <w:t xml:space="preserve">heb ik getest. Dus dit zijn ook de punten die ik zal toelichten. Bij elke </w:t>
      </w:r>
      <w:r w:rsidR="00DC62B7">
        <w:rPr>
          <w:rFonts w:ascii="Gill Sans MT" w:hAnsi="Gill Sans MT"/>
        </w:rPr>
        <w:t xml:space="preserve">gebouwde </w:t>
      </w:r>
      <w:r>
        <w:rPr>
          <w:rFonts w:ascii="Gill Sans MT" w:hAnsi="Gill Sans MT"/>
        </w:rPr>
        <w:t>pagina laat ik het gewenste resultaat, het scenario</w:t>
      </w:r>
      <w:r w:rsidR="00625664">
        <w:rPr>
          <w:rFonts w:ascii="Gill Sans MT" w:hAnsi="Gill Sans MT"/>
        </w:rPr>
        <w:t xml:space="preserve"> en </w:t>
      </w:r>
      <w:r>
        <w:rPr>
          <w:rFonts w:ascii="Gill Sans MT" w:hAnsi="Gill Sans MT"/>
        </w:rPr>
        <w:t>het werkelijke resultaat</w:t>
      </w:r>
      <w:r w:rsidR="00625664">
        <w:rPr>
          <w:rFonts w:ascii="Gill Sans MT" w:hAnsi="Gill Sans MT"/>
        </w:rPr>
        <w:t xml:space="preserve">. Ik begin met het benoemen van het hoofdscenario met </w:t>
      </w:r>
      <w:r w:rsidR="00417D61">
        <w:rPr>
          <w:rFonts w:ascii="Gill Sans MT" w:hAnsi="Gill Sans MT"/>
        </w:rPr>
        <w:t>twee</w:t>
      </w:r>
      <w:r w:rsidR="00625664">
        <w:rPr>
          <w:rFonts w:ascii="Gill Sans MT" w:hAnsi="Gill Sans MT"/>
        </w:rPr>
        <w:t xml:space="preserve"> alternatief scenario</w:t>
      </w:r>
      <w:r w:rsidR="00417D61">
        <w:rPr>
          <w:rFonts w:ascii="Gill Sans MT" w:hAnsi="Gill Sans MT"/>
        </w:rPr>
        <w:t>’s</w:t>
      </w:r>
      <w:r w:rsidR="00625664">
        <w:rPr>
          <w:rFonts w:ascii="Gill Sans MT" w:hAnsi="Gill Sans MT"/>
        </w:rPr>
        <w:t xml:space="preserve">. </w:t>
      </w:r>
    </w:p>
    <w:p w14:paraId="5CE7B7CA" w14:textId="69B234B6" w:rsidR="0057453B" w:rsidRDefault="0057453B" w:rsidP="009927B3">
      <w:pPr>
        <w:rPr>
          <w:b/>
          <w:bCs/>
          <w:sz w:val="24"/>
          <w:szCs w:val="24"/>
        </w:rPr>
      </w:pPr>
      <w:r>
        <w:rPr>
          <w:b/>
          <w:bCs/>
          <w:sz w:val="24"/>
          <w:szCs w:val="24"/>
        </w:rPr>
        <w:t>Hoofdscenario:</w:t>
      </w:r>
    </w:p>
    <w:tbl>
      <w:tblPr>
        <w:tblStyle w:val="TableGrid"/>
        <w:tblW w:w="0" w:type="auto"/>
        <w:tblLook w:val="04A0" w:firstRow="1" w:lastRow="0" w:firstColumn="1" w:lastColumn="0" w:noHBand="0" w:noVBand="1"/>
      </w:tblPr>
      <w:tblGrid>
        <w:gridCol w:w="4508"/>
        <w:gridCol w:w="4508"/>
      </w:tblGrid>
      <w:tr w:rsidR="00FD5B25" w14:paraId="3CF2ACCC" w14:textId="77777777" w:rsidTr="00FD5B25">
        <w:tc>
          <w:tcPr>
            <w:tcW w:w="4508" w:type="dxa"/>
          </w:tcPr>
          <w:p w14:paraId="5F557D6B" w14:textId="77777777" w:rsidR="00FD5B25" w:rsidRDefault="00FD5B25" w:rsidP="009927B3">
            <w:pPr>
              <w:rPr>
                <w:rFonts w:ascii="Gill Sans MT" w:hAnsi="Gill Sans MT"/>
              </w:rPr>
            </w:pPr>
          </w:p>
          <w:p w14:paraId="17B04CB0" w14:textId="57C29831" w:rsidR="00FD5B25" w:rsidRDefault="00FD5B25" w:rsidP="009927B3">
            <w:pPr>
              <w:rPr>
                <w:b/>
                <w:bCs/>
                <w:sz w:val="24"/>
                <w:szCs w:val="24"/>
              </w:rPr>
            </w:pPr>
            <w:r>
              <w:rPr>
                <w:rFonts w:ascii="Gill Sans MT" w:hAnsi="Gill Sans MT"/>
              </w:rPr>
              <w:t>Ga naar de case overzicht pagina.</w:t>
            </w:r>
          </w:p>
        </w:tc>
        <w:tc>
          <w:tcPr>
            <w:tcW w:w="4508" w:type="dxa"/>
          </w:tcPr>
          <w:p w14:paraId="426B8EE3" w14:textId="77777777" w:rsidR="00FD5B25" w:rsidRDefault="00FD5B25" w:rsidP="009927B3">
            <w:pPr>
              <w:rPr>
                <w:rFonts w:ascii="Gill Sans MT" w:hAnsi="Gill Sans MT"/>
              </w:rPr>
            </w:pPr>
          </w:p>
          <w:p w14:paraId="70250876" w14:textId="77777777" w:rsidR="00FD5B25" w:rsidRDefault="00FD5B25" w:rsidP="009927B3">
            <w:pPr>
              <w:rPr>
                <w:rFonts w:ascii="Gill Sans MT" w:hAnsi="Gill Sans MT"/>
              </w:rPr>
            </w:pPr>
            <w:r>
              <w:rPr>
                <w:rFonts w:ascii="Gill Sans MT" w:hAnsi="Gill Sans MT"/>
              </w:rPr>
              <w:t>De case overzicht pagina wordt getoond</w:t>
            </w:r>
          </w:p>
          <w:p w14:paraId="617ABEB2" w14:textId="335572E2" w:rsidR="00FD5B25" w:rsidRDefault="00FD5B25" w:rsidP="009927B3">
            <w:pPr>
              <w:rPr>
                <w:b/>
                <w:bCs/>
                <w:sz w:val="24"/>
                <w:szCs w:val="24"/>
              </w:rPr>
            </w:pPr>
          </w:p>
        </w:tc>
      </w:tr>
      <w:tr w:rsidR="00FD5B25" w14:paraId="6C7CC982" w14:textId="77777777" w:rsidTr="00FD5B25">
        <w:tc>
          <w:tcPr>
            <w:tcW w:w="4508" w:type="dxa"/>
          </w:tcPr>
          <w:p w14:paraId="2DA68C83" w14:textId="77777777" w:rsidR="00FD5B25" w:rsidRDefault="00FD5B25" w:rsidP="00FD5B25">
            <w:pPr>
              <w:rPr>
                <w:rFonts w:ascii="Gill Sans MT" w:hAnsi="Gill Sans MT"/>
              </w:rPr>
            </w:pPr>
          </w:p>
          <w:p w14:paraId="1E589F6C" w14:textId="5201E477" w:rsidR="00FD5B25" w:rsidRDefault="00FD5B25" w:rsidP="00FD5B25">
            <w:pPr>
              <w:rPr>
                <w:rFonts w:ascii="Gill Sans MT" w:hAnsi="Gill Sans MT"/>
              </w:rPr>
            </w:pPr>
            <w:r>
              <w:rPr>
                <w:rFonts w:ascii="Gill Sans MT" w:hAnsi="Gill Sans MT"/>
              </w:rPr>
              <w:t>Druk op de knop blauwe knop rechtsboven die als naam New heeft.</w:t>
            </w:r>
          </w:p>
          <w:p w14:paraId="44DBEACC" w14:textId="77777777" w:rsidR="00FD5B25" w:rsidRDefault="00FD5B25" w:rsidP="009927B3">
            <w:pPr>
              <w:rPr>
                <w:b/>
                <w:bCs/>
                <w:sz w:val="24"/>
                <w:szCs w:val="24"/>
              </w:rPr>
            </w:pPr>
          </w:p>
        </w:tc>
        <w:tc>
          <w:tcPr>
            <w:tcW w:w="4508" w:type="dxa"/>
          </w:tcPr>
          <w:p w14:paraId="076BDE3C" w14:textId="77777777" w:rsidR="00FD5B25" w:rsidRDefault="00FD5B25" w:rsidP="009927B3">
            <w:pPr>
              <w:rPr>
                <w:rFonts w:ascii="Gill Sans MT" w:hAnsi="Gill Sans MT"/>
              </w:rPr>
            </w:pPr>
          </w:p>
          <w:p w14:paraId="43CB6209" w14:textId="69694AEA" w:rsidR="00FD5B25" w:rsidRDefault="00FD5B25" w:rsidP="009927B3">
            <w:pPr>
              <w:rPr>
                <w:b/>
                <w:bCs/>
                <w:sz w:val="24"/>
                <w:szCs w:val="24"/>
              </w:rPr>
            </w:pPr>
            <w:r>
              <w:rPr>
                <w:rFonts w:ascii="Gill Sans MT" w:hAnsi="Gill Sans MT"/>
              </w:rPr>
              <w:t>Het formulier om een case te kunnen aanmaken wordt getoond.</w:t>
            </w:r>
          </w:p>
        </w:tc>
      </w:tr>
      <w:tr w:rsidR="00FD5B25" w14:paraId="34A5D328" w14:textId="77777777" w:rsidTr="00FD5B25">
        <w:tc>
          <w:tcPr>
            <w:tcW w:w="4508" w:type="dxa"/>
          </w:tcPr>
          <w:p w14:paraId="7CDBC5C5" w14:textId="77777777" w:rsidR="00FD5B25" w:rsidRDefault="00FD5B25" w:rsidP="00FD5B25">
            <w:pPr>
              <w:rPr>
                <w:rFonts w:ascii="Gill Sans MT" w:hAnsi="Gill Sans MT"/>
              </w:rPr>
            </w:pPr>
          </w:p>
          <w:p w14:paraId="1549A81C" w14:textId="6DB9681B" w:rsidR="00FD5B25" w:rsidRDefault="00FD5B25" w:rsidP="00FD5B25">
            <w:pPr>
              <w:rPr>
                <w:rFonts w:ascii="Gill Sans MT" w:hAnsi="Gill Sans MT"/>
              </w:rPr>
            </w:pPr>
            <w:r>
              <w:rPr>
                <w:rFonts w:ascii="Gill Sans MT" w:hAnsi="Gill Sans MT"/>
              </w:rPr>
              <w:t xml:space="preserve">Vul het formulier in die te zien is met dummy data. </w:t>
            </w:r>
          </w:p>
          <w:p w14:paraId="45C2E448" w14:textId="77777777" w:rsidR="00FD5B25" w:rsidRPr="0030543C" w:rsidRDefault="00FD5B25" w:rsidP="00FD5B25">
            <w:pPr>
              <w:rPr>
                <w:rFonts w:ascii="Gill Sans MT" w:hAnsi="Gill Sans MT"/>
              </w:rPr>
            </w:pPr>
            <w:r>
              <w:rPr>
                <w:rFonts w:ascii="Gill Sans MT" w:hAnsi="Gill Sans MT"/>
              </w:rPr>
              <w:t>En laat minimaal een veld leeg.</w:t>
            </w:r>
          </w:p>
          <w:p w14:paraId="0A4B830E" w14:textId="77777777" w:rsidR="00FD5B25" w:rsidRDefault="00FD5B25" w:rsidP="009927B3">
            <w:pPr>
              <w:rPr>
                <w:b/>
                <w:bCs/>
                <w:sz w:val="24"/>
                <w:szCs w:val="24"/>
              </w:rPr>
            </w:pPr>
          </w:p>
        </w:tc>
        <w:tc>
          <w:tcPr>
            <w:tcW w:w="4508" w:type="dxa"/>
          </w:tcPr>
          <w:p w14:paraId="0EF182F4" w14:textId="77777777" w:rsidR="00FD5B25" w:rsidRDefault="00FD5B25" w:rsidP="009927B3">
            <w:pPr>
              <w:rPr>
                <w:rFonts w:ascii="Gill Sans MT" w:hAnsi="Gill Sans MT"/>
              </w:rPr>
            </w:pPr>
          </w:p>
          <w:p w14:paraId="522C7C21" w14:textId="77777777" w:rsidR="00FD5B25" w:rsidRDefault="00FD5B25" w:rsidP="009927B3">
            <w:pPr>
              <w:rPr>
                <w:rFonts w:ascii="Gill Sans MT" w:hAnsi="Gill Sans MT"/>
              </w:rPr>
            </w:pPr>
          </w:p>
          <w:p w14:paraId="0DEF6942" w14:textId="62397AE5" w:rsidR="00FD5B25" w:rsidRDefault="00FD5B25" w:rsidP="009927B3">
            <w:pPr>
              <w:rPr>
                <w:b/>
                <w:bCs/>
                <w:sz w:val="24"/>
                <w:szCs w:val="24"/>
              </w:rPr>
            </w:pPr>
            <w:r>
              <w:rPr>
                <w:rFonts w:ascii="Gill Sans MT" w:hAnsi="Gill Sans MT"/>
              </w:rPr>
              <w:t>Het formulier wordt zonder obstakels ingevuld.</w:t>
            </w:r>
          </w:p>
        </w:tc>
      </w:tr>
      <w:tr w:rsidR="00FD5B25" w14:paraId="0393774F" w14:textId="77777777" w:rsidTr="00FD5B25">
        <w:tc>
          <w:tcPr>
            <w:tcW w:w="4508" w:type="dxa"/>
          </w:tcPr>
          <w:p w14:paraId="217C5FC3" w14:textId="77777777" w:rsidR="00FD5B25" w:rsidRDefault="00FD5B25" w:rsidP="00FD5B25">
            <w:pPr>
              <w:rPr>
                <w:rFonts w:ascii="Gill Sans MT" w:hAnsi="Gill Sans MT"/>
              </w:rPr>
            </w:pPr>
          </w:p>
          <w:p w14:paraId="25A4CDCD" w14:textId="4E014336" w:rsidR="00FD5B25" w:rsidRDefault="00FD5B25" w:rsidP="00FD5B25">
            <w:pPr>
              <w:rPr>
                <w:rFonts w:ascii="Gill Sans MT" w:hAnsi="Gill Sans MT"/>
              </w:rPr>
            </w:pPr>
            <w:r>
              <w:rPr>
                <w:rFonts w:ascii="Gill Sans MT" w:hAnsi="Gill Sans MT"/>
              </w:rPr>
              <w:t>Druk op de knop blauwe knop rechtsonder die als naam Save heeft.</w:t>
            </w:r>
          </w:p>
          <w:p w14:paraId="58A278A0" w14:textId="77777777" w:rsidR="00FD5B25" w:rsidRDefault="00FD5B25" w:rsidP="009927B3">
            <w:pPr>
              <w:rPr>
                <w:b/>
                <w:bCs/>
                <w:sz w:val="24"/>
                <w:szCs w:val="24"/>
              </w:rPr>
            </w:pPr>
          </w:p>
        </w:tc>
        <w:tc>
          <w:tcPr>
            <w:tcW w:w="4508" w:type="dxa"/>
          </w:tcPr>
          <w:p w14:paraId="0B623D3A" w14:textId="77777777" w:rsidR="00FD5B25" w:rsidRDefault="00FD5B25" w:rsidP="009927B3">
            <w:pPr>
              <w:rPr>
                <w:b/>
                <w:bCs/>
                <w:sz w:val="24"/>
                <w:szCs w:val="24"/>
              </w:rPr>
            </w:pPr>
          </w:p>
          <w:p w14:paraId="6BFA7CD2" w14:textId="52D39BB5" w:rsidR="00FD5B25" w:rsidRDefault="00FD5B25" w:rsidP="009927B3">
            <w:pPr>
              <w:rPr>
                <w:b/>
                <w:bCs/>
                <w:sz w:val="24"/>
                <w:szCs w:val="24"/>
              </w:rPr>
            </w:pPr>
            <w:r>
              <w:rPr>
                <w:rFonts w:ascii="Gill Sans MT" w:hAnsi="Gill Sans MT"/>
              </w:rPr>
              <w:t>Je krijgt een melding: “Een verplicht veld is niet ingevuld.”</w:t>
            </w:r>
          </w:p>
        </w:tc>
      </w:tr>
      <w:tr w:rsidR="00FD5B25" w14:paraId="6D3A8843" w14:textId="77777777" w:rsidTr="00FD5B25">
        <w:tc>
          <w:tcPr>
            <w:tcW w:w="4508" w:type="dxa"/>
          </w:tcPr>
          <w:p w14:paraId="3D9E1214" w14:textId="77777777" w:rsidR="00FD5B25" w:rsidRDefault="00FD5B25" w:rsidP="00FD5B25">
            <w:pPr>
              <w:rPr>
                <w:rFonts w:ascii="Gill Sans MT" w:hAnsi="Gill Sans MT"/>
              </w:rPr>
            </w:pPr>
          </w:p>
          <w:p w14:paraId="6FBCC336" w14:textId="5F7599E7" w:rsidR="00FD5B25" w:rsidRDefault="00FD5B25" w:rsidP="00FD5B25">
            <w:pPr>
              <w:rPr>
                <w:rFonts w:ascii="Gill Sans MT" w:hAnsi="Gill Sans MT"/>
              </w:rPr>
            </w:pPr>
            <w:r>
              <w:rPr>
                <w:rFonts w:ascii="Gill Sans MT" w:hAnsi="Gill Sans MT"/>
              </w:rPr>
              <w:t xml:space="preserve">Controleer de case overzicht pagina op jouw toegevoegde case. </w:t>
            </w:r>
          </w:p>
          <w:p w14:paraId="4B54BE48" w14:textId="77777777" w:rsidR="00FD5B25" w:rsidRDefault="00FD5B25" w:rsidP="009927B3">
            <w:pPr>
              <w:rPr>
                <w:b/>
                <w:bCs/>
                <w:sz w:val="24"/>
                <w:szCs w:val="24"/>
              </w:rPr>
            </w:pPr>
          </w:p>
        </w:tc>
        <w:tc>
          <w:tcPr>
            <w:tcW w:w="4508" w:type="dxa"/>
          </w:tcPr>
          <w:p w14:paraId="79A3F646" w14:textId="77777777" w:rsidR="00FD5B25" w:rsidRDefault="00FD5B25" w:rsidP="009927B3">
            <w:pPr>
              <w:rPr>
                <w:rFonts w:ascii="Gill Sans MT" w:hAnsi="Gill Sans MT"/>
              </w:rPr>
            </w:pPr>
          </w:p>
          <w:p w14:paraId="0D14ACEC" w14:textId="222BD963" w:rsidR="00FD5B25" w:rsidRDefault="00FD5B25" w:rsidP="009927B3">
            <w:pPr>
              <w:rPr>
                <w:b/>
                <w:bCs/>
                <w:sz w:val="24"/>
                <w:szCs w:val="24"/>
              </w:rPr>
            </w:pPr>
            <w:r>
              <w:rPr>
                <w:rFonts w:ascii="Gill Sans MT" w:hAnsi="Gill Sans MT"/>
              </w:rPr>
              <w:t>Er is geen case aangemaakt.</w:t>
            </w:r>
          </w:p>
        </w:tc>
      </w:tr>
    </w:tbl>
    <w:p w14:paraId="38A2104E" w14:textId="621C52E4" w:rsidR="00FD5B25" w:rsidRDefault="00FD5B25" w:rsidP="009927B3">
      <w:pPr>
        <w:rPr>
          <w:b/>
          <w:bCs/>
          <w:sz w:val="24"/>
          <w:szCs w:val="24"/>
        </w:rPr>
      </w:pPr>
    </w:p>
    <w:p w14:paraId="73A4DFAC" w14:textId="77777777" w:rsidR="00FD5B25" w:rsidRDefault="00FD5B25">
      <w:pPr>
        <w:rPr>
          <w:b/>
          <w:bCs/>
          <w:sz w:val="24"/>
          <w:szCs w:val="24"/>
        </w:rPr>
      </w:pPr>
      <w:r>
        <w:rPr>
          <w:b/>
          <w:bCs/>
          <w:sz w:val="24"/>
          <w:szCs w:val="24"/>
        </w:rPr>
        <w:br w:type="page"/>
      </w:r>
    </w:p>
    <w:p w14:paraId="1FC84C1A" w14:textId="77777777" w:rsidR="0057453B" w:rsidRDefault="0057453B" w:rsidP="009927B3">
      <w:pPr>
        <w:rPr>
          <w:b/>
          <w:bCs/>
          <w:sz w:val="24"/>
          <w:szCs w:val="24"/>
        </w:rPr>
      </w:pPr>
    </w:p>
    <w:p w14:paraId="7CF3B6CA" w14:textId="07AA2BFD" w:rsidR="0057453B" w:rsidRDefault="0057453B" w:rsidP="009927B3">
      <w:pPr>
        <w:rPr>
          <w:b/>
          <w:bCs/>
          <w:sz w:val="24"/>
          <w:szCs w:val="24"/>
        </w:rPr>
      </w:pPr>
      <w:r>
        <w:rPr>
          <w:b/>
          <w:bCs/>
          <w:sz w:val="24"/>
          <w:szCs w:val="24"/>
        </w:rPr>
        <w:t xml:space="preserve">Alternatieve scenario’s: </w:t>
      </w:r>
    </w:p>
    <w:p w14:paraId="26664B4C" w14:textId="3D6379E7" w:rsidR="008D22E3" w:rsidRDefault="008D22E3" w:rsidP="009927B3">
      <w:pPr>
        <w:rPr>
          <w:b/>
          <w:bCs/>
          <w:sz w:val="24"/>
          <w:szCs w:val="24"/>
        </w:rPr>
      </w:pPr>
      <w:r>
        <w:rPr>
          <w:b/>
          <w:bCs/>
          <w:sz w:val="24"/>
          <w:szCs w:val="24"/>
        </w:rPr>
        <w:t>1</w:t>
      </w:r>
    </w:p>
    <w:tbl>
      <w:tblPr>
        <w:tblStyle w:val="TableGrid"/>
        <w:tblW w:w="0" w:type="auto"/>
        <w:tblLook w:val="04A0" w:firstRow="1" w:lastRow="0" w:firstColumn="1" w:lastColumn="0" w:noHBand="0" w:noVBand="1"/>
      </w:tblPr>
      <w:tblGrid>
        <w:gridCol w:w="4508"/>
        <w:gridCol w:w="4508"/>
      </w:tblGrid>
      <w:tr w:rsidR="00FD5B25" w14:paraId="78861B02" w14:textId="77777777" w:rsidTr="00265D42">
        <w:tc>
          <w:tcPr>
            <w:tcW w:w="4508" w:type="dxa"/>
          </w:tcPr>
          <w:p w14:paraId="23458244" w14:textId="77777777" w:rsidR="00FD5B25" w:rsidRDefault="00FD5B25" w:rsidP="00265D42">
            <w:pPr>
              <w:rPr>
                <w:rFonts w:ascii="Gill Sans MT" w:hAnsi="Gill Sans MT"/>
              </w:rPr>
            </w:pPr>
          </w:p>
          <w:p w14:paraId="3CA3212D" w14:textId="77777777" w:rsidR="00FD5B25" w:rsidRDefault="00FD5B25" w:rsidP="00265D42">
            <w:pPr>
              <w:rPr>
                <w:b/>
                <w:bCs/>
                <w:sz w:val="24"/>
                <w:szCs w:val="24"/>
              </w:rPr>
            </w:pPr>
            <w:r>
              <w:rPr>
                <w:rFonts w:ascii="Gill Sans MT" w:hAnsi="Gill Sans MT"/>
              </w:rPr>
              <w:t>Ga naar de case overzicht pagina.</w:t>
            </w:r>
          </w:p>
        </w:tc>
        <w:tc>
          <w:tcPr>
            <w:tcW w:w="4508" w:type="dxa"/>
          </w:tcPr>
          <w:p w14:paraId="593C9735" w14:textId="77777777" w:rsidR="00FD5B25" w:rsidRDefault="00FD5B25" w:rsidP="00265D42">
            <w:pPr>
              <w:rPr>
                <w:rFonts w:ascii="Gill Sans MT" w:hAnsi="Gill Sans MT"/>
              </w:rPr>
            </w:pPr>
          </w:p>
          <w:p w14:paraId="0481C09F" w14:textId="77777777" w:rsidR="00FD5B25" w:rsidRDefault="00FD5B25" w:rsidP="00265D42">
            <w:pPr>
              <w:rPr>
                <w:rFonts w:ascii="Gill Sans MT" w:hAnsi="Gill Sans MT"/>
              </w:rPr>
            </w:pPr>
            <w:r>
              <w:rPr>
                <w:rFonts w:ascii="Gill Sans MT" w:hAnsi="Gill Sans MT"/>
              </w:rPr>
              <w:t>De case overzicht pagina wordt getoond</w:t>
            </w:r>
          </w:p>
          <w:p w14:paraId="00C74A9D" w14:textId="77777777" w:rsidR="00FD5B25" w:rsidRDefault="00FD5B25" w:rsidP="00265D42">
            <w:pPr>
              <w:rPr>
                <w:b/>
                <w:bCs/>
                <w:sz w:val="24"/>
                <w:szCs w:val="24"/>
              </w:rPr>
            </w:pPr>
          </w:p>
        </w:tc>
      </w:tr>
      <w:tr w:rsidR="00FD5B25" w14:paraId="7B47CCC5" w14:textId="77777777" w:rsidTr="00265D42">
        <w:tc>
          <w:tcPr>
            <w:tcW w:w="4508" w:type="dxa"/>
          </w:tcPr>
          <w:p w14:paraId="4BC721D9" w14:textId="77777777" w:rsidR="00FD5B25" w:rsidRDefault="00FD5B25" w:rsidP="00265D42">
            <w:pPr>
              <w:rPr>
                <w:rFonts w:ascii="Gill Sans MT" w:hAnsi="Gill Sans MT"/>
              </w:rPr>
            </w:pPr>
          </w:p>
          <w:p w14:paraId="316A6C75" w14:textId="77777777" w:rsidR="00FD5B25" w:rsidRDefault="00FD5B25" w:rsidP="00265D42">
            <w:pPr>
              <w:rPr>
                <w:rFonts w:ascii="Gill Sans MT" w:hAnsi="Gill Sans MT"/>
              </w:rPr>
            </w:pPr>
            <w:r>
              <w:rPr>
                <w:rFonts w:ascii="Gill Sans MT" w:hAnsi="Gill Sans MT"/>
              </w:rPr>
              <w:t>Druk op de knop blauwe knop rechtsboven die als naam New heeft.</w:t>
            </w:r>
          </w:p>
          <w:p w14:paraId="5ACF8A30" w14:textId="77777777" w:rsidR="00FD5B25" w:rsidRDefault="00FD5B25" w:rsidP="00265D42">
            <w:pPr>
              <w:rPr>
                <w:b/>
                <w:bCs/>
                <w:sz w:val="24"/>
                <w:szCs w:val="24"/>
              </w:rPr>
            </w:pPr>
          </w:p>
        </w:tc>
        <w:tc>
          <w:tcPr>
            <w:tcW w:w="4508" w:type="dxa"/>
          </w:tcPr>
          <w:p w14:paraId="66F52A6D" w14:textId="77777777" w:rsidR="00FD5B25" w:rsidRDefault="00FD5B25" w:rsidP="00265D42">
            <w:pPr>
              <w:rPr>
                <w:rFonts w:ascii="Gill Sans MT" w:hAnsi="Gill Sans MT"/>
              </w:rPr>
            </w:pPr>
          </w:p>
          <w:p w14:paraId="66699361" w14:textId="77777777" w:rsidR="00FD5B25" w:rsidRDefault="00FD5B25" w:rsidP="00265D42">
            <w:pPr>
              <w:rPr>
                <w:b/>
                <w:bCs/>
                <w:sz w:val="24"/>
                <w:szCs w:val="24"/>
              </w:rPr>
            </w:pPr>
            <w:r>
              <w:rPr>
                <w:rFonts w:ascii="Gill Sans MT" w:hAnsi="Gill Sans MT"/>
              </w:rPr>
              <w:t>Het formulier om een case te kunnen aanmaken wordt getoond.</w:t>
            </w:r>
          </w:p>
        </w:tc>
      </w:tr>
      <w:tr w:rsidR="00FD5B25" w14:paraId="18DF8C09" w14:textId="77777777" w:rsidTr="00265D42">
        <w:tc>
          <w:tcPr>
            <w:tcW w:w="4508" w:type="dxa"/>
          </w:tcPr>
          <w:p w14:paraId="0C87AE49" w14:textId="77777777" w:rsidR="00FD5B25" w:rsidRDefault="00FD5B25" w:rsidP="00265D42">
            <w:pPr>
              <w:rPr>
                <w:rFonts w:ascii="Gill Sans MT" w:hAnsi="Gill Sans MT"/>
              </w:rPr>
            </w:pPr>
          </w:p>
          <w:p w14:paraId="4C35DECA" w14:textId="77777777" w:rsidR="00FD5B25" w:rsidRDefault="00FD5B25" w:rsidP="00265D42">
            <w:pPr>
              <w:rPr>
                <w:rFonts w:ascii="Gill Sans MT" w:hAnsi="Gill Sans MT"/>
              </w:rPr>
            </w:pPr>
            <w:r>
              <w:rPr>
                <w:rFonts w:ascii="Gill Sans MT" w:hAnsi="Gill Sans MT"/>
              </w:rPr>
              <w:t xml:space="preserve">Vul het formulier in die te zien is met dummy data. </w:t>
            </w:r>
          </w:p>
          <w:p w14:paraId="49B0D508" w14:textId="77777777" w:rsidR="00FD5B25" w:rsidRPr="0030543C" w:rsidRDefault="00FD5B25" w:rsidP="00265D42">
            <w:pPr>
              <w:rPr>
                <w:rFonts w:ascii="Gill Sans MT" w:hAnsi="Gill Sans MT"/>
              </w:rPr>
            </w:pPr>
            <w:r>
              <w:rPr>
                <w:rFonts w:ascii="Gill Sans MT" w:hAnsi="Gill Sans MT"/>
              </w:rPr>
              <w:t>En laat minimaal een veld leeg.</w:t>
            </w:r>
          </w:p>
          <w:p w14:paraId="1FE97218" w14:textId="77777777" w:rsidR="00FD5B25" w:rsidRDefault="00FD5B25" w:rsidP="00265D42">
            <w:pPr>
              <w:rPr>
                <w:b/>
                <w:bCs/>
                <w:sz w:val="24"/>
                <w:szCs w:val="24"/>
              </w:rPr>
            </w:pPr>
          </w:p>
        </w:tc>
        <w:tc>
          <w:tcPr>
            <w:tcW w:w="4508" w:type="dxa"/>
          </w:tcPr>
          <w:p w14:paraId="59CAC28E" w14:textId="77777777" w:rsidR="00FD5B25" w:rsidRDefault="00FD5B25" w:rsidP="00265D42">
            <w:pPr>
              <w:rPr>
                <w:rFonts w:ascii="Gill Sans MT" w:hAnsi="Gill Sans MT"/>
              </w:rPr>
            </w:pPr>
          </w:p>
          <w:p w14:paraId="5296B87F" w14:textId="77777777" w:rsidR="00FD5B25" w:rsidRDefault="00FD5B25" w:rsidP="00265D42">
            <w:pPr>
              <w:rPr>
                <w:rFonts w:ascii="Gill Sans MT" w:hAnsi="Gill Sans MT"/>
              </w:rPr>
            </w:pPr>
          </w:p>
          <w:p w14:paraId="7B30C416" w14:textId="77777777" w:rsidR="00FD5B25" w:rsidRDefault="00FD5B25" w:rsidP="00265D42">
            <w:pPr>
              <w:rPr>
                <w:b/>
                <w:bCs/>
                <w:sz w:val="24"/>
                <w:szCs w:val="24"/>
              </w:rPr>
            </w:pPr>
            <w:r>
              <w:rPr>
                <w:rFonts w:ascii="Gill Sans MT" w:hAnsi="Gill Sans MT"/>
              </w:rPr>
              <w:t>Het formulier wordt zonder obstakels ingevuld.</w:t>
            </w:r>
          </w:p>
        </w:tc>
      </w:tr>
      <w:tr w:rsidR="00FD5B25" w14:paraId="62FE0870" w14:textId="77777777" w:rsidTr="00265D42">
        <w:tc>
          <w:tcPr>
            <w:tcW w:w="4508" w:type="dxa"/>
          </w:tcPr>
          <w:p w14:paraId="530BFB7A" w14:textId="77777777" w:rsidR="00FD5B25" w:rsidRDefault="00FD5B25" w:rsidP="00265D42">
            <w:pPr>
              <w:rPr>
                <w:rFonts w:ascii="Gill Sans MT" w:hAnsi="Gill Sans MT"/>
              </w:rPr>
            </w:pPr>
          </w:p>
          <w:p w14:paraId="0DBB58BB" w14:textId="77777777" w:rsidR="00FD5B25" w:rsidRDefault="00FD5B25" w:rsidP="00265D42">
            <w:pPr>
              <w:rPr>
                <w:rFonts w:ascii="Gill Sans MT" w:hAnsi="Gill Sans MT"/>
              </w:rPr>
            </w:pPr>
            <w:r>
              <w:rPr>
                <w:rFonts w:ascii="Gill Sans MT" w:hAnsi="Gill Sans MT"/>
              </w:rPr>
              <w:t>Druk op de knop blauwe knop rechtsonder die als naam Save heeft.</w:t>
            </w:r>
          </w:p>
          <w:p w14:paraId="6747B681" w14:textId="77777777" w:rsidR="00FD5B25" w:rsidRDefault="00FD5B25" w:rsidP="00265D42">
            <w:pPr>
              <w:rPr>
                <w:b/>
                <w:bCs/>
                <w:sz w:val="24"/>
                <w:szCs w:val="24"/>
              </w:rPr>
            </w:pPr>
          </w:p>
        </w:tc>
        <w:tc>
          <w:tcPr>
            <w:tcW w:w="4508" w:type="dxa"/>
          </w:tcPr>
          <w:p w14:paraId="45315206" w14:textId="77777777" w:rsidR="00FD5B25" w:rsidRDefault="00FD5B25" w:rsidP="00265D42">
            <w:pPr>
              <w:rPr>
                <w:b/>
                <w:bCs/>
                <w:sz w:val="24"/>
                <w:szCs w:val="24"/>
              </w:rPr>
            </w:pPr>
          </w:p>
          <w:p w14:paraId="10247DE2" w14:textId="75F25A8F" w:rsidR="00FD5B25" w:rsidRDefault="00FD5B25" w:rsidP="00265D42">
            <w:pPr>
              <w:rPr>
                <w:b/>
                <w:bCs/>
                <w:sz w:val="24"/>
                <w:szCs w:val="24"/>
              </w:rPr>
            </w:pPr>
            <w:r>
              <w:rPr>
                <w:rFonts w:ascii="Gill Sans MT" w:hAnsi="Gill Sans MT"/>
              </w:rPr>
              <w:t>Je krijgt</w:t>
            </w:r>
            <w:r w:rsidRPr="00FD5B25">
              <w:rPr>
                <w:rFonts w:ascii="Gill Sans MT" w:hAnsi="Gill Sans MT"/>
                <w:b/>
                <w:bCs/>
              </w:rPr>
              <w:t xml:space="preserve"> geen</w:t>
            </w:r>
            <w:r>
              <w:rPr>
                <w:rFonts w:ascii="Gill Sans MT" w:hAnsi="Gill Sans MT"/>
              </w:rPr>
              <w:t xml:space="preserve"> melding: “Een verplicht veld is niet ingevuld.”</w:t>
            </w:r>
          </w:p>
        </w:tc>
      </w:tr>
      <w:tr w:rsidR="00FD5B25" w14:paraId="431B9D46" w14:textId="77777777" w:rsidTr="00265D42">
        <w:tc>
          <w:tcPr>
            <w:tcW w:w="4508" w:type="dxa"/>
          </w:tcPr>
          <w:p w14:paraId="46969983" w14:textId="77777777" w:rsidR="00FD5B25" w:rsidRDefault="00FD5B25" w:rsidP="00265D42">
            <w:pPr>
              <w:rPr>
                <w:rFonts w:ascii="Gill Sans MT" w:hAnsi="Gill Sans MT"/>
              </w:rPr>
            </w:pPr>
          </w:p>
          <w:p w14:paraId="1A8C14DA" w14:textId="77777777" w:rsidR="00FD5B25" w:rsidRDefault="00FD5B25" w:rsidP="00265D42">
            <w:pPr>
              <w:rPr>
                <w:rFonts w:ascii="Gill Sans MT" w:hAnsi="Gill Sans MT"/>
              </w:rPr>
            </w:pPr>
            <w:r>
              <w:rPr>
                <w:rFonts w:ascii="Gill Sans MT" w:hAnsi="Gill Sans MT"/>
              </w:rPr>
              <w:t xml:space="preserve">Controleer de case overzicht pagina op jouw toegevoegde case. </w:t>
            </w:r>
          </w:p>
          <w:p w14:paraId="0B08B602" w14:textId="77777777" w:rsidR="00FD5B25" w:rsidRDefault="00FD5B25" w:rsidP="00265D42">
            <w:pPr>
              <w:rPr>
                <w:b/>
                <w:bCs/>
                <w:sz w:val="24"/>
                <w:szCs w:val="24"/>
              </w:rPr>
            </w:pPr>
          </w:p>
        </w:tc>
        <w:tc>
          <w:tcPr>
            <w:tcW w:w="4508" w:type="dxa"/>
          </w:tcPr>
          <w:p w14:paraId="683B10CA" w14:textId="77777777" w:rsidR="00FD5B25" w:rsidRDefault="00FD5B25" w:rsidP="00265D42">
            <w:pPr>
              <w:rPr>
                <w:rFonts w:ascii="Gill Sans MT" w:hAnsi="Gill Sans MT"/>
              </w:rPr>
            </w:pPr>
          </w:p>
          <w:p w14:paraId="67DCF546" w14:textId="0BEBCAD9" w:rsidR="00FD5B25" w:rsidRDefault="00FD5B25" w:rsidP="00265D42">
            <w:pPr>
              <w:rPr>
                <w:rFonts w:ascii="Gill Sans MT" w:hAnsi="Gill Sans MT"/>
              </w:rPr>
            </w:pPr>
            <w:r>
              <w:rPr>
                <w:rFonts w:ascii="Gill Sans MT" w:hAnsi="Gill Sans MT"/>
              </w:rPr>
              <w:t xml:space="preserve">Er is een case aangemaakt. Waarvan er verplichte data ontbreekt. </w:t>
            </w:r>
          </w:p>
          <w:p w14:paraId="3CFFF9B6" w14:textId="061ED4F9" w:rsidR="00FD5B25" w:rsidRDefault="00FD5B25" w:rsidP="00265D42">
            <w:pPr>
              <w:rPr>
                <w:b/>
                <w:bCs/>
                <w:sz w:val="24"/>
                <w:szCs w:val="24"/>
              </w:rPr>
            </w:pPr>
          </w:p>
        </w:tc>
      </w:tr>
    </w:tbl>
    <w:p w14:paraId="476FFF2F" w14:textId="2C485DD9" w:rsidR="0057453B" w:rsidRDefault="0057453B" w:rsidP="009927B3">
      <w:pPr>
        <w:rPr>
          <w:b/>
          <w:bCs/>
          <w:sz w:val="24"/>
          <w:szCs w:val="24"/>
        </w:rPr>
      </w:pPr>
    </w:p>
    <w:p w14:paraId="6F4519E2" w14:textId="48FEDAF4" w:rsidR="008D22E3" w:rsidRDefault="008D22E3" w:rsidP="009927B3">
      <w:pPr>
        <w:rPr>
          <w:b/>
          <w:bCs/>
          <w:sz w:val="24"/>
          <w:szCs w:val="24"/>
        </w:rPr>
      </w:pPr>
      <w:r>
        <w:rPr>
          <w:b/>
          <w:bCs/>
          <w:sz w:val="24"/>
          <w:szCs w:val="24"/>
        </w:rPr>
        <w:t>2</w:t>
      </w:r>
    </w:p>
    <w:tbl>
      <w:tblPr>
        <w:tblStyle w:val="TableGrid"/>
        <w:tblW w:w="0" w:type="auto"/>
        <w:tblLook w:val="04A0" w:firstRow="1" w:lastRow="0" w:firstColumn="1" w:lastColumn="0" w:noHBand="0" w:noVBand="1"/>
      </w:tblPr>
      <w:tblGrid>
        <w:gridCol w:w="4508"/>
        <w:gridCol w:w="4508"/>
      </w:tblGrid>
      <w:tr w:rsidR="00417D61" w14:paraId="363F784D" w14:textId="77777777" w:rsidTr="00265D42">
        <w:tc>
          <w:tcPr>
            <w:tcW w:w="4508" w:type="dxa"/>
          </w:tcPr>
          <w:p w14:paraId="511B7EE8" w14:textId="77777777" w:rsidR="00417D61" w:rsidRDefault="00417D61" w:rsidP="00265D42">
            <w:pPr>
              <w:rPr>
                <w:rFonts w:ascii="Gill Sans MT" w:hAnsi="Gill Sans MT"/>
              </w:rPr>
            </w:pPr>
          </w:p>
          <w:p w14:paraId="26E05A3B" w14:textId="77777777" w:rsidR="00417D61" w:rsidRDefault="00417D61" w:rsidP="00265D42">
            <w:pPr>
              <w:rPr>
                <w:b/>
                <w:bCs/>
                <w:sz w:val="24"/>
                <w:szCs w:val="24"/>
              </w:rPr>
            </w:pPr>
            <w:r>
              <w:rPr>
                <w:rFonts w:ascii="Gill Sans MT" w:hAnsi="Gill Sans MT"/>
              </w:rPr>
              <w:t>Ga naar de case overzicht pagina.</w:t>
            </w:r>
          </w:p>
        </w:tc>
        <w:tc>
          <w:tcPr>
            <w:tcW w:w="4508" w:type="dxa"/>
          </w:tcPr>
          <w:p w14:paraId="07F25C02" w14:textId="77777777" w:rsidR="00417D61" w:rsidRDefault="00417D61" w:rsidP="00265D42">
            <w:pPr>
              <w:rPr>
                <w:rFonts w:ascii="Gill Sans MT" w:hAnsi="Gill Sans MT"/>
              </w:rPr>
            </w:pPr>
          </w:p>
          <w:p w14:paraId="77C072A5" w14:textId="7A83F88E" w:rsidR="00417D61" w:rsidRPr="008D22E3" w:rsidRDefault="00417D61" w:rsidP="00265D42">
            <w:pPr>
              <w:rPr>
                <w:rFonts w:ascii="Gill Sans MT" w:hAnsi="Gill Sans MT"/>
              </w:rPr>
            </w:pPr>
            <w:r>
              <w:rPr>
                <w:rFonts w:ascii="Gill Sans MT" w:hAnsi="Gill Sans MT"/>
              </w:rPr>
              <w:t xml:space="preserve">De case overzicht pagina wordt </w:t>
            </w:r>
            <w:r w:rsidR="008D22E3">
              <w:rPr>
                <w:rFonts w:ascii="Gill Sans MT" w:hAnsi="Gill Sans MT"/>
                <w:b/>
                <w:bCs/>
              </w:rPr>
              <w:t xml:space="preserve">niet </w:t>
            </w:r>
            <w:r w:rsidR="008D22E3">
              <w:rPr>
                <w:rFonts w:ascii="Gill Sans MT" w:hAnsi="Gill Sans MT"/>
              </w:rPr>
              <w:t>getoond.</w:t>
            </w:r>
          </w:p>
          <w:p w14:paraId="2CFB0D71" w14:textId="77777777" w:rsidR="00417D61" w:rsidRDefault="00417D61" w:rsidP="00265D42">
            <w:pPr>
              <w:rPr>
                <w:b/>
                <w:bCs/>
                <w:sz w:val="24"/>
                <w:szCs w:val="24"/>
              </w:rPr>
            </w:pPr>
          </w:p>
        </w:tc>
      </w:tr>
    </w:tbl>
    <w:p w14:paraId="66983361" w14:textId="74229330" w:rsidR="008D22E3" w:rsidRDefault="008D22E3">
      <w:pPr>
        <w:rPr>
          <w:rFonts w:ascii="Gill Sans MT" w:hAnsi="Gill Sans MT" w:cs="AppleSystemUIFont"/>
        </w:rPr>
      </w:pPr>
    </w:p>
    <w:p w14:paraId="6D757C64" w14:textId="4F31EE28" w:rsidR="008D22E3" w:rsidRPr="008D22E3" w:rsidRDefault="008D22E3">
      <w:pPr>
        <w:rPr>
          <w:rFonts w:ascii="Gill Sans MT" w:hAnsi="Gill Sans MT" w:cs="AppleSystemUIFont"/>
          <w:b/>
          <w:bCs/>
        </w:rPr>
      </w:pPr>
      <w:r w:rsidRPr="008D22E3">
        <w:rPr>
          <w:rFonts w:ascii="Gill Sans MT" w:hAnsi="Gill Sans MT" w:cs="AppleSystemUIFont"/>
          <w:b/>
          <w:bCs/>
        </w:rPr>
        <w:t>3</w:t>
      </w:r>
    </w:p>
    <w:tbl>
      <w:tblPr>
        <w:tblStyle w:val="TableGrid"/>
        <w:tblW w:w="0" w:type="auto"/>
        <w:tblLook w:val="04A0" w:firstRow="1" w:lastRow="0" w:firstColumn="1" w:lastColumn="0" w:noHBand="0" w:noVBand="1"/>
      </w:tblPr>
      <w:tblGrid>
        <w:gridCol w:w="4508"/>
        <w:gridCol w:w="4508"/>
      </w:tblGrid>
      <w:tr w:rsidR="008D22E3" w14:paraId="5FC7837A" w14:textId="77777777" w:rsidTr="00265D42">
        <w:tc>
          <w:tcPr>
            <w:tcW w:w="4508" w:type="dxa"/>
          </w:tcPr>
          <w:p w14:paraId="77F80679" w14:textId="77777777" w:rsidR="008D22E3" w:rsidRDefault="008D22E3" w:rsidP="00265D42">
            <w:pPr>
              <w:rPr>
                <w:rFonts w:ascii="Gill Sans MT" w:hAnsi="Gill Sans MT"/>
              </w:rPr>
            </w:pPr>
          </w:p>
          <w:p w14:paraId="011D41ED" w14:textId="77777777" w:rsidR="008D22E3" w:rsidRDefault="008D22E3" w:rsidP="00265D42">
            <w:pPr>
              <w:rPr>
                <w:b/>
                <w:bCs/>
                <w:sz w:val="24"/>
                <w:szCs w:val="24"/>
              </w:rPr>
            </w:pPr>
            <w:r>
              <w:rPr>
                <w:rFonts w:ascii="Gill Sans MT" w:hAnsi="Gill Sans MT"/>
              </w:rPr>
              <w:t>Ga naar de case overzicht pagina.</w:t>
            </w:r>
          </w:p>
        </w:tc>
        <w:tc>
          <w:tcPr>
            <w:tcW w:w="4508" w:type="dxa"/>
          </w:tcPr>
          <w:p w14:paraId="5A76DF36" w14:textId="77777777" w:rsidR="008D22E3" w:rsidRDefault="008D22E3" w:rsidP="00265D42">
            <w:pPr>
              <w:rPr>
                <w:rFonts w:ascii="Gill Sans MT" w:hAnsi="Gill Sans MT"/>
              </w:rPr>
            </w:pPr>
          </w:p>
          <w:p w14:paraId="1D5E0AB7" w14:textId="77777777" w:rsidR="008D22E3" w:rsidRDefault="008D22E3" w:rsidP="00265D42">
            <w:pPr>
              <w:rPr>
                <w:rFonts w:ascii="Gill Sans MT" w:hAnsi="Gill Sans MT"/>
              </w:rPr>
            </w:pPr>
            <w:r>
              <w:rPr>
                <w:rFonts w:ascii="Gill Sans MT" w:hAnsi="Gill Sans MT"/>
              </w:rPr>
              <w:t>De case overzicht pagina wordt getoond</w:t>
            </w:r>
          </w:p>
          <w:p w14:paraId="3BCDC33B" w14:textId="77777777" w:rsidR="008D22E3" w:rsidRDefault="008D22E3" w:rsidP="00265D42">
            <w:pPr>
              <w:rPr>
                <w:b/>
                <w:bCs/>
                <w:sz w:val="24"/>
                <w:szCs w:val="24"/>
              </w:rPr>
            </w:pPr>
          </w:p>
        </w:tc>
      </w:tr>
      <w:tr w:rsidR="008D22E3" w14:paraId="74362D32" w14:textId="77777777" w:rsidTr="00265D42">
        <w:tc>
          <w:tcPr>
            <w:tcW w:w="4508" w:type="dxa"/>
          </w:tcPr>
          <w:p w14:paraId="040BBF62" w14:textId="77777777" w:rsidR="008D22E3" w:rsidRDefault="008D22E3" w:rsidP="00265D42">
            <w:pPr>
              <w:rPr>
                <w:rFonts w:ascii="Gill Sans MT" w:hAnsi="Gill Sans MT"/>
              </w:rPr>
            </w:pPr>
          </w:p>
          <w:p w14:paraId="51B9C0D5" w14:textId="77777777" w:rsidR="008D22E3" w:rsidRDefault="008D22E3" w:rsidP="00265D42">
            <w:pPr>
              <w:rPr>
                <w:rFonts w:ascii="Gill Sans MT" w:hAnsi="Gill Sans MT"/>
              </w:rPr>
            </w:pPr>
            <w:r>
              <w:rPr>
                <w:rFonts w:ascii="Gill Sans MT" w:hAnsi="Gill Sans MT"/>
              </w:rPr>
              <w:t>Druk op de knop blauwe knop rechtsboven die als naam New heeft.</w:t>
            </w:r>
          </w:p>
          <w:p w14:paraId="5E2787FD" w14:textId="77777777" w:rsidR="008D22E3" w:rsidRDefault="008D22E3" w:rsidP="00265D42">
            <w:pPr>
              <w:rPr>
                <w:b/>
                <w:bCs/>
                <w:sz w:val="24"/>
                <w:szCs w:val="24"/>
              </w:rPr>
            </w:pPr>
          </w:p>
        </w:tc>
        <w:tc>
          <w:tcPr>
            <w:tcW w:w="4508" w:type="dxa"/>
          </w:tcPr>
          <w:p w14:paraId="2D98E23B" w14:textId="77777777" w:rsidR="008D22E3" w:rsidRDefault="008D22E3" w:rsidP="00265D42">
            <w:pPr>
              <w:rPr>
                <w:rFonts w:ascii="Gill Sans MT" w:hAnsi="Gill Sans MT"/>
              </w:rPr>
            </w:pPr>
          </w:p>
          <w:p w14:paraId="5D2BCBCC" w14:textId="3B669337" w:rsidR="008D22E3" w:rsidRDefault="008D22E3" w:rsidP="00265D42">
            <w:pPr>
              <w:rPr>
                <w:b/>
                <w:bCs/>
                <w:sz w:val="24"/>
                <w:szCs w:val="24"/>
              </w:rPr>
            </w:pPr>
            <w:r>
              <w:rPr>
                <w:rFonts w:ascii="Gill Sans MT" w:hAnsi="Gill Sans MT"/>
              </w:rPr>
              <w:t xml:space="preserve">Het formulier om een case te kunnen aanmaken wordt </w:t>
            </w:r>
            <w:r>
              <w:rPr>
                <w:rFonts w:ascii="Gill Sans MT" w:hAnsi="Gill Sans MT"/>
                <w:b/>
                <w:bCs/>
              </w:rPr>
              <w:t xml:space="preserve">niet </w:t>
            </w:r>
            <w:r>
              <w:rPr>
                <w:rFonts w:ascii="Gill Sans MT" w:hAnsi="Gill Sans MT"/>
              </w:rPr>
              <w:t>getoond.</w:t>
            </w:r>
          </w:p>
        </w:tc>
      </w:tr>
    </w:tbl>
    <w:p w14:paraId="50BB74AB" w14:textId="10E61AA0" w:rsidR="007F37B1" w:rsidRDefault="007F37B1">
      <w:pPr>
        <w:rPr>
          <w:rFonts w:ascii="Gill Sans MT" w:hAnsi="Gill Sans MT" w:cs="AppleSystemUIFont"/>
        </w:rPr>
      </w:pPr>
      <w:r>
        <w:rPr>
          <w:rFonts w:ascii="Gill Sans MT" w:hAnsi="Gill Sans MT" w:cs="AppleSystemUIFont"/>
        </w:rPr>
        <w:br w:type="page"/>
      </w:r>
    </w:p>
    <w:p w14:paraId="15AC40C5" w14:textId="1D5B4038" w:rsidR="007F37B1" w:rsidRDefault="007F37B1" w:rsidP="007F37B1">
      <w:pPr>
        <w:rPr>
          <w:rFonts w:ascii="Gill Sans MT" w:hAnsi="Gill Sans MT" w:cs="AppleSystemUIFont"/>
        </w:rPr>
      </w:pPr>
      <w:r>
        <w:rPr>
          <w:rFonts w:ascii="Gill Sans MT" w:hAnsi="Gill Sans MT" w:cs="AppleSystemUIFont"/>
        </w:rPr>
        <w:lastRenderedPageBreak/>
        <w:t xml:space="preserve">Binnen het platform van Betty Blocks moet je testcode schrijven om End to End te kunnen testen. </w:t>
      </w:r>
    </w:p>
    <w:p w14:paraId="0C3D8077" w14:textId="77777777" w:rsidR="007F37B1" w:rsidRDefault="007F37B1" w:rsidP="007F37B1">
      <w:pPr>
        <w:rPr>
          <w:rFonts w:ascii="Gill Sans MT" w:hAnsi="Gill Sans MT" w:cs="AppleSystemUIFont"/>
        </w:rPr>
      </w:pPr>
      <w:r>
        <w:rPr>
          <w:rFonts w:ascii="Gill Sans MT" w:hAnsi="Gill Sans MT" w:cs="AppleSystemUIFont"/>
        </w:rPr>
        <w:t>Dit is de test code die ik geschreven heb:</w:t>
      </w:r>
    </w:p>
    <w:p w14:paraId="7FE5A8AF" w14:textId="77777777" w:rsidR="007F37B1" w:rsidRDefault="007F37B1" w:rsidP="007F37B1">
      <w:pPr>
        <w:rPr>
          <w:rFonts w:ascii="Gill Sans MT" w:hAnsi="Gill Sans MT" w:cs="AppleSystemUIFont"/>
        </w:rPr>
      </w:pPr>
    </w:p>
    <w:p w14:paraId="288534E4" w14:textId="77777777" w:rsidR="007F37B1" w:rsidRDefault="007F37B1" w:rsidP="007F37B1">
      <w:pPr>
        <w:rPr>
          <w:rFonts w:ascii="Gill Sans MT" w:hAnsi="Gill Sans MT" w:cs="AppleSystemUIFont"/>
        </w:rPr>
      </w:pPr>
      <w:r>
        <w:rPr>
          <w:rFonts w:ascii="Gill Sans MT" w:hAnsi="Gill Sans MT" w:cs="AppleSystemUIFont"/>
          <w:noProof/>
        </w:rPr>
        <mc:AlternateContent>
          <mc:Choice Requires="wps">
            <w:drawing>
              <wp:anchor distT="0" distB="0" distL="114300" distR="114300" simplePos="0" relativeHeight="251683862" behindDoc="0" locked="0" layoutInCell="1" allowOverlap="1" wp14:anchorId="1AFFB5CA" wp14:editId="5EEDB3B6">
                <wp:simplePos x="0" y="0"/>
                <wp:positionH relativeFrom="column">
                  <wp:posOffset>2150076</wp:posOffset>
                </wp:positionH>
                <wp:positionV relativeFrom="paragraph">
                  <wp:posOffset>3635340</wp:posOffset>
                </wp:positionV>
                <wp:extent cx="2339082" cy="1144836"/>
                <wp:effectExtent l="25400" t="25400" r="10795" b="24130"/>
                <wp:wrapNone/>
                <wp:docPr id="38" name="Straight Arrow Connector 38"/>
                <wp:cNvGraphicFramePr/>
                <a:graphic xmlns:a="http://schemas.openxmlformats.org/drawingml/2006/main">
                  <a:graphicData uri="http://schemas.microsoft.com/office/word/2010/wordprocessingShape">
                    <wps:wsp>
                      <wps:cNvCnPr/>
                      <wps:spPr>
                        <a:xfrm flipH="1" flipV="1">
                          <a:off x="0" y="0"/>
                          <a:ext cx="2339082" cy="1144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AF335F" id="_x0000_t32" coordsize="21600,21600" o:spt="32" o:oned="t" path="m,l21600,21600e" filled="f">
                <v:path arrowok="t" fillok="f" o:connecttype="none"/>
                <o:lock v:ext="edit" shapetype="t"/>
              </v:shapetype>
              <v:shape id="Straight Arrow Connector 38" o:spid="_x0000_s1026" type="#_x0000_t32" style="position:absolute;margin-left:169.3pt;margin-top:286.25pt;width:184.2pt;height:90.15pt;flip:x y;z-index:2516838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" strokecolor="#4472c4 [3204]" strokeweight=".5pt">
                <v:stroke endarrow="block" joinstyle="miter"/>
              </v:shape>
            </w:pict>
          </mc:Fallback>
        </mc:AlternateContent>
      </w:r>
      <w:r>
        <w:rPr>
          <w:rFonts w:ascii="Gill Sans MT" w:hAnsi="Gill Sans MT" w:cs="AppleSystemUIFont"/>
          <w:noProof/>
        </w:rPr>
        <w:drawing>
          <wp:inline distT="0" distB="0" distL="0" distR="0" wp14:anchorId="60144932" wp14:editId="0548FB94">
            <wp:extent cx="5731510" cy="4279900"/>
            <wp:effectExtent l="0" t="0" r="0" b="0"/>
            <wp:docPr id="41" name="Picture 4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 shot of a computer program&#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279900"/>
                    </a:xfrm>
                    <a:prstGeom prst="rect">
                      <a:avLst/>
                    </a:prstGeom>
                  </pic:spPr>
                </pic:pic>
              </a:graphicData>
            </a:graphic>
          </wp:inline>
        </w:drawing>
      </w:r>
    </w:p>
    <w:p w14:paraId="194AD749" w14:textId="77777777" w:rsidR="007F37B1" w:rsidRDefault="007F37B1" w:rsidP="007F37B1">
      <w:pPr>
        <w:rPr>
          <w:rFonts w:ascii="Gill Sans MT" w:hAnsi="Gill Sans MT" w:cs="AppleSystemUIFont"/>
        </w:rPr>
      </w:pPr>
    </w:p>
    <w:p w14:paraId="6731D7CB" w14:textId="77777777" w:rsidR="007F37B1" w:rsidRDefault="007F37B1" w:rsidP="007F37B1">
      <w:pPr>
        <w:rPr>
          <w:rFonts w:ascii="Gill Sans MT" w:hAnsi="Gill Sans MT" w:cs="AppleSystemUIFont"/>
        </w:rPr>
      </w:pPr>
    </w:p>
    <w:p w14:paraId="7E308380" w14:textId="77777777" w:rsidR="007F37B1" w:rsidRDefault="007F37B1" w:rsidP="007F37B1">
      <w:pPr>
        <w:rPr>
          <w:rFonts w:ascii="Gill Sans MT" w:hAnsi="Gill Sans MT" w:cs="AppleSystemUIFont"/>
        </w:rPr>
      </w:pPr>
      <w:r>
        <w:rPr>
          <w:rFonts w:ascii="Gill Sans MT" w:hAnsi="Gill Sans MT" w:cs="AppleSystemUIFont"/>
        </w:rPr>
        <w:t xml:space="preserve">Elk component die ik nu wil gaan testen moet ik een attribuut meegeven.  Zoals je hier ziet is het meegegeven attribuut “Button-add-case” die is gekoppeld aan de button die een case opslaat. </w:t>
      </w:r>
    </w:p>
    <w:p w14:paraId="2631AFE6" w14:textId="77777777" w:rsidR="007F37B1" w:rsidRDefault="007F37B1" w:rsidP="007F37B1">
      <w:pPr>
        <w:rPr>
          <w:rFonts w:ascii="Gill Sans MT" w:hAnsi="Gill Sans MT" w:cs="AppleSystemUIFont"/>
        </w:rPr>
      </w:pPr>
    </w:p>
    <w:p w14:paraId="5B35E1B2" w14:textId="77777777" w:rsidR="007F37B1" w:rsidRPr="009B67B5" w:rsidRDefault="007F37B1" w:rsidP="007F37B1">
      <w:pPr>
        <w:rPr>
          <w:rFonts w:ascii="Gill Sans MT" w:hAnsi="Gill Sans MT" w:cs="AppleSystemUIFont"/>
          <w:lang w:val="en-US"/>
        </w:rPr>
      </w:pPr>
      <w:r>
        <w:rPr>
          <w:rFonts w:ascii="Gill Sans MT" w:hAnsi="Gill Sans MT" w:cs="AppleSystemUIFont"/>
        </w:rPr>
        <w:t xml:space="preserve">Om te gaan testen moet ik eerst de terminal openen van het project. </w:t>
      </w:r>
      <w:r w:rsidRPr="009B67B5">
        <w:rPr>
          <w:rFonts w:ascii="Gill Sans MT" w:hAnsi="Gill Sans MT" w:cs="AppleSystemUIFont"/>
          <w:lang w:val="en-US"/>
        </w:rPr>
        <w:t xml:space="preserve">Met dit command start ik de test: </w:t>
      </w:r>
      <w:r w:rsidRPr="009B67B5">
        <w:rPr>
          <w:rFonts w:ascii="Roboto Mono" w:hAnsi="Roboto Mono"/>
          <w:color w:val="172B4D"/>
          <w:sz w:val="21"/>
          <w:szCs w:val="21"/>
          <w:shd w:val="clear" w:color="auto" w:fill="F4F5F7"/>
          <w:lang w:val="en-US"/>
        </w:rPr>
        <w:t xml:space="preserve">npx playwright test </w:t>
      </w:r>
      <w:r>
        <w:rPr>
          <w:rFonts w:ascii="Roboto Mono" w:hAnsi="Roboto Mono"/>
          <w:color w:val="172B4D"/>
          <w:sz w:val="21"/>
          <w:szCs w:val="21"/>
          <w:shd w:val="clear" w:color="auto" w:fill="F4F5F7"/>
          <w:lang w:val="en-US"/>
        </w:rPr>
        <w:t>case-overview</w:t>
      </w:r>
      <w:r w:rsidRPr="009B67B5">
        <w:rPr>
          <w:rFonts w:ascii="Roboto Mono" w:hAnsi="Roboto Mono"/>
          <w:color w:val="172B4D"/>
          <w:sz w:val="21"/>
          <w:szCs w:val="21"/>
          <w:shd w:val="clear" w:color="auto" w:fill="F4F5F7"/>
          <w:lang w:val="en-US"/>
        </w:rPr>
        <w:t xml:space="preserve"> --headed</w:t>
      </w:r>
    </w:p>
    <w:p w14:paraId="3D204D05" w14:textId="77777777" w:rsidR="007F37B1" w:rsidRPr="009B67B5" w:rsidRDefault="007F37B1" w:rsidP="007F37B1">
      <w:pPr>
        <w:rPr>
          <w:rFonts w:ascii="Gill Sans MT" w:hAnsi="Gill Sans MT" w:cs="AppleSystemUIFont"/>
          <w:lang w:val="en-US"/>
        </w:rPr>
      </w:pPr>
    </w:p>
    <w:p w14:paraId="0055CAAB" w14:textId="77777777" w:rsidR="007F37B1" w:rsidRPr="00C05DFB" w:rsidRDefault="007F37B1">
      <w:pPr>
        <w:rPr>
          <w:rFonts w:ascii="Gill Sans MT" w:hAnsi="Gill Sans MT" w:cs="AppleSystemUIFont"/>
          <w:lang w:val="en-US"/>
        </w:rPr>
      </w:pPr>
      <w:r w:rsidRPr="00C05DFB">
        <w:rPr>
          <w:rFonts w:ascii="Gill Sans MT" w:hAnsi="Gill Sans MT" w:cs="AppleSystemUIFont"/>
          <w:lang w:val="en-US"/>
        </w:rPr>
        <w:br w:type="page"/>
      </w:r>
    </w:p>
    <w:p w14:paraId="1B378D1D" w14:textId="4277932C" w:rsidR="007F37B1" w:rsidRDefault="007F37B1" w:rsidP="007F37B1">
      <w:pPr>
        <w:rPr>
          <w:rFonts w:ascii="Gill Sans MT" w:hAnsi="Gill Sans MT" w:cs="AppleSystemUIFont"/>
        </w:rPr>
      </w:pPr>
      <w:r>
        <w:rPr>
          <w:rFonts w:ascii="Gill Sans MT" w:hAnsi="Gill Sans MT" w:cs="AppleSystemUIFont"/>
        </w:rPr>
        <w:lastRenderedPageBreak/>
        <w:t xml:space="preserve">In de code geef ik stap voor stap mee van begin tot eind wat ik wil gaan testen. Wat er in de code staat is: </w:t>
      </w:r>
    </w:p>
    <w:p w14:paraId="3D2D5246" w14:textId="77777777" w:rsidR="007F37B1" w:rsidRDefault="007F37B1" w:rsidP="007F37B1">
      <w:pPr>
        <w:pStyle w:val="ListParagraph"/>
        <w:numPr>
          <w:ilvl w:val="0"/>
          <w:numId w:val="29"/>
        </w:numPr>
        <w:spacing w:after="0" w:line="240" w:lineRule="auto"/>
        <w:rPr>
          <w:rFonts w:ascii="Gill Sans MT" w:hAnsi="Gill Sans MT" w:cs="AppleSystemUIFont"/>
        </w:rPr>
      </w:pPr>
      <w:r>
        <w:rPr>
          <w:rFonts w:ascii="Gill Sans MT" w:hAnsi="Gill Sans MT" w:cs="AppleSystemUIFont"/>
        </w:rPr>
        <w:t>Start de applicatie op</w:t>
      </w:r>
    </w:p>
    <w:p w14:paraId="0EBA1EE0" w14:textId="77777777" w:rsidR="007F37B1" w:rsidRDefault="007F37B1" w:rsidP="007F37B1">
      <w:pPr>
        <w:pStyle w:val="ListParagraph"/>
        <w:numPr>
          <w:ilvl w:val="0"/>
          <w:numId w:val="29"/>
        </w:numPr>
        <w:spacing w:after="0" w:line="240" w:lineRule="auto"/>
        <w:rPr>
          <w:rFonts w:ascii="Gill Sans MT" w:hAnsi="Gill Sans MT" w:cs="AppleSystemUIFont"/>
        </w:rPr>
      </w:pPr>
      <w:r>
        <w:rPr>
          <w:rFonts w:ascii="Gill Sans MT" w:hAnsi="Gill Sans MT" w:cs="AppleSystemUIFont"/>
        </w:rPr>
        <w:t>Ga naar de login pagina</w:t>
      </w:r>
    </w:p>
    <w:p w14:paraId="153F29E1" w14:textId="77777777" w:rsidR="007F37B1" w:rsidRDefault="007F37B1" w:rsidP="007F37B1">
      <w:pPr>
        <w:pStyle w:val="ListParagraph"/>
        <w:numPr>
          <w:ilvl w:val="0"/>
          <w:numId w:val="29"/>
        </w:numPr>
        <w:spacing w:after="0" w:line="240" w:lineRule="auto"/>
        <w:rPr>
          <w:rFonts w:ascii="Gill Sans MT" w:hAnsi="Gill Sans MT" w:cs="AppleSystemUIFont"/>
        </w:rPr>
      </w:pPr>
      <w:r>
        <w:rPr>
          <w:rFonts w:ascii="Gill Sans MT" w:hAnsi="Gill Sans MT" w:cs="AppleSystemUIFont"/>
        </w:rPr>
        <w:t>Log in met de meegegeven inloggegevens</w:t>
      </w:r>
    </w:p>
    <w:p w14:paraId="3336608D" w14:textId="77777777" w:rsidR="007F37B1" w:rsidRDefault="007F37B1" w:rsidP="007F37B1">
      <w:pPr>
        <w:pStyle w:val="ListParagraph"/>
        <w:numPr>
          <w:ilvl w:val="0"/>
          <w:numId w:val="29"/>
        </w:numPr>
        <w:spacing w:after="0" w:line="240" w:lineRule="auto"/>
        <w:rPr>
          <w:rFonts w:ascii="Gill Sans MT" w:hAnsi="Gill Sans MT" w:cs="AppleSystemUIFont"/>
        </w:rPr>
      </w:pPr>
      <w:r>
        <w:rPr>
          <w:rFonts w:ascii="Gill Sans MT" w:hAnsi="Gill Sans MT" w:cs="AppleSystemUIFont"/>
        </w:rPr>
        <w:t>Druk op de submit knop</w:t>
      </w:r>
    </w:p>
    <w:p w14:paraId="4822C376" w14:textId="77777777" w:rsidR="007F37B1" w:rsidRDefault="007F37B1" w:rsidP="007F37B1">
      <w:pPr>
        <w:pStyle w:val="ListParagraph"/>
        <w:numPr>
          <w:ilvl w:val="0"/>
          <w:numId w:val="29"/>
        </w:numPr>
        <w:spacing w:after="0" w:line="240" w:lineRule="auto"/>
        <w:rPr>
          <w:rFonts w:ascii="Gill Sans MT" w:hAnsi="Gill Sans MT" w:cs="AppleSystemUIFont"/>
        </w:rPr>
      </w:pPr>
      <w:r>
        <w:rPr>
          <w:rFonts w:ascii="Gill Sans MT" w:hAnsi="Gill Sans MT" w:cs="AppleSystemUIFont"/>
        </w:rPr>
        <w:t>Ga naar de case overzicht pagina</w:t>
      </w:r>
    </w:p>
    <w:p w14:paraId="78B14F38" w14:textId="77777777" w:rsidR="007F37B1" w:rsidRDefault="007F37B1" w:rsidP="007F37B1">
      <w:pPr>
        <w:pStyle w:val="ListParagraph"/>
        <w:numPr>
          <w:ilvl w:val="0"/>
          <w:numId w:val="29"/>
        </w:numPr>
        <w:spacing w:after="0" w:line="240" w:lineRule="auto"/>
        <w:rPr>
          <w:rFonts w:ascii="Gill Sans MT" w:hAnsi="Gill Sans MT" w:cs="AppleSystemUIFont"/>
        </w:rPr>
      </w:pPr>
      <w:r>
        <w:rPr>
          <w:rFonts w:ascii="Gill Sans MT" w:hAnsi="Gill Sans MT" w:cs="AppleSystemUIFont"/>
        </w:rPr>
        <w:t>Druk op de knop met het attribuut “Button-open-drawer”</w:t>
      </w:r>
    </w:p>
    <w:p w14:paraId="453910E1" w14:textId="77777777" w:rsidR="007F37B1" w:rsidRDefault="007F37B1" w:rsidP="007F37B1">
      <w:pPr>
        <w:pStyle w:val="ListParagraph"/>
        <w:numPr>
          <w:ilvl w:val="0"/>
          <w:numId w:val="29"/>
        </w:numPr>
        <w:spacing w:after="0" w:line="240" w:lineRule="auto"/>
        <w:rPr>
          <w:rFonts w:ascii="Gill Sans MT" w:hAnsi="Gill Sans MT" w:cs="AppleSystemUIFont"/>
          <w:lang w:val="en-US"/>
        </w:rPr>
      </w:pPr>
      <w:r w:rsidRPr="00665C7B">
        <w:rPr>
          <w:rFonts w:ascii="Gill Sans MT" w:hAnsi="Gill Sans MT" w:cs="AppleSystemUIFont"/>
          <w:lang w:val="en-US"/>
        </w:rPr>
        <w:t>Vul de input velden in met de attributen: TextField-case-number, TextField-case-title, TextField-case-</w:t>
      </w:r>
      <w:r>
        <w:rPr>
          <w:rFonts w:ascii="Gill Sans MT" w:hAnsi="Gill Sans MT" w:cs="AppleSystemUIFont"/>
          <w:lang w:val="en-US"/>
        </w:rPr>
        <w:t>description, ‘Choose a status’ en ‘Choose a case type’.</w:t>
      </w:r>
    </w:p>
    <w:p w14:paraId="39495331" w14:textId="77777777" w:rsidR="007F37B1" w:rsidRDefault="007F37B1" w:rsidP="007F37B1">
      <w:pPr>
        <w:pStyle w:val="ListParagraph"/>
        <w:numPr>
          <w:ilvl w:val="0"/>
          <w:numId w:val="29"/>
        </w:numPr>
        <w:spacing w:after="0" w:line="240" w:lineRule="auto"/>
        <w:rPr>
          <w:rFonts w:ascii="Gill Sans MT" w:hAnsi="Gill Sans MT" w:cs="AppleSystemUIFont"/>
        </w:rPr>
      </w:pPr>
      <w:r w:rsidRPr="00665C7B">
        <w:rPr>
          <w:rFonts w:ascii="Gill Sans MT" w:hAnsi="Gill Sans MT" w:cs="AppleSystemUIFont"/>
        </w:rPr>
        <w:t>Druk op de knop met het attr</w:t>
      </w:r>
      <w:r>
        <w:rPr>
          <w:rFonts w:ascii="Gill Sans MT" w:hAnsi="Gill Sans MT" w:cs="AppleSystemUIFont"/>
        </w:rPr>
        <w:t>ibuut “Button-cancel-add-case”.</w:t>
      </w:r>
    </w:p>
    <w:p w14:paraId="4D095544" w14:textId="77777777" w:rsidR="007F37B1" w:rsidRDefault="007F37B1" w:rsidP="007F37B1">
      <w:pPr>
        <w:pStyle w:val="ListParagraph"/>
        <w:numPr>
          <w:ilvl w:val="0"/>
          <w:numId w:val="29"/>
        </w:numPr>
        <w:spacing w:after="0" w:line="240" w:lineRule="auto"/>
        <w:rPr>
          <w:rFonts w:ascii="Gill Sans MT" w:hAnsi="Gill Sans MT" w:cs="AppleSystemUIFont"/>
        </w:rPr>
      </w:pPr>
      <w:r>
        <w:rPr>
          <w:rFonts w:ascii="Gill Sans MT" w:hAnsi="Gill Sans MT" w:cs="AppleSystemUIFont"/>
        </w:rPr>
        <w:t>Druk weer op de knop met het attribuut “Button-open-drawer”</w:t>
      </w:r>
    </w:p>
    <w:p w14:paraId="7A190311" w14:textId="77777777" w:rsidR="007F37B1" w:rsidRDefault="007F37B1" w:rsidP="007F37B1">
      <w:pPr>
        <w:pStyle w:val="ListParagraph"/>
        <w:numPr>
          <w:ilvl w:val="0"/>
          <w:numId w:val="29"/>
        </w:numPr>
        <w:spacing w:after="0" w:line="240" w:lineRule="auto"/>
        <w:rPr>
          <w:rFonts w:ascii="Gill Sans MT" w:hAnsi="Gill Sans MT" w:cs="AppleSystemUIFont"/>
          <w:lang w:val="en-US"/>
        </w:rPr>
      </w:pPr>
      <w:r w:rsidRPr="00665C7B">
        <w:rPr>
          <w:rFonts w:ascii="Gill Sans MT" w:hAnsi="Gill Sans MT" w:cs="AppleSystemUIFont"/>
          <w:lang w:val="en-US"/>
        </w:rPr>
        <w:t>Vul de input velden in met de attributen: TextField-case-number, TextField-case-title, TextField-case-</w:t>
      </w:r>
      <w:r>
        <w:rPr>
          <w:rFonts w:ascii="Gill Sans MT" w:hAnsi="Gill Sans MT" w:cs="AppleSystemUIFont"/>
          <w:lang w:val="en-US"/>
        </w:rPr>
        <w:t>description, ‘Choose a status’ en ‘Choose a case type’.</w:t>
      </w:r>
    </w:p>
    <w:p w14:paraId="2C979C90" w14:textId="77777777" w:rsidR="007F37B1" w:rsidRPr="009B67B5" w:rsidRDefault="007F37B1" w:rsidP="007F37B1">
      <w:pPr>
        <w:pStyle w:val="ListParagraph"/>
        <w:numPr>
          <w:ilvl w:val="0"/>
          <w:numId w:val="29"/>
        </w:numPr>
        <w:spacing w:after="0" w:line="240" w:lineRule="auto"/>
        <w:rPr>
          <w:rFonts w:ascii="Gill Sans MT" w:hAnsi="Gill Sans MT" w:cs="AppleSystemUIFont"/>
        </w:rPr>
      </w:pPr>
      <w:r w:rsidRPr="00665C7B">
        <w:rPr>
          <w:rFonts w:ascii="Gill Sans MT" w:hAnsi="Gill Sans MT" w:cs="AppleSystemUIFont"/>
        </w:rPr>
        <w:t>Druk op de knop met het attr</w:t>
      </w:r>
      <w:r>
        <w:rPr>
          <w:rFonts w:ascii="Gill Sans MT" w:hAnsi="Gill Sans MT" w:cs="AppleSystemUIFont"/>
        </w:rPr>
        <w:t>ibuut “Button-add-case”.</w:t>
      </w:r>
    </w:p>
    <w:p w14:paraId="4F5DFDAE" w14:textId="77777777" w:rsidR="007F37B1" w:rsidRDefault="007F37B1" w:rsidP="007F37B1">
      <w:pPr>
        <w:pStyle w:val="ListParagraph"/>
        <w:rPr>
          <w:rFonts w:ascii="Gill Sans MT" w:hAnsi="Gill Sans MT" w:cs="AppleSystemUIFont"/>
        </w:rPr>
      </w:pPr>
      <w:r>
        <w:rPr>
          <w:rFonts w:ascii="Gill Sans MT" w:hAnsi="Gill Sans MT" w:cs="AppleSystemUIFont"/>
        </w:rPr>
        <w:t xml:space="preserve">In mijn testcode zie je ook telkens waitForTimeout staan. Deze code zorgt ervoor dat de pagina de meegegeven seconden een timeout heeft. Dit doe ik om zo ook echt de gebruikerservaring te testen. </w:t>
      </w:r>
    </w:p>
    <w:p w14:paraId="63D9CCFB" w14:textId="77777777" w:rsidR="007F37B1" w:rsidRDefault="007F37B1" w:rsidP="007F37B1">
      <w:pPr>
        <w:rPr>
          <w:rFonts w:ascii="Gill Sans MT" w:hAnsi="Gill Sans MT" w:cs="AppleSystemUIFont"/>
        </w:rPr>
      </w:pPr>
    </w:p>
    <w:p w14:paraId="3599B20B" w14:textId="77777777" w:rsidR="007F37B1" w:rsidRDefault="007F37B1" w:rsidP="007F37B1">
      <w:pPr>
        <w:rPr>
          <w:rFonts w:ascii="Gill Sans MT" w:hAnsi="Gill Sans MT" w:cs="AppleSystemUIFont"/>
        </w:rPr>
      </w:pPr>
      <w:r>
        <w:rPr>
          <w:rFonts w:ascii="Gill Sans MT" w:hAnsi="Gill Sans MT" w:cs="AppleSystemUIFont"/>
        </w:rPr>
        <w:t xml:space="preserve">Met deze test doorloop ik de functionaliteiten van elk component, test ik de samenwerking van de componenten en test ik het proces van het gebruikersperspectief. </w:t>
      </w:r>
    </w:p>
    <w:p w14:paraId="6450294F" w14:textId="77777777" w:rsidR="007F37B1" w:rsidRDefault="007F37B1" w:rsidP="007F37B1">
      <w:pPr>
        <w:rPr>
          <w:rFonts w:ascii="Gill Sans MT" w:hAnsi="Gill Sans MT" w:cs="AppleSystemUIFont"/>
        </w:rPr>
      </w:pPr>
    </w:p>
    <w:p w14:paraId="724DA951" w14:textId="77777777" w:rsidR="007F37B1" w:rsidRPr="00665C7B" w:rsidRDefault="007F37B1" w:rsidP="007F37B1">
      <w:pPr>
        <w:rPr>
          <w:rFonts w:ascii="Gill Sans MT" w:hAnsi="Gill Sans MT"/>
        </w:rPr>
      </w:pPr>
    </w:p>
    <w:p w14:paraId="58B90B82" w14:textId="12516873" w:rsidR="007F37B1" w:rsidRPr="00665C7B" w:rsidRDefault="007F37B1" w:rsidP="007F37B1">
      <w:pPr>
        <w:rPr>
          <w:rFonts w:ascii="Gill Sans MT" w:hAnsi="Gill Sans MT"/>
        </w:rPr>
      </w:pPr>
      <w:r>
        <w:rPr>
          <w:rFonts w:ascii="Gill Sans MT" w:hAnsi="Gill Sans MT"/>
        </w:rPr>
        <w:br w:type="page"/>
      </w:r>
    </w:p>
    <w:p w14:paraId="4DFB6C91" w14:textId="77777777" w:rsidR="007F37B1" w:rsidRDefault="007F37B1" w:rsidP="007F37B1">
      <w:pPr>
        <w:rPr>
          <w:rFonts w:ascii="Gill Sans MT" w:hAnsi="Gill Sans MT"/>
        </w:rPr>
      </w:pPr>
      <w:r>
        <w:rPr>
          <w:rFonts w:ascii="Gill Sans MT" w:hAnsi="Gill Sans MT"/>
        </w:rPr>
        <w:lastRenderedPageBreak/>
        <w:t>De pagina die ik getest heb voor deze userstory:</w:t>
      </w:r>
    </w:p>
    <w:p w14:paraId="4180D78F" w14:textId="77777777" w:rsidR="007F37B1" w:rsidRDefault="007F37B1" w:rsidP="007F37B1">
      <w:pPr>
        <w:rPr>
          <w:rFonts w:ascii="Gill Sans MT" w:hAnsi="Gill Sans MT"/>
        </w:rPr>
      </w:pPr>
    </w:p>
    <w:p w14:paraId="06DA5D79" w14:textId="77777777" w:rsidR="007F37B1" w:rsidRPr="008602D2" w:rsidRDefault="007F37B1" w:rsidP="007F37B1">
      <w:pPr>
        <w:pStyle w:val="ListParagraph"/>
        <w:numPr>
          <w:ilvl w:val="0"/>
          <w:numId w:val="28"/>
        </w:numPr>
        <w:spacing w:after="0" w:line="240" w:lineRule="auto"/>
        <w:rPr>
          <w:rFonts w:ascii="Gill Sans MT" w:hAnsi="Gill Sans MT"/>
        </w:rPr>
      </w:pPr>
      <w:r w:rsidRPr="008602D2">
        <w:rPr>
          <w:rFonts w:ascii="Gill Sans MT" w:hAnsi="Gill Sans MT"/>
        </w:rPr>
        <w:t>Case overzicht</w:t>
      </w:r>
    </w:p>
    <w:p w14:paraId="02409A3E" w14:textId="77777777" w:rsidR="007F37B1" w:rsidRDefault="007F37B1" w:rsidP="007F37B1">
      <w:pPr>
        <w:rPr>
          <w:rFonts w:ascii="Gill Sans MT" w:hAnsi="Gill Sans MT"/>
        </w:rPr>
      </w:pPr>
    </w:p>
    <w:p w14:paraId="0369E13E" w14:textId="77777777" w:rsidR="007F37B1" w:rsidRDefault="007F37B1" w:rsidP="007F37B1">
      <w:pPr>
        <w:rPr>
          <w:rFonts w:ascii="Gill Sans MT" w:hAnsi="Gill Sans MT"/>
        </w:rPr>
      </w:pPr>
      <w:r>
        <w:rPr>
          <w:rFonts w:ascii="Gill Sans MT" w:hAnsi="Gill Sans MT"/>
        </w:rPr>
        <w:t>De vormconcepten zien er als volgt uit:</w:t>
      </w:r>
    </w:p>
    <w:p w14:paraId="0FF2BB28" w14:textId="77777777" w:rsidR="007F37B1" w:rsidRDefault="007F37B1" w:rsidP="007F37B1">
      <w:pPr>
        <w:rPr>
          <w:rFonts w:ascii="Gill Sans MT" w:hAnsi="Gill Sans MT"/>
        </w:rPr>
      </w:pPr>
    </w:p>
    <w:p w14:paraId="20440E4D" w14:textId="74C06434" w:rsidR="007F37B1" w:rsidRDefault="007F37B1" w:rsidP="007F37B1">
      <w:pPr>
        <w:rPr>
          <w:rFonts w:ascii="Gill Sans MT" w:hAnsi="Gill Sans MT"/>
        </w:rPr>
      </w:pPr>
      <w:r>
        <w:rPr>
          <w:rFonts w:ascii="Gill Sans MT" w:hAnsi="Gill Sans MT"/>
        </w:rPr>
        <w:t>Dit is de Case overzicht pagina.</w:t>
      </w:r>
    </w:p>
    <w:p w14:paraId="13D127CA" w14:textId="02BF2DE1" w:rsidR="007F37B1" w:rsidRDefault="007F37B1" w:rsidP="007F37B1">
      <w:pPr>
        <w:rPr>
          <w:rFonts w:ascii="Gill Sans MT" w:hAnsi="Gill Sans MT"/>
        </w:rPr>
      </w:pPr>
    </w:p>
    <w:p w14:paraId="6DE569C6" w14:textId="48F76550" w:rsidR="007F37B1" w:rsidRDefault="007F37B1" w:rsidP="007F37B1">
      <w:pPr>
        <w:rPr>
          <w:rFonts w:ascii="Gill Sans MT" w:hAnsi="Gill Sans MT"/>
        </w:rPr>
      </w:pPr>
      <w:r>
        <w:rPr>
          <w:rFonts w:ascii="Gill Sans MT" w:hAnsi="Gill Sans MT"/>
          <w:noProof/>
        </w:rPr>
        <mc:AlternateContent>
          <mc:Choice Requires="wps">
            <w:drawing>
              <wp:anchor distT="0" distB="0" distL="114300" distR="114300" simplePos="0" relativeHeight="251669526" behindDoc="0" locked="0" layoutInCell="1" allowOverlap="1" wp14:anchorId="5BE80C45" wp14:editId="6FF6217F">
                <wp:simplePos x="0" y="0"/>
                <wp:positionH relativeFrom="column">
                  <wp:posOffset>4563611</wp:posOffset>
                </wp:positionH>
                <wp:positionV relativeFrom="paragraph">
                  <wp:posOffset>737148</wp:posOffset>
                </wp:positionV>
                <wp:extent cx="857821" cy="2818468"/>
                <wp:effectExtent l="0" t="25400" r="44450" b="13970"/>
                <wp:wrapNone/>
                <wp:docPr id="215" name="Straight Arrow Connector 215"/>
                <wp:cNvGraphicFramePr/>
                <a:graphic xmlns:a="http://schemas.openxmlformats.org/drawingml/2006/main">
                  <a:graphicData uri="http://schemas.microsoft.com/office/word/2010/wordprocessingShape">
                    <wps:wsp>
                      <wps:cNvCnPr/>
                      <wps:spPr>
                        <a:xfrm flipV="1">
                          <a:off x="0" y="0"/>
                          <a:ext cx="857821" cy="2818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5B4A0" id="Straight Arrow Connector 215" o:spid="_x0000_s1026" type="#_x0000_t32" style="position:absolute;margin-left:359.35pt;margin-top:58.05pt;width:67.55pt;height:221.95pt;flip:y;z-index:2516695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" strokecolor="#4472c4 [3204]" strokeweight=".5pt">
                <v:stroke endarrow="block" joinstyle="miter"/>
              </v:shape>
            </w:pict>
          </mc:Fallback>
        </mc:AlternateContent>
      </w:r>
      <w:r>
        <w:rPr>
          <w:rFonts w:ascii="Gill Sans MT" w:hAnsi="Gill Sans MT"/>
          <w:noProof/>
        </w:rPr>
        <w:drawing>
          <wp:inline distT="0" distB="0" distL="0" distR="0" wp14:anchorId="52B52759" wp14:editId="0AB36211">
            <wp:extent cx="5731510" cy="3260090"/>
            <wp:effectExtent l="0" t="0" r="0" b="3810"/>
            <wp:docPr id="226" name="Picture 2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60090"/>
                    </a:xfrm>
                    <a:prstGeom prst="rect">
                      <a:avLst/>
                    </a:prstGeom>
                  </pic:spPr>
                </pic:pic>
              </a:graphicData>
            </a:graphic>
          </wp:inline>
        </w:drawing>
      </w:r>
    </w:p>
    <w:p w14:paraId="1517CDEA" w14:textId="6420AC56" w:rsidR="007F37B1" w:rsidRDefault="007F37B1" w:rsidP="007F37B1">
      <w:pPr>
        <w:rPr>
          <w:rFonts w:ascii="Gill Sans MT" w:hAnsi="Gill Sans MT"/>
        </w:rPr>
      </w:pPr>
      <w:r>
        <w:rPr>
          <w:rFonts w:ascii="Gill Sans MT" w:hAnsi="Gill Sans MT"/>
          <w:noProof/>
        </w:rPr>
        <mc:AlternateContent>
          <mc:Choice Requires="wps">
            <w:drawing>
              <wp:anchor distT="0" distB="0" distL="114300" distR="114300" simplePos="0" relativeHeight="251675670" behindDoc="0" locked="0" layoutInCell="1" allowOverlap="1" wp14:anchorId="1EC5ECC3" wp14:editId="38BD24A9">
                <wp:simplePos x="0" y="0"/>
                <wp:positionH relativeFrom="column">
                  <wp:posOffset>4048125</wp:posOffset>
                </wp:positionH>
                <wp:positionV relativeFrom="paragraph">
                  <wp:posOffset>230342</wp:posOffset>
                </wp:positionV>
                <wp:extent cx="991181" cy="237325"/>
                <wp:effectExtent l="0" t="0" r="12700" b="17145"/>
                <wp:wrapNone/>
                <wp:docPr id="216" name="Text Box 216"/>
                <wp:cNvGraphicFramePr/>
                <a:graphic xmlns:a="http://schemas.openxmlformats.org/drawingml/2006/main">
                  <a:graphicData uri="http://schemas.microsoft.com/office/word/2010/wordprocessingShape">
                    <wps:wsp>
                      <wps:cNvSpPr txBox="1"/>
                      <wps:spPr>
                        <a:xfrm>
                          <a:off x="0" y="0"/>
                          <a:ext cx="991181" cy="237325"/>
                        </a:xfrm>
                        <a:prstGeom prst="rect">
                          <a:avLst/>
                        </a:prstGeom>
                        <a:solidFill>
                          <a:schemeClr val="lt1"/>
                        </a:solidFill>
                        <a:ln w="6350">
                          <a:solidFill>
                            <a:prstClr val="black"/>
                          </a:solidFill>
                        </a:ln>
                      </wps:spPr>
                      <wps:txbx>
                        <w:txbxContent>
                          <w:p w14:paraId="16D32BD7" w14:textId="77777777" w:rsidR="007F37B1" w:rsidRPr="003F1A30" w:rsidRDefault="007F37B1" w:rsidP="007F37B1">
                            <w:pPr>
                              <w:rPr>
                                <w:rFonts w:ascii="Gill Sans MT" w:hAnsi="Gill Sans MT"/>
                                <w:sz w:val="21"/>
                                <w:szCs w:val="21"/>
                              </w:rPr>
                            </w:pPr>
                            <w:r w:rsidRPr="003F1A30">
                              <w:rPr>
                                <w:rFonts w:ascii="Gill Sans MT" w:hAnsi="Gill Sans MT"/>
                                <w:sz w:val="21"/>
                                <w:szCs w:val="21"/>
                              </w:rPr>
                              <w:t>Blauwe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5ECC3" id="Text Box 216" o:spid="_x0000_s1034" type="#_x0000_t202" style="position:absolute;margin-left:318.75pt;margin-top:18.15pt;width:78.05pt;height:18.7pt;z-index:2516756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" fillcolor="white [3201]" strokeweight=".5pt">
                <v:textbox>
                  <w:txbxContent>
                    <w:p w14:paraId="16D32BD7" w14:textId="77777777" w:rsidR="007F37B1" w:rsidRPr="003F1A30" w:rsidRDefault="007F37B1" w:rsidP="007F37B1">
                      <w:pPr>
                        <w:rPr>
                          <w:rFonts w:ascii="Gill Sans MT" w:hAnsi="Gill Sans MT"/>
                          <w:sz w:val="21"/>
                          <w:szCs w:val="21"/>
                        </w:rPr>
                      </w:pPr>
                      <w:r w:rsidRPr="003F1A30">
                        <w:rPr>
                          <w:rFonts w:ascii="Gill Sans MT" w:hAnsi="Gill Sans MT"/>
                          <w:sz w:val="21"/>
                          <w:szCs w:val="21"/>
                        </w:rPr>
                        <w:t>Blauwe button</w:t>
                      </w:r>
                    </w:p>
                  </w:txbxContent>
                </v:textbox>
              </v:shape>
            </w:pict>
          </mc:Fallback>
        </mc:AlternateContent>
      </w:r>
    </w:p>
    <w:p w14:paraId="4D433C95" w14:textId="54803C61" w:rsidR="007F37B1" w:rsidRDefault="007F37B1" w:rsidP="007F37B1">
      <w:pPr>
        <w:rPr>
          <w:rFonts w:ascii="Gill Sans MT" w:hAnsi="Gill Sans MT"/>
        </w:rPr>
      </w:pPr>
      <w:r>
        <w:rPr>
          <w:rFonts w:ascii="Gill Sans MT" w:hAnsi="Gill Sans MT"/>
          <w:noProof/>
        </w:rPr>
        <w:drawing>
          <wp:anchor distT="0" distB="0" distL="114300" distR="114300" simplePos="0" relativeHeight="251668502" behindDoc="0" locked="0" layoutInCell="1" allowOverlap="1" wp14:anchorId="2503B822" wp14:editId="041C53B2">
            <wp:simplePos x="0" y="0"/>
            <wp:positionH relativeFrom="margin">
              <wp:posOffset>-50095</wp:posOffset>
            </wp:positionH>
            <wp:positionV relativeFrom="margin">
              <wp:posOffset>6425897</wp:posOffset>
            </wp:positionV>
            <wp:extent cx="5612765" cy="3187065"/>
            <wp:effectExtent l="0" t="0" r="635" b="635"/>
            <wp:wrapSquare wrapText="bothSides"/>
            <wp:docPr id="232" name="Picture 2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765" cy="3187065"/>
                    </a:xfrm>
                    <a:prstGeom prst="rect">
                      <a:avLst/>
                    </a:prstGeom>
                  </pic:spPr>
                </pic:pic>
              </a:graphicData>
            </a:graphic>
            <wp14:sizeRelH relativeFrom="margin">
              <wp14:pctWidth>0</wp14:pctWidth>
            </wp14:sizeRelH>
            <wp14:sizeRelV relativeFrom="margin">
              <wp14:pctHeight>0</wp14:pctHeight>
            </wp14:sizeRelV>
          </wp:anchor>
        </w:drawing>
      </w:r>
      <w:r>
        <w:rPr>
          <w:rFonts w:ascii="Gill Sans MT" w:hAnsi="Gill Sans MT"/>
          <w:noProof/>
        </w:rPr>
        <mc:AlternateContent>
          <mc:Choice Requires="wps">
            <w:drawing>
              <wp:anchor distT="0" distB="0" distL="114300" distR="114300" simplePos="0" relativeHeight="251672598" behindDoc="0" locked="0" layoutInCell="1" allowOverlap="1" wp14:anchorId="0F99361E" wp14:editId="3AAA91C6">
                <wp:simplePos x="0" y="0"/>
                <wp:positionH relativeFrom="column">
                  <wp:posOffset>2261569</wp:posOffset>
                </wp:positionH>
                <wp:positionV relativeFrom="paragraph">
                  <wp:posOffset>252716</wp:posOffset>
                </wp:positionV>
                <wp:extent cx="349008" cy="607274"/>
                <wp:effectExtent l="0" t="0" r="32385" b="40640"/>
                <wp:wrapNone/>
                <wp:docPr id="217" name="Straight Arrow Connector 217"/>
                <wp:cNvGraphicFramePr/>
                <a:graphic xmlns:a="http://schemas.openxmlformats.org/drawingml/2006/main">
                  <a:graphicData uri="http://schemas.microsoft.com/office/word/2010/wordprocessingShape">
                    <wps:wsp>
                      <wps:cNvCnPr/>
                      <wps:spPr>
                        <a:xfrm>
                          <a:off x="0" y="0"/>
                          <a:ext cx="349008" cy="607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D86A5E" id="Straight Arrow Connector 217" o:spid="_x0000_s1026" type="#_x0000_t32" style="position:absolute;margin-left:178.1pt;margin-top:19.9pt;width:27.5pt;height:47.8pt;z-index:2516725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" strokecolor="#4472c4 [3204]" strokeweight=".5pt">
                <v:stroke endarrow="block" joinstyle="miter"/>
              </v:shape>
            </w:pict>
          </mc:Fallback>
        </mc:AlternateContent>
      </w:r>
      <w:r>
        <w:rPr>
          <w:rFonts w:ascii="Gill Sans MT" w:hAnsi="Gill Sans MT"/>
        </w:rPr>
        <w:t>Dit is de Case overzicht pagina die een formulier laat zien na dat er op de blauwe button met de naam “New” rechtsboven is gedrukt.</w:t>
      </w:r>
    </w:p>
    <w:p w14:paraId="273FCDED" w14:textId="0F1801CD" w:rsidR="007F37B1" w:rsidRDefault="007F37B1" w:rsidP="007F37B1">
      <w:pPr>
        <w:rPr>
          <w:rFonts w:ascii="Gill Sans MT" w:hAnsi="Gill Sans MT"/>
        </w:rPr>
      </w:pPr>
    </w:p>
    <w:p w14:paraId="5D831D9D" w14:textId="4DC37408" w:rsidR="007F37B1" w:rsidRDefault="007F37B1" w:rsidP="007F37B1">
      <w:pPr>
        <w:rPr>
          <w:rFonts w:ascii="Gill Sans MT" w:hAnsi="Gill Sans MT"/>
        </w:rPr>
      </w:pPr>
      <w:r>
        <w:rPr>
          <w:rFonts w:ascii="Gill Sans MT" w:hAnsi="Gill Sans MT"/>
        </w:rPr>
        <w:lastRenderedPageBreak/>
        <w:t>Scenario’s:</w:t>
      </w:r>
    </w:p>
    <w:p w14:paraId="0A1404ED" w14:textId="52DB7A2D" w:rsidR="007F37B1" w:rsidRDefault="007F37B1" w:rsidP="007F37B1">
      <w:pPr>
        <w:rPr>
          <w:rFonts w:ascii="Gill Sans MT" w:hAnsi="Gill Sans MT"/>
        </w:rPr>
      </w:pPr>
      <w:r>
        <w:rPr>
          <w:rFonts w:ascii="Gill Sans MT" w:hAnsi="Gill Sans MT"/>
          <w:noProof/>
        </w:rPr>
        <mc:AlternateContent>
          <mc:Choice Requires="wps">
            <w:drawing>
              <wp:anchor distT="0" distB="0" distL="114300" distR="114300" simplePos="0" relativeHeight="251666454" behindDoc="0" locked="0" layoutInCell="1" allowOverlap="1" wp14:anchorId="2F6B60F1" wp14:editId="4572D07F">
                <wp:simplePos x="0" y="0"/>
                <wp:positionH relativeFrom="column">
                  <wp:posOffset>4903694</wp:posOffset>
                </wp:positionH>
                <wp:positionV relativeFrom="paragraph">
                  <wp:posOffset>442222</wp:posOffset>
                </wp:positionV>
                <wp:extent cx="1380879" cy="753036"/>
                <wp:effectExtent l="0" t="0" r="16510" b="9525"/>
                <wp:wrapNone/>
                <wp:docPr id="218" name="Text Box 218"/>
                <wp:cNvGraphicFramePr/>
                <a:graphic xmlns:a="http://schemas.openxmlformats.org/drawingml/2006/main">
                  <a:graphicData uri="http://schemas.microsoft.com/office/word/2010/wordprocessingShape">
                    <wps:wsp>
                      <wps:cNvSpPr txBox="1"/>
                      <wps:spPr>
                        <a:xfrm>
                          <a:off x="0" y="0"/>
                          <a:ext cx="1380879" cy="753036"/>
                        </a:xfrm>
                        <a:prstGeom prst="rect">
                          <a:avLst/>
                        </a:prstGeom>
                        <a:solidFill>
                          <a:schemeClr val="lt1"/>
                        </a:solidFill>
                        <a:ln w="6350">
                          <a:solidFill>
                            <a:prstClr val="black"/>
                          </a:solidFill>
                        </a:ln>
                      </wps:spPr>
                      <wps:txbx>
                        <w:txbxContent>
                          <w:p w14:paraId="3E4599F1" w14:textId="77777777" w:rsidR="007F37B1" w:rsidRDefault="007F37B1" w:rsidP="007F37B1">
                            <w:pPr>
                              <w:rPr>
                                <w:rFonts w:ascii="Gill Sans MT" w:hAnsi="Gill Sans MT"/>
                              </w:rPr>
                            </w:pPr>
                            <w:r>
                              <w:rPr>
                                <w:rFonts w:ascii="Gill Sans MT" w:hAnsi="Gill Sans MT"/>
                              </w:rPr>
                              <w:t xml:space="preserve">Klik op de blauwe button rechtsboven die als naam “New” heeft. </w:t>
                            </w:r>
                          </w:p>
                          <w:p w14:paraId="0F2F8D4B" w14:textId="77777777" w:rsidR="007F37B1" w:rsidRPr="00FE7128" w:rsidRDefault="007F37B1" w:rsidP="007F37B1">
                            <w:pPr>
                              <w:rPr>
                                <w:rFonts w:ascii="Gill Sans MT" w:hAnsi="Gill Sans M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6B60F1" id="Text Box 218" o:spid="_x0000_s1035" type="#_x0000_t202" style="position:absolute;margin-left:386.1pt;margin-top:34.8pt;width:108.75pt;height:59.3pt;z-index:2516664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" fillcolor="white [3201]" strokeweight=".5pt">
                <v:textbox>
                  <w:txbxContent>
                    <w:p w14:paraId="3E4599F1" w14:textId="77777777" w:rsidR="007F37B1" w:rsidRDefault="007F37B1" w:rsidP="007F37B1">
                      <w:pPr>
                        <w:rPr>
                          <w:rFonts w:ascii="Gill Sans MT" w:hAnsi="Gill Sans MT"/>
                        </w:rPr>
                      </w:pPr>
                      <w:r>
                        <w:rPr>
                          <w:rFonts w:ascii="Gill Sans MT" w:hAnsi="Gill Sans MT"/>
                        </w:rPr>
                        <w:t xml:space="preserve">Klik op de blauwe button rechtsboven die als naam “New” heeft. </w:t>
                      </w:r>
                    </w:p>
                    <w:p w14:paraId="0F2F8D4B" w14:textId="77777777" w:rsidR="007F37B1" w:rsidRPr="00FE7128" w:rsidRDefault="007F37B1" w:rsidP="007F37B1">
                      <w:pPr>
                        <w:rPr>
                          <w:rFonts w:ascii="Gill Sans MT" w:hAnsi="Gill Sans MT"/>
                        </w:rPr>
                      </w:pPr>
                    </w:p>
                  </w:txbxContent>
                </v:textbox>
              </v:shape>
            </w:pict>
          </mc:Fallback>
        </mc:AlternateContent>
      </w:r>
      <w:r>
        <w:rPr>
          <w:rFonts w:ascii="Gill Sans MT" w:hAnsi="Gill Sans MT"/>
          <w:noProof/>
        </w:rPr>
        <mc:AlternateContent>
          <mc:Choice Requires="wps">
            <w:drawing>
              <wp:anchor distT="0" distB="0" distL="114300" distR="114300" simplePos="0" relativeHeight="251665430" behindDoc="0" locked="0" layoutInCell="1" allowOverlap="1" wp14:anchorId="60B574E5" wp14:editId="2C527073">
                <wp:simplePos x="0" y="0"/>
                <wp:positionH relativeFrom="column">
                  <wp:posOffset>4218039</wp:posOffset>
                </wp:positionH>
                <wp:positionV relativeFrom="paragraph">
                  <wp:posOffset>444275</wp:posOffset>
                </wp:positionV>
                <wp:extent cx="684325" cy="0"/>
                <wp:effectExtent l="0" t="63500" r="0" b="76200"/>
                <wp:wrapNone/>
                <wp:docPr id="219" name="Straight Arrow Connector 219"/>
                <wp:cNvGraphicFramePr/>
                <a:graphic xmlns:a="http://schemas.openxmlformats.org/drawingml/2006/main">
                  <a:graphicData uri="http://schemas.microsoft.com/office/word/2010/wordprocessingShape">
                    <wps:wsp>
                      <wps:cNvCnPr/>
                      <wps:spPr>
                        <a:xfrm>
                          <a:off x="0" y="0"/>
                          <a:ext cx="684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5F8B8" id="Straight Arrow Connector 219" o:spid="_x0000_s1026" type="#_x0000_t32" style="position:absolute;margin-left:332.15pt;margin-top:35pt;width:53.9pt;height:0;z-index:2516654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" strokecolor="#4472c4 [3204]" strokeweight=".5pt">
                <v:stroke endarrow="block" joinstyle="miter"/>
              </v:shape>
            </w:pict>
          </mc:Fallback>
        </mc:AlternateContent>
      </w:r>
      <w:r>
        <w:rPr>
          <w:rFonts w:ascii="Gill Sans MT" w:hAnsi="Gill Sans MT"/>
          <w:noProof/>
        </w:rPr>
        <w:drawing>
          <wp:inline distT="0" distB="0" distL="0" distR="0" wp14:anchorId="71B0BDE5" wp14:editId="2471FD65">
            <wp:extent cx="4345497" cy="2471725"/>
            <wp:effectExtent l="0" t="0" r="0" b="5080"/>
            <wp:docPr id="233" name="Picture 2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76478" cy="2489347"/>
                    </a:xfrm>
                    <a:prstGeom prst="rect">
                      <a:avLst/>
                    </a:prstGeom>
                  </pic:spPr>
                </pic:pic>
              </a:graphicData>
            </a:graphic>
          </wp:inline>
        </w:drawing>
      </w:r>
    </w:p>
    <w:p w14:paraId="3D0DB95C" w14:textId="434DF56D" w:rsidR="007F37B1" w:rsidRDefault="007F37B1" w:rsidP="007F37B1">
      <w:pPr>
        <w:rPr>
          <w:rFonts w:ascii="Gill Sans MT" w:hAnsi="Gill Sans MT"/>
        </w:rPr>
      </w:pPr>
      <w:r>
        <w:rPr>
          <w:rFonts w:ascii="Gill Sans MT" w:hAnsi="Gill Sans MT"/>
          <w:noProof/>
        </w:rPr>
        <w:drawing>
          <wp:anchor distT="0" distB="0" distL="114300" distR="114300" simplePos="0" relativeHeight="251677718" behindDoc="0" locked="0" layoutInCell="1" allowOverlap="1" wp14:anchorId="4412C144" wp14:editId="397C0340">
            <wp:simplePos x="0" y="0"/>
            <wp:positionH relativeFrom="margin">
              <wp:posOffset>4991001</wp:posOffset>
            </wp:positionH>
            <wp:positionV relativeFrom="margin">
              <wp:posOffset>6490341</wp:posOffset>
            </wp:positionV>
            <wp:extent cx="516255" cy="224790"/>
            <wp:effectExtent l="0" t="0" r="4445" b="3810"/>
            <wp:wrapSquare wrapText="bothSides"/>
            <wp:docPr id="234" name="Picture 234" descr="A blue rectang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ue rectangle with white text&#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6255" cy="224790"/>
                    </a:xfrm>
                    <a:prstGeom prst="rect">
                      <a:avLst/>
                    </a:prstGeom>
                  </pic:spPr>
                </pic:pic>
              </a:graphicData>
            </a:graphic>
            <wp14:sizeRelH relativeFrom="margin">
              <wp14:pctWidth>0</wp14:pctWidth>
            </wp14:sizeRelH>
            <wp14:sizeRelV relativeFrom="margin">
              <wp14:pctHeight>0</wp14:pctHeight>
            </wp14:sizeRelV>
          </wp:anchor>
        </w:drawing>
      </w:r>
      <w:r>
        <w:rPr>
          <w:rFonts w:ascii="Gill Sans MT" w:hAnsi="Gill Sans MT"/>
          <w:noProof/>
        </w:rPr>
        <mc:AlternateContent>
          <mc:Choice Requires="wps">
            <w:drawing>
              <wp:anchor distT="0" distB="0" distL="114300" distR="114300" simplePos="0" relativeHeight="251671574" behindDoc="0" locked="0" layoutInCell="1" allowOverlap="1" wp14:anchorId="2777F993" wp14:editId="4F09656A">
                <wp:simplePos x="0" y="0"/>
                <wp:positionH relativeFrom="column">
                  <wp:posOffset>2448601</wp:posOffset>
                </wp:positionH>
                <wp:positionV relativeFrom="paragraph">
                  <wp:posOffset>3446360</wp:posOffset>
                </wp:positionV>
                <wp:extent cx="286186" cy="362682"/>
                <wp:effectExtent l="0" t="25400" r="31750" b="18415"/>
                <wp:wrapNone/>
                <wp:docPr id="220" name="Straight Arrow Connector 220"/>
                <wp:cNvGraphicFramePr/>
                <a:graphic xmlns:a="http://schemas.openxmlformats.org/drawingml/2006/main">
                  <a:graphicData uri="http://schemas.microsoft.com/office/word/2010/wordprocessingShape">
                    <wps:wsp>
                      <wps:cNvCnPr/>
                      <wps:spPr>
                        <a:xfrm flipV="1">
                          <a:off x="0" y="0"/>
                          <a:ext cx="286186" cy="3626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8BE656" id="Straight Arrow Connector 220" o:spid="_x0000_s1026" type="#_x0000_t32" style="position:absolute;margin-left:192.8pt;margin-top:271.35pt;width:22.55pt;height:28.55pt;flip:y;z-index:251671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" strokecolor="#4472c4 [3204]" strokeweight=".5pt">
                <v:stroke endarrow="block" joinstyle="miter"/>
              </v:shape>
            </w:pict>
          </mc:Fallback>
        </mc:AlternateContent>
      </w:r>
      <w:r>
        <w:rPr>
          <w:rFonts w:ascii="Gill Sans MT" w:hAnsi="Gill Sans MT"/>
          <w:noProof/>
        </w:rPr>
        <w:drawing>
          <wp:anchor distT="0" distB="0" distL="114300" distR="114300" simplePos="0" relativeHeight="251667478" behindDoc="1" locked="0" layoutInCell="1" allowOverlap="1" wp14:anchorId="7B043C22" wp14:editId="7035B7B1">
            <wp:simplePos x="0" y="0"/>
            <wp:positionH relativeFrom="column">
              <wp:posOffset>0</wp:posOffset>
            </wp:positionH>
            <wp:positionV relativeFrom="paragraph">
              <wp:posOffset>314399</wp:posOffset>
            </wp:positionV>
            <wp:extent cx="5898776" cy="3255645"/>
            <wp:effectExtent l="0" t="0" r="0" b="0"/>
            <wp:wrapTight wrapText="bothSides">
              <wp:wrapPolygon edited="0">
                <wp:start x="0" y="0"/>
                <wp:lineTo x="0" y="21486"/>
                <wp:lineTo x="21533" y="21486"/>
                <wp:lineTo x="21533" y="0"/>
                <wp:lineTo x="0" y="0"/>
              </wp:wrapPolygon>
            </wp:wrapTight>
            <wp:docPr id="235" name="Picture 2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98776" cy="3255645"/>
                    </a:xfrm>
                    <a:prstGeom prst="rect">
                      <a:avLst/>
                    </a:prstGeom>
                  </pic:spPr>
                </pic:pic>
              </a:graphicData>
            </a:graphic>
            <wp14:sizeRelH relativeFrom="page">
              <wp14:pctWidth>0</wp14:pctWidth>
            </wp14:sizeRelH>
            <wp14:sizeRelV relativeFrom="page">
              <wp14:pctHeight>0</wp14:pctHeight>
            </wp14:sizeRelV>
          </wp:anchor>
        </w:drawing>
      </w:r>
    </w:p>
    <w:p w14:paraId="528CE047" w14:textId="3449611A" w:rsidR="007F37B1" w:rsidRDefault="007F37B1" w:rsidP="007F37B1">
      <w:pPr>
        <w:rPr>
          <w:rFonts w:ascii="Gill Sans MT" w:hAnsi="Gill Sans MT"/>
        </w:rPr>
      </w:pPr>
      <w:r>
        <w:rPr>
          <w:rFonts w:ascii="Gill Sans MT" w:hAnsi="Gill Sans MT"/>
          <w:noProof/>
        </w:rPr>
        <mc:AlternateContent>
          <mc:Choice Requires="wps">
            <w:drawing>
              <wp:anchor distT="0" distB="0" distL="114300" distR="114300" simplePos="0" relativeHeight="251674646" behindDoc="0" locked="0" layoutInCell="1" allowOverlap="1" wp14:anchorId="40CD1C75" wp14:editId="495257EB">
                <wp:simplePos x="0" y="0"/>
                <wp:positionH relativeFrom="column">
                  <wp:posOffset>544090</wp:posOffset>
                </wp:positionH>
                <wp:positionV relativeFrom="paragraph">
                  <wp:posOffset>3534666</wp:posOffset>
                </wp:positionV>
                <wp:extent cx="2066125" cy="607274"/>
                <wp:effectExtent l="0" t="0" r="17145" b="15240"/>
                <wp:wrapNone/>
                <wp:docPr id="222" name="Text Box 222"/>
                <wp:cNvGraphicFramePr/>
                <a:graphic xmlns:a="http://schemas.openxmlformats.org/drawingml/2006/main">
                  <a:graphicData uri="http://schemas.microsoft.com/office/word/2010/wordprocessingShape">
                    <wps:wsp>
                      <wps:cNvSpPr txBox="1"/>
                      <wps:spPr>
                        <a:xfrm>
                          <a:off x="0" y="0"/>
                          <a:ext cx="2066125" cy="607274"/>
                        </a:xfrm>
                        <a:prstGeom prst="rect">
                          <a:avLst/>
                        </a:prstGeom>
                        <a:solidFill>
                          <a:schemeClr val="lt1"/>
                        </a:solidFill>
                        <a:ln w="6350">
                          <a:solidFill>
                            <a:prstClr val="black"/>
                          </a:solidFill>
                        </a:ln>
                      </wps:spPr>
                      <wps:txbx>
                        <w:txbxContent>
                          <w:p w14:paraId="2E4C2873" w14:textId="77777777" w:rsidR="007F37B1" w:rsidRPr="0030543C" w:rsidRDefault="007F37B1" w:rsidP="007F37B1">
                            <w:pPr>
                              <w:rPr>
                                <w:rFonts w:ascii="Gill Sans MT" w:hAnsi="Gill Sans MT"/>
                              </w:rPr>
                            </w:pPr>
                            <w:r>
                              <w:rPr>
                                <w:rFonts w:ascii="Gill Sans MT" w:hAnsi="Gill Sans MT"/>
                              </w:rPr>
                              <w:t xml:space="preserve">Vul het formulier in met de dummy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CD1C75" id="Text Box 222" o:spid="_x0000_s1036" type="#_x0000_t202" style="position:absolute;margin-left:42.85pt;margin-top:278.3pt;width:162.7pt;height:47.8pt;z-index:2516746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" fillcolor="white [3201]" strokeweight=".5pt">
                <v:textbox>
                  <w:txbxContent>
                    <w:p w14:paraId="2E4C2873" w14:textId="77777777" w:rsidR="007F37B1" w:rsidRPr="0030543C" w:rsidRDefault="007F37B1" w:rsidP="007F37B1">
                      <w:pPr>
                        <w:rPr>
                          <w:rFonts w:ascii="Gill Sans MT" w:hAnsi="Gill Sans MT"/>
                        </w:rPr>
                      </w:pPr>
                      <w:r>
                        <w:rPr>
                          <w:rFonts w:ascii="Gill Sans MT" w:hAnsi="Gill Sans MT"/>
                        </w:rPr>
                        <w:t xml:space="preserve">Vul het formulier in met de dummy data. </w:t>
                      </w:r>
                    </w:p>
                  </w:txbxContent>
                </v:textbox>
              </v:shape>
            </w:pict>
          </mc:Fallback>
        </mc:AlternateContent>
      </w:r>
      <w:r>
        <w:rPr>
          <w:rFonts w:ascii="Gill Sans MT" w:hAnsi="Gill Sans MT"/>
          <w:noProof/>
        </w:rPr>
        <mc:AlternateContent>
          <mc:Choice Requires="wps">
            <w:drawing>
              <wp:anchor distT="0" distB="0" distL="114300" distR="114300" simplePos="0" relativeHeight="251670550" behindDoc="0" locked="0" layoutInCell="1" allowOverlap="1" wp14:anchorId="1896A7EC" wp14:editId="66B4CA98">
                <wp:simplePos x="0" y="0"/>
                <wp:positionH relativeFrom="column">
                  <wp:posOffset>5415280</wp:posOffset>
                </wp:positionH>
                <wp:positionV relativeFrom="paragraph">
                  <wp:posOffset>3404869</wp:posOffset>
                </wp:positionV>
                <wp:extent cx="63500" cy="393065"/>
                <wp:effectExtent l="12700" t="0" r="50800" b="38735"/>
                <wp:wrapNone/>
                <wp:docPr id="221" name="Straight Arrow Connector 221"/>
                <wp:cNvGraphicFramePr/>
                <a:graphic xmlns:a="http://schemas.openxmlformats.org/drawingml/2006/main">
                  <a:graphicData uri="http://schemas.microsoft.com/office/word/2010/wordprocessingShape">
                    <wps:wsp>
                      <wps:cNvCnPr/>
                      <wps:spPr>
                        <a:xfrm>
                          <a:off x="0" y="0"/>
                          <a:ext cx="63500" cy="393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BE893" id="Straight Arrow Connector 221" o:spid="_x0000_s1026" type="#_x0000_t32" style="position:absolute;margin-left:426.4pt;margin-top:268.1pt;width:5pt;height:30.95pt;z-index:2516705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" strokecolor="#4472c4 [3204]" strokeweight=".5pt">
                <v:stroke endarrow="block" joinstyle="miter"/>
              </v:shape>
            </w:pict>
          </mc:Fallback>
        </mc:AlternateContent>
      </w:r>
    </w:p>
    <w:p w14:paraId="0184E62E" w14:textId="4BA74BBD" w:rsidR="007F37B1" w:rsidRDefault="007F37B1" w:rsidP="007F37B1">
      <w:pPr>
        <w:rPr>
          <w:rFonts w:ascii="Gill Sans MT" w:hAnsi="Gill Sans MT"/>
        </w:rPr>
      </w:pPr>
      <w:r>
        <w:rPr>
          <w:rFonts w:ascii="Gill Sans MT" w:hAnsi="Gill Sans MT"/>
          <w:noProof/>
        </w:rPr>
        <mc:AlternateContent>
          <mc:Choice Requires="wps">
            <w:drawing>
              <wp:anchor distT="0" distB="0" distL="114300" distR="114300" simplePos="0" relativeHeight="251673622" behindDoc="0" locked="0" layoutInCell="1" allowOverlap="1" wp14:anchorId="2C7D3F96" wp14:editId="447E0B9E">
                <wp:simplePos x="0" y="0"/>
                <wp:positionH relativeFrom="column">
                  <wp:posOffset>4906575</wp:posOffset>
                </wp:positionH>
                <wp:positionV relativeFrom="paragraph">
                  <wp:posOffset>212952</wp:posOffset>
                </wp:positionV>
                <wp:extent cx="1289748" cy="593313"/>
                <wp:effectExtent l="0" t="0" r="18415" b="16510"/>
                <wp:wrapNone/>
                <wp:docPr id="223" name="Text Box 223"/>
                <wp:cNvGraphicFramePr/>
                <a:graphic xmlns:a="http://schemas.openxmlformats.org/drawingml/2006/main">
                  <a:graphicData uri="http://schemas.microsoft.com/office/word/2010/wordprocessingShape">
                    <wps:wsp>
                      <wps:cNvSpPr txBox="1"/>
                      <wps:spPr>
                        <a:xfrm>
                          <a:off x="0" y="0"/>
                          <a:ext cx="1289748" cy="593313"/>
                        </a:xfrm>
                        <a:prstGeom prst="rect">
                          <a:avLst/>
                        </a:prstGeom>
                        <a:solidFill>
                          <a:schemeClr val="lt1"/>
                        </a:solidFill>
                        <a:ln w="6350">
                          <a:solidFill>
                            <a:prstClr val="black"/>
                          </a:solidFill>
                        </a:ln>
                      </wps:spPr>
                      <wps:txbx>
                        <w:txbxContent>
                          <w:p w14:paraId="3AB89214" w14:textId="77777777" w:rsidR="007F37B1" w:rsidRPr="0030543C" w:rsidRDefault="007F37B1" w:rsidP="007F37B1">
                            <w:pPr>
                              <w:rPr>
                                <w:rFonts w:ascii="Gill Sans MT" w:hAnsi="Gill Sans MT"/>
                              </w:rPr>
                            </w:pPr>
                            <w:r w:rsidRPr="0030543C">
                              <w:rPr>
                                <w:rFonts w:ascii="Gill Sans MT" w:hAnsi="Gill Sans MT"/>
                              </w:rPr>
                              <w:t xml:space="preserve">Klik </w:t>
                            </w:r>
                            <w:r>
                              <w:rPr>
                                <w:rFonts w:ascii="Gill Sans MT" w:hAnsi="Gill Sans MT"/>
                              </w:rPr>
                              <w:t xml:space="preserve">op save </w:t>
                            </w:r>
                            <w:r w:rsidRPr="0030543C">
                              <w:rPr>
                                <w:rFonts w:ascii="Gill Sans MT" w:hAnsi="Gill Sans MT"/>
                              </w:rPr>
                              <w:t>na het invullen van het formulier</w:t>
                            </w:r>
                            <w:r>
                              <w:rPr>
                                <w:rFonts w:ascii="Gill Sans MT" w:hAnsi="Gill Sans M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7D3F96" id="Text Box 223" o:spid="_x0000_s1037" type="#_x0000_t202" style="position:absolute;margin-left:386.35pt;margin-top:16.75pt;width:101.55pt;height:46.7pt;z-index:2516736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" fillcolor="white [3201]" strokeweight=".5pt">
                <v:textbox>
                  <w:txbxContent>
                    <w:p w14:paraId="3AB89214" w14:textId="77777777" w:rsidR="007F37B1" w:rsidRPr="0030543C" w:rsidRDefault="007F37B1" w:rsidP="007F37B1">
                      <w:pPr>
                        <w:rPr>
                          <w:rFonts w:ascii="Gill Sans MT" w:hAnsi="Gill Sans MT"/>
                        </w:rPr>
                      </w:pPr>
                      <w:r w:rsidRPr="0030543C">
                        <w:rPr>
                          <w:rFonts w:ascii="Gill Sans MT" w:hAnsi="Gill Sans MT"/>
                        </w:rPr>
                        <w:t xml:space="preserve">Klik </w:t>
                      </w:r>
                      <w:r>
                        <w:rPr>
                          <w:rFonts w:ascii="Gill Sans MT" w:hAnsi="Gill Sans MT"/>
                        </w:rPr>
                        <w:t xml:space="preserve">op save </w:t>
                      </w:r>
                      <w:r w:rsidRPr="0030543C">
                        <w:rPr>
                          <w:rFonts w:ascii="Gill Sans MT" w:hAnsi="Gill Sans MT"/>
                        </w:rPr>
                        <w:t>na het invullen van het formulier</w:t>
                      </w:r>
                      <w:r>
                        <w:rPr>
                          <w:rFonts w:ascii="Gill Sans MT" w:hAnsi="Gill Sans MT"/>
                        </w:rPr>
                        <w:t xml:space="preserve">. </w:t>
                      </w:r>
                    </w:p>
                  </w:txbxContent>
                </v:textbox>
              </v:shape>
            </w:pict>
          </mc:Fallback>
        </mc:AlternateContent>
      </w:r>
    </w:p>
    <w:p w14:paraId="627F12C7" w14:textId="5D98D81A" w:rsidR="007F37B1" w:rsidRDefault="007F37B1" w:rsidP="007F37B1">
      <w:pPr>
        <w:rPr>
          <w:rFonts w:ascii="Gill Sans MT" w:hAnsi="Gill Sans MT"/>
        </w:rPr>
      </w:pPr>
    </w:p>
    <w:p w14:paraId="4000529B" w14:textId="77777777" w:rsidR="007F37B1" w:rsidRDefault="007F37B1" w:rsidP="007F37B1">
      <w:pPr>
        <w:rPr>
          <w:rFonts w:ascii="Gill Sans MT" w:hAnsi="Gill Sans MT"/>
        </w:rPr>
      </w:pPr>
    </w:p>
    <w:p w14:paraId="676DE257" w14:textId="77777777" w:rsidR="007F37B1" w:rsidRDefault="007F37B1" w:rsidP="007F37B1">
      <w:pPr>
        <w:rPr>
          <w:rFonts w:ascii="Gill Sans MT" w:hAnsi="Gill Sans MT"/>
        </w:rPr>
      </w:pPr>
    </w:p>
    <w:p w14:paraId="7D91223B" w14:textId="77777777" w:rsidR="007F37B1" w:rsidRDefault="007F37B1" w:rsidP="007F37B1">
      <w:pPr>
        <w:rPr>
          <w:rFonts w:ascii="Gill Sans MT" w:hAnsi="Gill Sans MT"/>
        </w:rPr>
      </w:pPr>
    </w:p>
    <w:p w14:paraId="43DB3096" w14:textId="77777777" w:rsidR="007F37B1" w:rsidRDefault="007F37B1" w:rsidP="007F37B1">
      <w:pPr>
        <w:rPr>
          <w:rFonts w:ascii="Gill Sans MT" w:hAnsi="Gill Sans MT"/>
        </w:rPr>
      </w:pPr>
    </w:p>
    <w:p w14:paraId="35AF92D6" w14:textId="77777777" w:rsidR="007F37B1" w:rsidRDefault="007F37B1" w:rsidP="007F37B1">
      <w:pPr>
        <w:rPr>
          <w:rFonts w:ascii="Gill Sans MT" w:hAnsi="Gill Sans MT"/>
        </w:rPr>
      </w:pPr>
    </w:p>
    <w:p w14:paraId="2BA0F2CF" w14:textId="77777777" w:rsidR="007F37B1" w:rsidRDefault="007F37B1" w:rsidP="007F37B1">
      <w:pPr>
        <w:rPr>
          <w:rFonts w:ascii="Gill Sans MT" w:hAnsi="Gill Sans MT"/>
        </w:rPr>
      </w:pPr>
      <w:r>
        <w:rPr>
          <w:rFonts w:ascii="Gill Sans MT" w:hAnsi="Gill Sans MT"/>
        </w:rPr>
        <w:lastRenderedPageBreak/>
        <w:t>Gewenste resultaat:</w:t>
      </w:r>
    </w:p>
    <w:p w14:paraId="588FCB96" w14:textId="77777777" w:rsidR="007F37B1" w:rsidRDefault="007F37B1" w:rsidP="007F37B1">
      <w:pPr>
        <w:rPr>
          <w:rFonts w:ascii="Gill Sans MT" w:hAnsi="Gill Sans MT"/>
        </w:rPr>
      </w:pPr>
    </w:p>
    <w:p w14:paraId="5BF5D802" w14:textId="6C1179E2" w:rsidR="007F37B1" w:rsidRDefault="007F37B1" w:rsidP="007F37B1">
      <w:pPr>
        <w:rPr>
          <w:rFonts w:ascii="Gill Sans MT" w:hAnsi="Gill Sans MT"/>
        </w:rPr>
      </w:pPr>
      <w:r>
        <w:rPr>
          <w:rFonts w:ascii="Gill Sans MT" w:hAnsi="Gill Sans MT"/>
        </w:rPr>
        <w:t>Dit is de pagina van de case overzicht hoe ik hem verwacht.</w:t>
      </w:r>
    </w:p>
    <w:p w14:paraId="016C9FB2" w14:textId="77777777" w:rsidR="007F37B1" w:rsidRDefault="007F37B1" w:rsidP="007F37B1">
      <w:pPr>
        <w:rPr>
          <w:rFonts w:ascii="Gill Sans MT" w:hAnsi="Gill Sans MT"/>
        </w:rPr>
      </w:pPr>
      <w:r>
        <w:rPr>
          <w:rFonts w:ascii="Gill Sans MT" w:hAnsi="Gill Sans MT"/>
          <w:noProof/>
        </w:rPr>
        <w:drawing>
          <wp:inline distT="0" distB="0" distL="0" distR="0" wp14:anchorId="1C4C0909" wp14:editId="2C03672D">
            <wp:extent cx="5731510" cy="3013710"/>
            <wp:effectExtent l="0" t="0" r="0" b="0"/>
            <wp:docPr id="236" name="Picture 2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13710"/>
                    </a:xfrm>
                    <a:prstGeom prst="rect">
                      <a:avLst/>
                    </a:prstGeom>
                  </pic:spPr>
                </pic:pic>
              </a:graphicData>
            </a:graphic>
          </wp:inline>
        </w:drawing>
      </w:r>
    </w:p>
    <w:p w14:paraId="3F371068" w14:textId="77777777" w:rsidR="007F37B1" w:rsidRDefault="007F37B1" w:rsidP="007F37B1">
      <w:pPr>
        <w:rPr>
          <w:rFonts w:ascii="Gill Sans MT" w:hAnsi="Gill Sans MT"/>
        </w:rPr>
      </w:pPr>
    </w:p>
    <w:p w14:paraId="3E7D4E15" w14:textId="77777777" w:rsidR="007F37B1" w:rsidRDefault="007F37B1" w:rsidP="007F37B1">
      <w:pPr>
        <w:rPr>
          <w:rFonts w:ascii="Gill Sans MT" w:hAnsi="Gill Sans MT"/>
        </w:rPr>
      </w:pPr>
    </w:p>
    <w:p w14:paraId="68295AF0" w14:textId="77777777" w:rsidR="007F37B1" w:rsidRDefault="007F37B1" w:rsidP="007F37B1">
      <w:pPr>
        <w:rPr>
          <w:rFonts w:ascii="Gill Sans MT" w:hAnsi="Gill Sans MT"/>
        </w:rPr>
      </w:pPr>
    </w:p>
    <w:p w14:paraId="159284D4" w14:textId="77777777" w:rsidR="007F37B1" w:rsidRDefault="007F37B1" w:rsidP="007F37B1">
      <w:pPr>
        <w:rPr>
          <w:rFonts w:ascii="Gill Sans MT" w:hAnsi="Gill Sans MT"/>
        </w:rPr>
      </w:pPr>
      <w:r>
        <w:rPr>
          <w:rFonts w:ascii="Gill Sans MT" w:hAnsi="Gill Sans MT"/>
          <w:noProof/>
        </w:rPr>
        <mc:AlternateContent>
          <mc:Choice Requires="wps">
            <w:drawing>
              <wp:anchor distT="0" distB="0" distL="114300" distR="114300" simplePos="0" relativeHeight="251676694" behindDoc="0" locked="0" layoutInCell="1" allowOverlap="1" wp14:anchorId="1999F913" wp14:editId="03F356A2">
                <wp:simplePos x="0" y="0"/>
                <wp:positionH relativeFrom="column">
                  <wp:posOffset>3707935</wp:posOffset>
                </wp:positionH>
                <wp:positionV relativeFrom="paragraph">
                  <wp:posOffset>180263</wp:posOffset>
                </wp:positionV>
                <wp:extent cx="251670" cy="411061"/>
                <wp:effectExtent l="0" t="0" r="53340" b="33655"/>
                <wp:wrapNone/>
                <wp:docPr id="224" name="Straight Arrow Connector 224"/>
                <wp:cNvGraphicFramePr/>
                <a:graphic xmlns:a="http://schemas.openxmlformats.org/drawingml/2006/main">
                  <a:graphicData uri="http://schemas.microsoft.com/office/word/2010/wordprocessingShape">
                    <wps:wsp>
                      <wps:cNvCnPr/>
                      <wps:spPr>
                        <a:xfrm>
                          <a:off x="0" y="0"/>
                          <a:ext cx="251670" cy="4110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28D632" id="Straight Arrow Connector 224" o:spid="_x0000_s1026" type="#_x0000_t32" style="position:absolute;margin-left:291.95pt;margin-top:14.2pt;width:19.8pt;height:32.35pt;z-index:2516766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" strokecolor="#4472c4 [3204]" strokeweight=".5pt">
                <v:stroke endarrow="block" joinstyle="miter"/>
              </v:shape>
            </w:pict>
          </mc:Fallback>
        </mc:AlternateContent>
      </w:r>
      <w:r>
        <w:rPr>
          <w:rFonts w:ascii="Gill Sans MT" w:hAnsi="Gill Sans MT"/>
        </w:rPr>
        <w:t xml:space="preserve">Na dat ik op de blauwe “New” button heb geklikt wordt het formulier getoond. </w:t>
      </w:r>
    </w:p>
    <w:p w14:paraId="30FE721D" w14:textId="77777777" w:rsidR="007F37B1" w:rsidRDefault="007F37B1" w:rsidP="007F37B1">
      <w:pPr>
        <w:rPr>
          <w:rFonts w:ascii="Gill Sans MT" w:hAnsi="Gill Sans MT"/>
        </w:rPr>
      </w:pPr>
    </w:p>
    <w:p w14:paraId="2C6C85BF" w14:textId="77777777" w:rsidR="007F37B1" w:rsidRDefault="007F37B1" w:rsidP="007F37B1">
      <w:pPr>
        <w:rPr>
          <w:rFonts w:ascii="Gill Sans MT" w:hAnsi="Gill Sans MT"/>
          <w:noProof/>
        </w:rPr>
      </w:pPr>
      <w:r>
        <w:rPr>
          <w:rFonts w:ascii="Gill Sans MT" w:hAnsi="Gill Sans MT"/>
          <w:noProof/>
        </w:rPr>
        <w:drawing>
          <wp:inline distT="0" distB="0" distL="0" distR="0" wp14:anchorId="4DC9A652" wp14:editId="4BFE802A">
            <wp:extent cx="5731510" cy="3042920"/>
            <wp:effectExtent l="0" t="0" r="0" b="5080"/>
            <wp:docPr id="237" name="Picture 2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42920"/>
                    </a:xfrm>
                    <a:prstGeom prst="rect">
                      <a:avLst/>
                    </a:prstGeom>
                  </pic:spPr>
                </pic:pic>
              </a:graphicData>
            </a:graphic>
          </wp:inline>
        </w:drawing>
      </w:r>
    </w:p>
    <w:p w14:paraId="069CB981" w14:textId="77777777" w:rsidR="007F37B1" w:rsidRDefault="007F37B1" w:rsidP="007F37B1">
      <w:pPr>
        <w:rPr>
          <w:rFonts w:ascii="Gill Sans MT" w:hAnsi="Gill Sans MT"/>
          <w:noProof/>
        </w:rPr>
      </w:pPr>
    </w:p>
    <w:p w14:paraId="458544AF" w14:textId="77777777" w:rsidR="007F37B1" w:rsidRDefault="007F37B1" w:rsidP="007F37B1">
      <w:pPr>
        <w:rPr>
          <w:rFonts w:ascii="Gill Sans MT" w:hAnsi="Gill Sans MT"/>
          <w:noProof/>
        </w:rPr>
      </w:pPr>
      <w:r>
        <w:rPr>
          <w:rFonts w:ascii="Gill Sans MT" w:hAnsi="Gill Sans MT"/>
          <w:noProof/>
        </w:rPr>
        <w:lastRenderedPageBreak/>
        <mc:AlternateContent>
          <mc:Choice Requires="wps">
            <w:drawing>
              <wp:anchor distT="0" distB="0" distL="114300" distR="114300" simplePos="0" relativeHeight="251687958" behindDoc="0" locked="0" layoutInCell="1" allowOverlap="1" wp14:anchorId="7D87A611" wp14:editId="5730E393">
                <wp:simplePos x="0" y="0"/>
                <wp:positionH relativeFrom="column">
                  <wp:posOffset>2860646</wp:posOffset>
                </wp:positionH>
                <wp:positionV relativeFrom="paragraph">
                  <wp:posOffset>260670</wp:posOffset>
                </wp:positionV>
                <wp:extent cx="907085" cy="755010"/>
                <wp:effectExtent l="0" t="0" r="45720" b="33020"/>
                <wp:wrapNone/>
                <wp:docPr id="225" name="Straight Arrow Connector 225"/>
                <wp:cNvGraphicFramePr/>
                <a:graphic xmlns:a="http://schemas.openxmlformats.org/drawingml/2006/main">
                  <a:graphicData uri="http://schemas.microsoft.com/office/word/2010/wordprocessingShape">
                    <wps:wsp>
                      <wps:cNvCnPr/>
                      <wps:spPr>
                        <a:xfrm>
                          <a:off x="0" y="0"/>
                          <a:ext cx="907085" cy="7550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DF81FFA" id="Straight Arrow Connector 225" o:spid="_x0000_s1026" type="#_x0000_t32" style="position:absolute;margin-left:225.25pt;margin-top:20.55pt;width:71.4pt;height:59.45pt;z-index:2516879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" strokecolor="#4472c4 [3204]" strokeweight=".5pt">
                <v:stroke endarrow="block" joinstyle="miter"/>
              </v:shape>
            </w:pict>
          </mc:Fallback>
        </mc:AlternateContent>
      </w:r>
      <w:r>
        <w:rPr>
          <w:rFonts w:ascii="Gill Sans MT" w:hAnsi="Gill Sans MT"/>
          <w:noProof/>
        </w:rPr>
        <w:t>Ik verwacht een validatie op elk veld, dus wanneer ik een veld leeg laat zal ik dit moeten zien, een melding dat het niet ingevulde veld verplicht is:</w:t>
      </w:r>
    </w:p>
    <w:p w14:paraId="24A8B79B" w14:textId="77777777" w:rsidR="007F37B1" w:rsidRDefault="007F37B1" w:rsidP="007F37B1">
      <w:pPr>
        <w:rPr>
          <w:rFonts w:ascii="Gill Sans MT" w:hAnsi="Gill Sans MT"/>
          <w:noProof/>
        </w:rPr>
      </w:pPr>
    </w:p>
    <w:p w14:paraId="77987A77" w14:textId="77777777" w:rsidR="007F37B1" w:rsidRDefault="007F37B1" w:rsidP="007F37B1">
      <w:pPr>
        <w:rPr>
          <w:rFonts w:ascii="Gill Sans MT" w:hAnsi="Gill Sans MT"/>
          <w:noProof/>
        </w:rPr>
      </w:pPr>
      <w:r>
        <w:rPr>
          <w:rFonts w:ascii="Gill Sans MT" w:hAnsi="Gill Sans MT"/>
          <w:noProof/>
        </w:rPr>
        <w:drawing>
          <wp:inline distT="0" distB="0" distL="0" distR="0" wp14:anchorId="4E730328" wp14:editId="2D4CEF99">
            <wp:extent cx="5731510" cy="3126105"/>
            <wp:effectExtent l="0" t="0" r="0" b="0"/>
            <wp:docPr id="238" name="Picture 2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r>
        <w:rPr>
          <w:rFonts w:ascii="Gill Sans MT" w:hAnsi="Gill Sans MT"/>
          <w:noProof/>
        </w:rPr>
        <w:br w:type="page"/>
      </w:r>
    </w:p>
    <w:p w14:paraId="2F9F1A2C" w14:textId="77777777" w:rsidR="007F37B1" w:rsidRDefault="007F37B1" w:rsidP="007F37B1">
      <w:pPr>
        <w:tabs>
          <w:tab w:val="left" w:pos="2627"/>
        </w:tabs>
        <w:rPr>
          <w:rFonts w:ascii="Gill Sans MT" w:hAnsi="Gill Sans MT"/>
        </w:rPr>
      </w:pPr>
      <w:r>
        <w:rPr>
          <w:rFonts w:ascii="Gill Sans MT" w:hAnsi="Gill Sans MT"/>
        </w:rPr>
        <w:lastRenderedPageBreak/>
        <w:tab/>
      </w:r>
    </w:p>
    <w:p w14:paraId="05BBD60A" w14:textId="77777777" w:rsidR="007F37B1" w:rsidRDefault="007F37B1" w:rsidP="007F37B1">
      <w:pPr>
        <w:tabs>
          <w:tab w:val="left" w:pos="2627"/>
        </w:tabs>
        <w:rPr>
          <w:rFonts w:ascii="Gill Sans MT" w:hAnsi="Gill Sans MT"/>
        </w:rPr>
      </w:pPr>
    </w:p>
    <w:p w14:paraId="120EFF20" w14:textId="77777777" w:rsidR="007F37B1" w:rsidRDefault="007F37B1" w:rsidP="007F37B1">
      <w:pPr>
        <w:tabs>
          <w:tab w:val="left" w:pos="2627"/>
        </w:tabs>
        <w:rPr>
          <w:rFonts w:ascii="Gill Sans MT" w:hAnsi="Gill Sans MT"/>
        </w:rPr>
      </w:pPr>
      <w:r>
        <w:rPr>
          <w:rFonts w:ascii="Gill Sans MT" w:hAnsi="Gill Sans MT"/>
          <w:noProof/>
        </w:rPr>
        <mc:AlternateContent>
          <mc:Choice Requires="wps">
            <w:drawing>
              <wp:anchor distT="0" distB="0" distL="114300" distR="114300" simplePos="0" relativeHeight="251680790" behindDoc="0" locked="0" layoutInCell="1" allowOverlap="1" wp14:anchorId="7B9080CB" wp14:editId="71A9DF22">
                <wp:simplePos x="0" y="0"/>
                <wp:positionH relativeFrom="column">
                  <wp:posOffset>2871537</wp:posOffset>
                </wp:positionH>
                <wp:positionV relativeFrom="paragraph">
                  <wp:posOffset>69516</wp:posOffset>
                </wp:positionV>
                <wp:extent cx="839537" cy="491958"/>
                <wp:effectExtent l="0" t="0" r="49530" b="41910"/>
                <wp:wrapNone/>
                <wp:docPr id="33" name="Straight Arrow Connector 33"/>
                <wp:cNvGraphicFramePr/>
                <a:graphic xmlns:a="http://schemas.openxmlformats.org/drawingml/2006/main">
                  <a:graphicData uri="http://schemas.microsoft.com/office/word/2010/wordprocessingShape">
                    <wps:wsp>
                      <wps:cNvCnPr/>
                      <wps:spPr>
                        <a:xfrm>
                          <a:off x="0" y="0"/>
                          <a:ext cx="839537" cy="4919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6C93D" id="Straight Arrow Connector 33" o:spid="_x0000_s1026" type="#_x0000_t32" style="position:absolute;margin-left:226.1pt;margin-top:5.45pt;width:66.1pt;height:38.75pt;z-index:2516807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" strokecolor="#4472c4 [3204]" strokeweight=".5pt">
                <v:stroke endarrow="block" joinstyle="miter"/>
              </v:shape>
            </w:pict>
          </mc:Fallback>
        </mc:AlternateContent>
      </w:r>
      <w:r>
        <w:rPr>
          <w:rFonts w:ascii="Gill Sans MT" w:hAnsi="Gill Sans MT"/>
        </w:rPr>
        <w:t>Dit is hoe het formulier eruitziet na het invullen.</w:t>
      </w:r>
      <w:r w:rsidRPr="004400C3">
        <w:rPr>
          <w:rFonts w:ascii="Gill Sans MT" w:hAnsi="Gill Sans MT"/>
          <w:noProof/>
        </w:rPr>
        <w:t xml:space="preserve"> </w:t>
      </w:r>
    </w:p>
    <w:p w14:paraId="645E18A8" w14:textId="77777777" w:rsidR="007F37B1" w:rsidRDefault="007F37B1" w:rsidP="007F37B1">
      <w:pPr>
        <w:tabs>
          <w:tab w:val="left" w:pos="2627"/>
        </w:tabs>
        <w:rPr>
          <w:rFonts w:ascii="Gill Sans MT" w:hAnsi="Gill Sans MT"/>
        </w:rPr>
      </w:pPr>
    </w:p>
    <w:p w14:paraId="08E4E16A" w14:textId="77777777" w:rsidR="007F37B1" w:rsidRDefault="007F37B1" w:rsidP="007F37B1">
      <w:pPr>
        <w:tabs>
          <w:tab w:val="left" w:pos="2627"/>
        </w:tabs>
        <w:rPr>
          <w:rFonts w:ascii="Gill Sans MT" w:hAnsi="Gill Sans MT"/>
        </w:rPr>
      </w:pPr>
      <w:r>
        <w:rPr>
          <w:rFonts w:ascii="Gill Sans MT" w:hAnsi="Gill Sans MT"/>
          <w:noProof/>
        </w:rPr>
        <w:drawing>
          <wp:anchor distT="0" distB="0" distL="114300" distR="114300" simplePos="0" relativeHeight="251679766" behindDoc="0" locked="0" layoutInCell="1" allowOverlap="1" wp14:anchorId="1CE21111" wp14:editId="27B57A71">
            <wp:simplePos x="0" y="0"/>
            <wp:positionH relativeFrom="margin">
              <wp:posOffset>3708400</wp:posOffset>
            </wp:positionH>
            <wp:positionV relativeFrom="margin">
              <wp:posOffset>2955925</wp:posOffset>
            </wp:positionV>
            <wp:extent cx="2167255" cy="196215"/>
            <wp:effectExtent l="0" t="0" r="444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7255" cy="196215"/>
                    </a:xfrm>
                    <a:prstGeom prst="rect">
                      <a:avLst/>
                    </a:prstGeom>
                  </pic:spPr>
                </pic:pic>
              </a:graphicData>
            </a:graphic>
            <wp14:sizeRelH relativeFrom="margin">
              <wp14:pctWidth>0</wp14:pctWidth>
            </wp14:sizeRelH>
            <wp14:sizeRelV relativeFrom="margin">
              <wp14:pctHeight>0</wp14:pctHeight>
            </wp14:sizeRelV>
          </wp:anchor>
        </w:drawing>
      </w:r>
      <w:r>
        <w:rPr>
          <w:rFonts w:ascii="Gill Sans MT" w:hAnsi="Gill Sans MT"/>
          <w:noProof/>
        </w:rPr>
        <w:drawing>
          <wp:anchor distT="0" distB="0" distL="114300" distR="114300" simplePos="0" relativeHeight="251678742" behindDoc="1" locked="0" layoutInCell="1" allowOverlap="1" wp14:anchorId="7826FC8A" wp14:editId="0AB342E1">
            <wp:simplePos x="0" y="0"/>
            <wp:positionH relativeFrom="column">
              <wp:posOffset>0</wp:posOffset>
            </wp:positionH>
            <wp:positionV relativeFrom="paragraph">
              <wp:posOffset>-3175</wp:posOffset>
            </wp:positionV>
            <wp:extent cx="5731510" cy="2856865"/>
            <wp:effectExtent l="0" t="0" r="0" b="635"/>
            <wp:wrapNone/>
            <wp:docPr id="239" name="Picture 2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856865"/>
                    </a:xfrm>
                    <a:prstGeom prst="rect">
                      <a:avLst/>
                    </a:prstGeom>
                  </pic:spPr>
                </pic:pic>
              </a:graphicData>
            </a:graphic>
            <wp14:sizeRelH relativeFrom="page">
              <wp14:pctWidth>0</wp14:pctWidth>
            </wp14:sizeRelH>
            <wp14:sizeRelV relativeFrom="page">
              <wp14:pctHeight>0</wp14:pctHeight>
            </wp14:sizeRelV>
          </wp:anchor>
        </w:drawing>
      </w:r>
    </w:p>
    <w:p w14:paraId="4FA86710" w14:textId="77777777" w:rsidR="007F37B1" w:rsidRPr="004400C3" w:rsidRDefault="007F37B1" w:rsidP="007F37B1">
      <w:pPr>
        <w:rPr>
          <w:rFonts w:ascii="Gill Sans MT" w:hAnsi="Gill Sans MT"/>
        </w:rPr>
      </w:pPr>
    </w:p>
    <w:p w14:paraId="0A86BC90" w14:textId="77777777" w:rsidR="007F37B1" w:rsidRPr="004400C3" w:rsidRDefault="007F37B1" w:rsidP="007F37B1">
      <w:pPr>
        <w:rPr>
          <w:rFonts w:ascii="Gill Sans MT" w:hAnsi="Gill Sans MT"/>
        </w:rPr>
      </w:pPr>
    </w:p>
    <w:p w14:paraId="6DFC9B6E" w14:textId="77777777" w:rsidR="007F37B1" w:rsidRPr="004400C3" w:rsidRDefault="007F37B1" w:rsidP="007F37B1">
      <w:pPr>
        <w:rPr>
          <w:rFonts w:ascii="Gill Sans MT" w:hAnsi="Gill Sans MT"/>
        </w:rPr>
      </w:pPr>
    </w:p>
    <w:p w14:paraId="0EE3B0DE" w14:textId="77777777" w:rsidR="007F37B1" w:rsidRPr="004400C3" w:rsidRDefault="007F37B1" w:rsidP="007F37B1">
      <w:pPr>
        <w:rPr>
          <w:rFonts w:ascii="Gill Sans MT" w:hAnsi="Gill Sans MT"/>
        </w:rPr>
      </w:pPr>
    </w:p>
    <w:p w14:paraId="5004E953" w14:textId="77777777" w:rsidR="007F37B1" w:rsidRPr="004400C3" w:rsidRDefault="007F37B1" w:rsidP="007F37B1">
      <w:pPr>
        <w:rPr>
          <w:rFonts w:ascii="Gill Sans MT" w:hAnsi="Gill Sans MT"/>
        </w:rPr>
      </w:pPr>
    </w:p>
    <w:p w14:paraId="6777E33A" w14:textId="77777777" w:rsidR="007F37B1" w:rsidRPr="004400C3" w:rsidRDefault="007F37B1" w:rsidP="007F37B1">
      <w:pPr>
        <w:rPr>
          <w:rFonts w:ascii="Gill Sans MT" w:hAnsi="Gill Sans MT"/>
        </w:rPr>
      </w:pPr>
    </w:p>
    <w:p w14:paraId="7D550C3F" w14:textId="77777777" w:rsidR="007F37B1" w:rsidRPr="004400C3" w:rsidRDefault="007F37B1" w:rsidP="007F37B1">
      <w:pPr>
        <w:rPr>
          <w:rFonts w:ascii="Gill Sans MT" w:hAnsi="Gill Sans MT"/>
        </w:rPr>
      </w:pPr>
    </w:p>
    <w:p w14:paraId="42C3C778" w14:textId="77777777" w:rsidR="007F37B1" w:rsidRPr="004400C3" w:rsidRDefault="007F37B1" w:rsidP="007F37B1">
      <w:pPr>
        <w:rPr>
          <w:rFonts w:ascii="Gill Sans MT" w:hAnsi="Gill Sans MT"/>
        </w:rPr>
      </w:pPr>
    </w:p>
    <w:p w14:paraId="6BC826B9" w14:textId="77777777" w:rsidR="007F37B1" w:rsidRPr="004400C3" w:rsidRDefault="007F37B1" w:rsidP="007F37B1">
      <w:pPr>
        <w:rPr>
          <w:rFonts w:ascii="Gill Sans MT" w:hAnsi="Gill Sans MT"/>
        </w:rPr>
      </w:pPr>
    </w:p>
    <w:p w14:paraId="78828921" w14:textId="77777777" w:rsidR="007F37B1" w:rsidRPr="004400C3" w:rsidRDefault="007F37B1" w:rsidP="007F37B1">
      <w:pPr>
        <w:rPr>
          <w:rFonts w:ascii="Gill Sans MT" w:hAnsi="Gill Sans MT"/>
        </w:rPr>
      </w:pPr>
    </w:p>
    <w:p w14:paraId="7C0CA265" w14:textId="77777777" w:rsidR="007F37B1" w:rsidRDefault="007F37B1" w:rsidP="007F37B1">
      <w:pPr>
        <w:rPr>
          <w:rFonts w:ascii="Gill Sans MT" w:hAnsi="Gill Sans MT"/>
        </w:rPr>
      </w:pPr>
    </w:p>
    <w:p w14:paraId="0BBEFDCC" w14:textId="77777777" w:rsidR="007F37B1" w:rsidRDefault="007F37B1" w:rsidP="007F37B1">
      <w:pPr>
        <w:rPr>
          <w:rFonts w:ascii="Gill Sans MT" w:hAnsi="Gill Sans MT"/>
        </w:rPr>
      </w:pPr>
      <w:r>
        <w:rPr>
          <w:rFonts w:ascii="Gill Sans MT" w:hAnsi="Gill Sans MT"/>
        </w:rPr>
        <w:t xml:space="preserve">Dit is het gewenste resultaat na dat je op de save button geklikt hebt. </w:t>
      </w:r>
    </w:p>
    <w:p w14:paraId="391B2D63" w14:textId="77777777" w:rsidR="007F37B1" w:rsidRDefault="007F37B1" w:rsidP="007F37B1">
      <w:pPr>
        <w:rPr>
          <w:rFonts w:ascii="Gill Sans MT" w:hAnsi="Gill Sans MT"/>
        </w:rPr>
      </w:pPr>
    </w:p>
    <w:p w14:paraId="62A9043B" w14:textId="77777777" w:rsidR="007F37B1" w:rsidRDefault="007F37B1" w:rsidP="007F37B1">
      <w:pPr>
        <w:rPr>
          <w:rFonts w:ascii="Gill Sans MT" w:hAnsi="Gill Sans MT"/>
          <w:noProof/>
        </w:rPr>
      </w:pPr>
      <w:r>
        <w:rPr>
          <w:rFonts w:ascii="Gill Sans MT" w:hAnsi="Gill Sans MT"/>
          <w:noProof/>
        </w:rPr>
        <mc:AlternateContent>
          <mc:Choice Requires="wps">
            <w:drawing>
              <wp:anchor distT="0" distB="0" distL="114300" distR="114300" simplePos="0" relativeHeight="251682838" behindDoc="0" locked="0" layoutInCell="1" allowOverlap="1" wp14:anchorId="1A197840" wp14:editId="5E26DFCD">
                <wp:simplePos x="0" y="0"/>
                <wp:positionH relativeFrom="column">
                  <wp:posOffset>254833</wp:posOffset>
                </wp:positionH>
                <wp:positionV relativeFrom="paragraph">
                  <wp:posOffset>3187252</wp:posOffset>
                </wp:positionV>
                <wp:extent cx="1648918" cy="439357"/>
                <wp:effectExtent l="0" t="0" r="15240" b="18415"/>
                <wp:wrapNone/>
                <wp:docPr id="36" name="Text Box 36"/>
                <wp:cNvGraphicFramePr/>
                <a:graphic xmlns:a="http://schemas.openxmlformats.org/drawingml/2006/main">
                  <a:graphicData uri="http://schemas.microsoft.com/office/word/2010/wordprocessingShape">
                    <wps:wsp>
                      <wps:cNvSpPr txBox="1"/>
                      <wps:spPr>
                        <a:xfrm>
                          <a:off x="0" y="0"/>
                          <a:ext cx="1648918" cy="439357"/>
                        </a:xfrm>
                        <a:prstGeom prst="rect">
                          <a:avLst/>
                        </a:prstGeom>
                        <a:solidFill>
                          <a:schemeClr val="lt1"/>
                        </a:solidFill>
                        <a:ln w="6350">
                          <a:solidFill>
                            <a:prstClr val="black"/>
                          </a:solidFill>
                        </a:ln>
                      </wps:spPr>
                      <wps:txbx>
                        <w:txbxContent>
                          <w:p w14:paraId="55C8DBFC" w14:textId="77777777" w:rsidR="007F37B1" w:rsidRPr="004400C3" w:rsidRDefault="007F37B1" w:rsidP="007F37B1">
                            <w:pPr>
                              <w:rPr>
                                <w:rFonts w:ascii="Gill Sans MT" w:hAnsi="Gill Sans MT"/>
                              </w:rPr>
                            </w:pPr>
                            <w:r>
                              <w:rPr>
                                <w:rFonts w:ascii="Gill Sans MT" w:hAnsi="Gill Sans MT"/>
                              </w:rPr>
                              <w:t xml:space="preserve">Een caserecord is met succes aangemaakt.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197840" id="Text Box 36" o:spid="_x0000_s1038" type="#_x0000_t202" style="position:absolute;margin-left:20.05pt;margin-top:250.95pt;width:129.85pt;height:34.6pt;z-index:25168283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" fillcolor="white [3201]" strokeweight=".5pt">
                <v:textbox>
                  <w:txbxContent>
                    <w:p w14:paraId="55C8DBFC" w14:textId="77777777" w:rsidR="007F37B1" w:rsidRPr="004400C3" w:rsidRDefault="007F37B1" w:rsidP="007F37B1">
                      <w:pPr>
                        <w:rPr>
                          <w:rFonts w:ascii="Gill Sans MT" w:hAnsi="Gill Sans MT"/>
                        </w:rPr>
                      </w:pPr>
                      <w:r>
                        <w:rPr>
                          <w:rFonts w:ascii="Gill Sans MT" w:hAnsi="Gill Sans MT"/>
                        </w:rPr>
                        <w:t xml:space="preserve">Een caserecord is met succes aangemaakt. </w:t>
                      </w:r>
                    </w:p>
                  </w:txbxContent>
                </v:textbox>
              </v:shape>
            </w:pict>
          </mc:Fallback>
        </mc:AlternateContent>
      </w:r>
      <w:r>
        <w:rPr>
          <w:rFonts w:ascii="Gill Sans MT" w:hAnsi="Gill Sans MT"/>
          <w:noProof/>
        </w:rPr>
        <mc:AlternateContent>
          <mc:Choice Requires="wps">
            <w:drawing>
              <wp:anchor distT="0" distB="0" distL="114300" distR="114300" simplePos="0" relativeHeight="251681814" behindDoc="0" locked="0" layoutInCell="1" allowOverlap="1" wp14:anchorId="1464B04A" wp14:editId="75CBC12D">
                <wp:simplePos x="0" y="0"/>
                <wp:positionH relativeFrom="column">
                  <wp:posOffset>936885</wp:posOffset>
                </wp:positionH>
                <wp:positionV relativeFrom="paragraph">
                  <wp:posOffset>2505200</wp:posOffset>
                </wp:positionV>
                <wp:extent cx="0" cy="682052"/>
                <wp:effectExtent l="63500" t="25400" r="38100" b="16510"/>
                <wp:wrapNone/>
                <wp:docPr id="35" name="Straight Arrow Connector 35"/>
                <wp:cNvGraphicFramePr/>
                <a:graphic xmlns:a="http://schemas.openxmlformats.org/drawingml/2006/main">
                  <a:graphicData uri="http://schemas.microsoft.com/office/word/2010/wordprocessingShape">
                    <wps:wsp>
                      <wps:cNvCnPr/>
                      <wps:spPr>
                        <a:xfrm flipV="1">
                          <a:off x="0" y="0"/>
                          <a:ext cx="0" cy="682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3B6C4D" id="Straight Arrow Connector 35" o:spid="_x0000_s1026" type="#_x0000_t32" style="position:absolute;margin-left:73.75pt;margin-top:197.25pt;width:0;height:53.7pt;flip:y;z-index:2516818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" strokecolor="#4472c4 [3204]" strokeweight=".5pt">
                <v:stroke endarrow="block" joinstyle="miter"/>
              </v:shape>
            </w:pict>
          </mc:Fallback>
        </mc:AlternateContent>
      </w:r>
      <w:r>
        <w:rPr>
          <w:rFonts w:ascii="Gill Sans MT" w:hAnsi="Gill Sans MT"/>
          <w:noProof/>
        </w:rPr>
        <w:drawing>
          <wp:inline distT="0" distB="0" distL="0" distR="0" wp14:anchorId="24BEC154" wp14:editId="450B6F3C">
            <wp:extent cx="5731510" cy="3022600"/>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022600"/>
                    </a:xfrm>
                    <a:prstGeom prst="rect">
                      <a:avLst/>
                    </a:prstGeom>
                  </pic:spPr>
                </pic:pic>
              </a:graphicData>
            </a:graphic>
          </wp:inline>
        </w:drawing>
      </w:r>
    </w:p>
    <w:p w14:paraId="09144066" w14:textId="77777777" w:rsidR="007F37B1" w:rsidRPr="0059427E" w:rsidRDefault="007F37B1" w:rsidP="007F37B1">
      <w:pPr>
        <w:rPr>
          <w:rFonts w:ascii="Gill Sans MT" w:hAnsi="Gill Sans MT"/>
        </w:rPr>
      </w:pPr>
    </w:p>
    <w:p w14:paraId="68F75149" w14:textId="77777777" w:rsidR="007F37B1" w:rsidRPr="0059427E" w:rsidRDefault="007F37B1" w:rsidP="007F37B1">
      <w:pPr>
        <w:rPr>
          <w:rFonts w:ascii="Gill Sans MT" w:hAnsi="Gill Sans MT"/>
        </w:rPr>
      </w:pPr>
    </w:p>
    <w:p w14:paraId="72F63B41" w14:textId="77777777" w:rsidR="007F37B1" w:rsidRPr="0059427E" w:rsidRDefault="007F37B1" w:rsidP="007F37B1">
      <w:pPr>
        <w:rPr>
          <w:rFonts w:ascii="Gill Sans MT" w:hAnsi="Gill Sans MT"/>
        </w:rPr>
      </w:pPr>
    </w:p>
    <w:p w14:paraId="49BE02CD" w14:textId="7E7E2909" w:rsidR="007F37B1" w:rsidRDefault="007F37B1" w:rsidP="007F37B1">
      <w:pPr>
        <w:rPr>
          <w:rFonts w:ascii="Gill Sans MT" w:hAnsi="Gill Sans MT"/>
        </w:rPr>
      </w:pPr>
      <w:r>
        <w:rPr>
          <w:rFonts w:ascii="Gill Sans MT" w:hAnsi="Gill Sans MT"/>
        </w:rPr>
        <w:lastRenderedPageBreak/>
        <w:t>Gewenste resultaat van mijn test. De hieronder staande video (2x op klikken) laat zien hoe de test wordt uitgevoerd na dat ik de command heb uitgevoerd:</w:t>
      </w:r>
    </w:p>
    <w:p w14:paraId="6B4C0F5E" w14:textId="65B6FB65" w:rsidR="007F37B1" w:rsidRPr="0059427E" w:rsidRDefault="007F37B1" w:rsidP="007F37B1">
      <w:pPr>
        <w:rPr>
          <w:rFonts w:ascii="Gill Sans MT" w:hAnsi="Gill Sans MT"/>
        </w:rPr>
      </w:pPr>
    </w:p>
    <w:p w14:paraId="5FF67292" w14:textId="3C4E85B0" w:rsidR="007F37B1" w:rsidRPr="0059427E" w:rsidRDefault="007F37B1" w:rsidP="007F37B1">
      <w:pPr>
        <w:rPr>
          <w:rFonts w:ascii="Gill Sans MT" w:hAnsi="Gill Sans MT"/>
        </w:rPr>
      </w:pPr>
    </w:p>
    <w:p w14:paraId="2AD16624" w14:textId="57D8DEAC" w:rsidR="007F37B1" w:rsidRDefault="007F37B1" w:rsidP="007F37B1">
      <w:pPr>
        <w:rPr>
          <w:rFonts w:ascii="Gill Sans MT" w:hAnsi="Gill Sans MT"/>
        </w:rPr>
      </w:pPr>
      <w:r>
        <w:rPr>
          <w:rFonts w:ascii="Gill Sans MT" w:hAnsi="Gill Sans MT"/>
          <w:noProof/>
        </w:rPr>
        <w:drawing>
          <wp:anchor distT="0" distB="0" distL="114300" distR="114300" simplePos="0" relativeHeight="251685910" behindDoc="0" locked="0" layoutInCell="1" allowOverlap="1" wp14:anchorId="4E0124DD" wp14:editId="6F7034D8">
            <wp:simplePos x="0" y="0"/>
            <wp:positionH relativeFrom="margin">
              <wp:posOffset>-869950</wp:posOffset>
            </wp:positionH>
            <wp:positionV relativeFrom="margin">
              <wp:posOffset>5065366</wp:posOffset>
            </wp:positionV>
            <wp:extent cx="7644765" cy="1614170"/>
            <wp:effectExtent l="0" t="0" r="63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6">
                      <a:extLst>
                        <a:ext uri="{28A0092B-C50C-407E-A947-70E740481C1C}">
                          <a14:useLocalDpi xmlns:a14="http://schemas.microsoft.com/office/drawing/2010/main" val="0"/>
                        </a:ext>
                      </a:extLst>
                    </a:blip>
                    <a:stretch>
                      <a:fillRect/>
                    </a:stretch>
                  </pic:blipFill>
                  <pic:spPr>
                    <a:xfrm>
                      <a:off x="0" y="0"/>
                      <a:ext cx="7644765" cy="1614170"/>
                    </a:xfrm>
                    <a:prstGeom prst="rect">
                      <a:avLst/>
                    </a:prstGeom>
                  </pic:spPr>
                </pic:pic>
              </a:graphicData>
            </a:graphic>
            <wp14:sizeRelH relativeFrom="margin">
              <wp14:pctWidth>0</wp14:pctWidth>
            </wp14:sizeRelH>
            <wp14:sizeRelV relativeFrom="margin">
              <wp14:pctHeight>0</wp14:pctHeight>
            </wp14:sizeRelV>
          </wp:anchor>
        </w:drawing>
      </w:r>
      <w:r>
        <w:rPr>
          <w:rFonts w:ascii="Gill Sans MT" w:hAnsi="Gill Sans MT"/>
        </w:rPr>
        <w:t xml:space="preserve">Dit is het gewenste resultaat van de test dat er een </w:t>
      </w:r>
      <w:proofErr w:type="gramStart"/>
      <w:r>
        <w:rPr>
          <w:rFonts w:ascii="Gill Sans MT" w:hAnsi="Gill Sans MT"/>
        </w:rPr>
        <w:t>case record</w:t>
      </w:r>
      <w:proofErr w:type="gramEnd"/>
      <w:r>
        <w:rPr>
          <w:rFonts w:ascii="Gill Sans MT" w:hAnsi="Gill Sans MT"/>
        </w:rPr>
        <w:t xml:space="preserve"> is aangemaakt:</w:t>
      </w:r>
    </w:p>
    <w:p w14:paraId="0C963AC3" w14:textId="0B77EB1D" w:rsidR="007F37B1" w:rsidRDefault="007F37B1" w:rsidP="007F37B1">
      <w:pPr>
        <w:rPr>
          <w:rFonts w:ascii="Gill Sans MT" w:hAnsi="Gill Sans MT"/>
          <w:noProof/>
        </w:rPr>
      </w:pPr>
    </w:p>
    <w:p w14:paraId="7A58F7A5" w14:textId="77777777" w:rsidR="007F37B1" w:rsidRDefault="007F37B1" w:rsidP="007F37B1">
      <w:pPr>
        <w:rPr>
          <w:rFonts w:ascii="Gill Sans MT" w:hAnsi="Gill Sans MT"/>
          <w:noProof/>
        </w:rPr>
      </w:pPr>
    </w:p>
    <w:p w14:paraId="4221669C" w14:textId="77777777" w:rsidR="007F37B1" w:rsidRDefault="007F37B1" w:rsidP="007F37B1">
      <w:pPr>
        <w:tabs>
          <w:tab w:val="left" w:pos="2789"/>
        </w:tabs>
        <w:rPr>
          <w:rFonts w:ascii="Gill Sans MT" w:hAnsi="Gill Sans MT"/>
        </w:rPr>
      </w:pPr>
      <w:r>
        <w:rPr>
          <w:rFonts w:ascii="Gill Sans MT" w:hAnsi="Gill Sans MT"/>
        </w:rPr>
        <w:tab/>
      </w:r>
    </w:p>
    <w:p w14:paraId="166A3748" w14:textId="77777777" w:rsidR="007F37B1" w:rsidRDefault="007F37B1" w:rsidP="007F37B1">
      <w:pPr>
        <w:rPr>
          <w:rFonts w:ascii="Gill Sans MT" w:hAnsi="Gill Sans MT"/>
        </w:rPr>
      </w:pPr>
    </w:p>
    <w:p w14:paraId="7C4A0FE0" w14:textId="77777777" w:rsidR="007F37B1" w:rsidRDefault="007F37B1" w:rsidP="007F37B1">
      <w:pPr>
        <w:rPr>
          <w:rFonts w:ascii="Gill Sans MT" w:hAnsi="Gill Sans MT"/>
        </w:rPr>
      </w:pPr>
      <w:r>
        <w:rPr>
          <w:rFonts w:ascii="Gill Sans MT" w:hAnsi="Gill Sans MT"/>
          <w:noProof/>
        </w:rPr>
        <w:drawing>
          <wp:anchor distT="0" distB="0" distL="114300" distR="114300" simplePos="0" relativeHeight="251684886" behindDoc="0" locked="0" layoutInCell="1" allowOverlap="1" wp14:anchorId="62B721B8" wp14:editId="26957047">
            <wp:simplePos x="0" y="0"/>
            <wp:positionH relativeFrom="margin">
              <wp:posOffset>0</wp:posOffset>
            </wp:positionH>
            <wp:positionV relativeFrom="margin">
              <wp:posOffset>577354</wp:posOffset>
            </wp:positionV>
            <wp:extent cx="5731510" cy="3582035"/>
            <wp:effectExtent l="0" t="0" r="0" b="0"/>
            <wp:wrapSquare wrapText="bothSides"/>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ovie::/Users/ehabalibou/Desktop/Screen Recording 2023-05-11 at 09.47.37.mov"/>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anchor>
        </w:drawing>
      </w:r>
    </w:p>
    <w:p w14:paraId="404FEF86" w14:textId="77777777" w:rsidR="007F37B1" w:rsidRDefault="007F37B1" w:rsidP="007F37B1">
      <w:pPr>
        <w:rPr>
          <w:rFonts w:ascii="Gill Sans MT" w:hAnsi="Gill Sans MT"/>
        </w:rPr>
      </w:pPr>
    </w:p>
    <w:p w14:paraId="55A4B7ED" w14:textId="77777777" w:rsidR="007F37B1" w:rsidRDefault="007F37B1" w:rsidP="007F37B1">
      <w:pPr>
        <w:rPr>
          <w:rFonts w:ascii="Gill Sans MT" w:hAnsi="Gill Sans MT"/>
        </w:rPr>
      </w:pPr>
    </w:p>
    <w:p w14:paraId="0F15BD4C" w14:textId="54BE3333" w:rsidR="007F37B1" w:rsidRDefault="007F37B1" w:rsidP="007F37B1">
      <w:pPr>
        <w:rPr>
          <w:rFonts w:ascii="Gill Sans MT" w:hAnsi="Gill Sans MT"/>
        </w:rPr>
      </w:pPr>
    </w:p>
    <w:p w14:paraId="500BD13E" w14:textId="77777777" w:rsidR="007F37B1" w:rsidRPr="003A5A11" w:rsidRDefault="007F37B1" w:rsidP="007F37B1">
      <w:pPr>
        <w:rPr>
          <w:rFonts w:ascii="Gill Sans MT" w:hAnsi="Gill Sans MT"/>
        </w:rPr>
      </w:pPr>
    </w:p>
    <w:p w14:paraId="3EB552A8" w14:textId="1FD5A2B5" w:rsidR="007F37B1" w:rsidRDefault="007F37B1" w:rsidP="007F37B1">
      <w:pPr>
        <w:tabs>
          <w:tab w:val="left" w:pos="1528"/>
        </w:tabs>
        <w:rPr>
          <w:rFonts w:ascii="Gill Sans MT" w:hAnsi="Gill Sans MT"/>
        </w:rPr>
      </w:pPr>
      <w:r>
        <w:rPr>
          <w:rFonts w:ascii="Gill Sans MT" w:hAnsi="Gill Sans MT"/>
          <w:noProof/>
        </w:rPr>
        <w:drawing>
          <wp:anchor distT="0" distB="0" distL="114300" distR="114300" simplePos="0" relativeHeight="251686934" behindDoc="0" locked="0" layoutInCell="1" allowOverlap="1" wp14:anchorId="76644FC8" wp14:editId="5516DF4F">
            <wp:simplePos x="0" y="0"/>
            <wp:positionH relativeFrom="column">
              <wp:posOffset>0</wp:posOffset>
            </wp:positionH>
            <wp:positionV relativeFrom="paragraph">
              <wp:posOffset>453979</wp:posOffset>
            </wp:positionV>
            <wp:extent cx="5731510" cy="3223895"/>
            <wp:effectExtent l="0" t="0" r="0" b="1905"/>
            <wp:wrapSquare wrapText="bothSides"/>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movie::/Users/ehabalibou/Desktop/Screen Recording 2023-05-11 at 10.22.43.mov"/>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ascii="Gill Sans MT" w:hAnsi="Gill Sans MT"/>
          <w:noProof/>
        </w:rPr>
        <w:drawing>
          <wp:anchor distT="0" distB="0" distL="114300" distR="114300" simplePos="0" relativeHeight="251688982" behindDoc="0" locked="0" layoutInCell="1" allowOverlap="1" wp14:anchorId="432195DD" wp14:editId="7A7F080A">
            <wp:simplePos x="0" y="0"/>
            <wp:positionH relativeFrom="column">
              <wp:posOffset>0</wp:posOffset>
            </wp:positionH>
            <wp:positionV relativeFrom="paragraph">
              <wp:posOffset>4850765</wp:posOffset>
            </wp:positionV>
            <wp:extent cx="5731510" cy="3582035"/>
            <wp:effectExtent l="0" t="0" r="0" b="0"/>
            <wp:wrapSquare wrapText="bothSides"/>
            <wp:docPr id="240" name="Picture 2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movie::/Users/ehabalibou/Desktop/Screen Recording 2023-05-11 at 10.36.30.mov"/>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anchor>
        </w:drawing>
      </w:r>
      <w:r>
        <w:rPr>
          <w:rFonts w:ascii="Gill Sans MT" w:hAnsi="Gill Sans MT"/>
        </w:rPr>
        <w:t>Werkelijke resultaat: Hieronder staande video (2x op klikken) laat zien hoe de applicatie werkelijk werkt:</w:t>
      </w:r>
    </w:p>
    <w:p w14:paraId="4D30BD50" w14:textId="636FC871" w:rsidR="007F37B1" w:rsidRPr="003A5A11" w:rsidRDefault="007F37B1" w:rsidP="007F37B1">
      <w:pPr>
        <w:rPr>
          <w:rFonts w:ascii="Gill Sans MT" w:hAnsi="Gill Sans MT"/>
        </w:rPr>
      </w:pPr>
    </w:p>
    <w:p w14:paraId="61DB8E70" w14:textId="77777777" w:rsidR="007F37B1" w:rsidRPr="003A5A11" w:rsidRDefault="007F37B1" w:rsidP="007F37B1">
      <w:pPr>
        <w:rPr>
          <w:rFonts w:ascii="Gill Sans MT" w:hAnsi="Gill Sans MT"/>
        </w:rPr>
      </w:pPr>
    </w:p>
    <w:p w14:paraId="61CFC7E7" w14:textId="77777777" w:rsidR="007F37B1" w:rsidRDefault="007F37B1" w:rsidP="007F37B1">
      <w:pPr>
        <w:rPr>
          <w:rFonts w:ascii="Gill Sans MT" w:hAnsi="Gill Sans MT"/>
        </w:rPr>
      </w:pPr>
      <w:r>
        <w:rPr>
          <w:rFonts w:ascii="Gill Sans MT" w:hAnsi="Gill Sans MT"/>
        </w:rPr>
        <w:t>Werkelijke resultaat van de test: Hieronder staande video (2x op klikken) laat zien hoe de test werkelijk werkt:</w:t>
      </w:r>
    </w:p>
    <w:p w14:paraId="3A4EC309" w14:textId="77777777" w:rsidR="007F37B1" w:rsidRDefault="007F37B1" w:rsidP="007F37B1">
      <w:pPr>
        <w:rPr>
          <w:rFonts w:ascii="Gill Sans MT" w:hAnsi="Gill Sans MT"/>
        </w:rPr>
      </w:pPr>
    </w:p>
    <w:p w14:paraId="703B1586" w14:textId="77777777" w:rsidR="009927B3" w:rsidRDefault="009927B3" w:rsidP="009927B3">
      <w:pPr>
        <w:pStyle w:val="Heading3"/>
      </w:pPr>
      <w:r>
        <w:lastRenderedPageBreak/>
        <w:t>T6: Testrapport</w:t>
      </w:r>
    </w:p>
    <w:p w14:paraId="25B5B895" w14:textId="77777777" w:rsidR="009927B3" w:rsidRDefault="009927B3" w:rsidP="009927B3">
      <w:r>
        <w:t>Het testrapport bevat de juiste resultaten en conclusies.</w:t>
      </w:r>
    </w:p>
    <w:p w14:paraId="4776EC31" w14:textId="77777777" w:rsidR="009927B3" w:rsidRDefault="009927B3" w:rsidP="009927B3">
      <w:pPr>
        <w:pStyle w:val="Kopje"/>
      </w:pPr>
      <w:r w:rsidRPr="00A464D9">
        <w:t>Beoordeling:</w:t>
      </w:r>
      <w:r>
        <w:t xml:space="preserve"> </w:t>
      </w:r>
    </w:p>
    <w:p w14:paraId="384FF941" w14:textId="03895F82" w:rsidR="009927B3" w:rsidRDefault="009927B3" w:rsidP="009927B3">
      <w:r>
        <w:t xml:space="preserve">Enigszins/ Grotendeels/ </w:t>
      </w:r>
      <w:r w:rsidRPr="00F426B9">
        <w:rPr>
          <w:color w:val="70AD47" w:themeColor="accent6"/>
        </w:rPr>
        <w:t>Volledig</w:t>
      </w:r>
      <w:r>
        <w:t xml:space="preserve"> (kies één)</w:t>
      </w:r>
    </w:p>
    <w:p w14:paraId="6F1A0A34" w14:textId="29F71678" w:rsidR="009927B3" w:rsidRDefault="009927B3" w:rsidP="009927B3">
      <w:pPr>
        <w:pStyle w:val="Kopje"/>
      </w:pPr>
      <w:r>
        <w:t>Onderbouwing:</w:t>
      </w:r>
    </w:p>
    <w:p w14:paraId="789835EF" w14:textId="77777777" w:rsidR="00944EE2" w:rsidRDefault="00944EE2" w:rsidP="00944EE2">
      <w:pPr>
        <w:rPr>
          <w:rFonts w:ascii="Gill Sans MT" w:hAnsi="Gill Sans MT"/>
        </w:rPr>
      </w:pPr>
      <w:r w:rsidRPr="00E76C35">
        <w:rPr>
          <w:rFonts w:ascii="Gill Sans MT" w:hAnsi="Gill Sans MT"/>
        </w:rPr>
        <w:t xml:space="preserve">Alle functionaliteiten van de userstory: </w:t>
      </w:r>
      <w:r w:rsidRPr="00E76C35">
        <w:rPr>
          <w:b/>
          <w:bCs/>
        </w:rPr>
        <w:t>Als een gebruiker, wil ik een nieuwe caserecord kunnen aanmaken</w:t>
      </w:r>
      <w:r>
        <w:rPr>
          <w:b/>
          <w:bCs/>
        </w:rPr>
        <w:t xml:space="preserve"> </w:t>
      </w:r>
      <w:r>
        <w:rPr>
          <w:rFonts w:ascii="Gill Sans MT" w:hAnsi="Gill Sans MT"/>
        </w:rPr>
        <w:t xml:space="preserve">heb ik getest. Dus dit zijn ook de punten die ik zal toelichten. Bij elke pagina laat ik het gewenste resultaat, het scenario, het werkelijke resultaat en eventueel de punten die moeten worden verbeterd als het werkelijke resultaat niet klopt. </w:t>
      </w:r>
    </w:p>
    <w:p w14:paraId="37C225EC" w14:textId="36ECEF41" w:rsidR="00E078C1" w:rsidRDefault="00E078C1" w:rsidP="00E078C1">
      <w:pPr>
        <w:rPr>
          <w:rFonts w:ascii="Gill Sans MT" w:hAnsi="Gill Sans MT"/>
        </w:rPr>
      </w:pPr>
      <w:r>
        <w:rPr>
          <w:rFonts w:ascii="Gill Sans MT" w:hAnsi="Gill Sans MT"/>
        </w:rPr>
        <w:t>Hieronder op de volgende pagina zie je het testrapport waar alles overzichtelijk in staat:</w:t>
      </w:r>
    </w:p>
    <w:p w14:paraId="365CE438" w14:textId="77777777" w:rsidR="00C07510" w:rsidRDefault="00C07510">
      <w:pPr>
        <w:rPr>
          <w:rFonts w:ascii="Gill Sans MT" w:hAnsi="Gill Sans MT"/>
        </w:rPr>
      </w:pPr>
      <w:r>
        <w:rPr>
          <w:rFonts w:ascii="Gill Sans MT" w:hAnsi="Gill Sans MT"/>
        </w:rPr>
        <w:br w:type="page"/>
      </w:r>
    </w:p>
    <w:p w14:paraId="05C7C955" w14:textId="77777777" w:rsidR="00944EE2" w:rsidRDefault="00944EE2" w:rsidP="00944EE2">
      <w:pPr>
        <w:rPr>
          <w:rFonts w:ascii="Gill Sans MT" w:hAnsi="Gill Sans MT"/>
        </w:rPr>
      </w:pPr>
    </w:p>
    <w:tbl>
      <w:tblPr>
        <w:tblStyle w:val="TableGrid"/>
        <w:tblW w:w="8476" w:type="dxa"/>
        <w:tblLook w:val="04A0" w:firstRow="1" w:lastRow="0" w:firstColumn="1" w:lastColumn="0" w:noHBand="0" w:noVBand="1"/>
      </w:tblPr>
      <w:tblGrid>
        <w:gridCol w:w="1695"/>
        <w:gridCol w:w="1695"/>
        <w:gridCol w:w="1695"/>
        <w:gridCol w:w="1695"/>
        <w:gridCol w:w="1696"/>
      </w:tblGrid>
      <w:tr w:rsidR="00944EE2" w14:paraId="1DCDED35" w14:textId="77777777" w:rsidTr="00944EE2">
        <w:trPr>
          <w:trHeight w:val="703"/>
        </w:trPr>
        <w:tc>
          <w:tcPr>
            <w:tcW w:w="1695" w:type="dxa"/>
          </w:tcPr>
          <w:p w14:paraId="5C8374E7" w14:textId="77777777" w:rsidR="00944EE2" w:rsidRPr="00FF312F" w:rsidRDefault="00944EE2" w:rsidP="00265D42">
            <w:pPr>
              <w:rPr>
                <w:rFonts w:ascii="Gill Sans MT" w:hAnsi="Gill Sans MT"/>
                <w:b/>
                <w:bCs/>
              </w:rPr>
            </w:pPr>
            <w:r>
              <w:rPr>
                <w:rFonts w:ascii="Gill Sans MT" w:hAnsi="Gill Sans MT"/>
                <w:b/>
                <w:bCs/>
              </w:rPr>
              <w:t>User Story</w:t>
            </w:r>
          </w:p>
        </w:tc>
        <w:tc>
          <w:tcPr>
            <w:tcW w:w="1695" w:type="dxa"/>
          </w:tcPr>
          <w:p w14:paraId="3A28B682" w14:textId="77777777" w:rsidR="00944EE2" w:rsidRPr="00FF312F" w:rsidRDefault="00944EE2" w:rsidP="00265D42">
            <w:pPr>
              <w:rPr>
                <w:rFonts w:ascii="Gill Sans MT" w:hAnsi="Gill Sans MT"/>
                <w:b/>
                <w:bCs/>
              </w:rPr>
            </w:pPr>
            <w:r>
              <w:rPr>
                <w:rFonts w:ascii="Gill Sans MT" w:hAnsi="Gill Sans MT"/>
                <w:b/>
                <w:bCs/>
              </w:rPr>
              <w:t>Scenario’s</w:t>
            </w:r>
          </w:p>
        </w:tc>
        <w:tc>
          <w:tcPr>
            <w:tcW w:w="1695" w:type="dxa"/>
          </w:tcPr>
          <w:p w14:paraId="46EE64FB" w14:textId="77777777" w:rsidR="00944EE2" w:rsidRPr="00FF312F" w:rsidRDefault="00944EE2" w:rsidP="00265D42">
            <w:pPr>
              <w:rPr>
                <w:rFonts w:ascii="Gill Sans MT" w:hAnsi="Gill Sans MT"/>
                <w:b/>
                <w:bCs/>
              </w:rPr>
            </w:pPr>
            <w:r>
              <w:rPr>
                <w:rFonts w:ascii="Gill Sans MT" w:hAnsi="Gill Sans MT"/>
                <w:b/>
                <w:bCs/>
              </w:rPr>
              <w:t>Gewenst Resultaat</w:t>
            </w:r>
          </w:p>
        </w:tc>
        <w:tc>
          <w:tcPr>
            <w:tcW w:w="1695" w:type="dxa"/>
          </w:tcPr>
          <w:p w14:paraId="42A4BD29" w14:textId="77777777" w:rsidR="00944EE2" w:rsidRDefault="00944EE2" w:rsidP="00265D42">
            <w:pPr>
              <w:rPr>
                <w:rFonts w:ascii="Gill Sans MT" w:hAnsi="Gill Sans MT"/>
                <w:b/>
                <w:bCs/>
              </w:rPr>
            </w:pPr>
            <w:r>
              <w:rPr>
                <w:rFonts w:ascii="Gill Sans MT" w:hAnsi="Gill Sans MT"/>
                <w:b/>
                <w:bCs/>
              </w:rPr>
              <w:t>Resultaat (OK= goed, NOK = niet goed</w:t>
            </w:r>
          </w:p>
          <w:p w14:paraId="44F9AEC7" w14:textId="77777777" w:rsidR="00944EE2" w:rsidRPr="00FF312F" w:rsidRDefault="00944EE2" w:rsidP="00265D42">
            <w:pPr>
              <w:rPr>
                <w:rFonts w:ascii="Gill Sans MT" w:hAnsi="Gill Sans MT"/>
                <w:b/>
                <w:bCs/>
              </w:rPr>
            </w:pPr>
          </w:p>
        </w:tc>
        <w:tc>
          <w:tcPr>
            <w:tcW w:w="1696" w:type="dxa"/>
          </w:tcPr>
          <w:p w14:paraId="39B2DCD0" w14:textId="77777777" w:rsidR="00944EE2" w:rsidRPr="00FF312F" w:rsidRDefault="00944EE2" w:rsidP="00265D42">
            <w:pPr>
              <w:rPr>
                <w:rFonts w:ascii="Gill Sans MT" w:hAnsi="Gill Sans MT"/>
                <w:b/>
                <w:bCs/>
              </w:rPr>
            </w:pPr>
            <w:r>
              <w:rPr>
                <w:rFonts w:ascii="Gill Sans MT" w:hAnsi="Gill Sans MT"/>
                <w:b/>
                <w:bCs/>
              </w:rPr>
              <w:t>Verbeteren</w:t>
            </w:r>
          </w:p>
        </w:tc>
      </w:tr>
      <w:tr w:rsidR="00944EE2" w14:paraId="48C3C24E" w14:textId="77777777" w:rsidTr="00944EE2">
        <w:trPr>
          <w:trHeight w:val="899"/>
        </w:trPr>
        <w:tc>
          <w:tcPr>
            <w:tcW w:w="1695" w:type="dxa"/>
          </w:tcPr>
          <w:p w14:paraId="0011D556" w14:textId="77777777" w:rsidR="00944EE2" w:rsidRDefault="00944EE2" w:rsidP="00265D42">
            <w:pPr>
              <w:rPr>
                <w:rFonts w:ascii="Gill Sans MT" w:hAnsi="Gill Sans MT"/>
              </w:rPr>
            </w:pPr>
            <w:r w:rsidRPr="00E76C35">
              <w:rPr>
                <w:b/>
                <w:bCs/>
              </w:rPr>
              <w:t>Als een gebruiker, wil ik een nieuwe caserecord kunnen aanmaken</w:t>
            </w:r>
          </w:p>
        </w:tc>
        <w:tc>
          <w:tcPr>
            <w:tcW w:w="1695" w:type="dxa"/>
          </w:tcPr>
          <w:p w14:paraId="4731F7DE" w14:textId="77777777" w:rsidR="00944EE2" w:rsidRDefault="00944EE2" w:rsidP="00265D42">
            <w:pPr>
              <w:rPr>
                <w:rFonts w:ascii="Gill Sans MT" w:hAnsi="Gill Sans MT"/>
              </w:rPr>
            </w:pPr>
          </w:p>
          <w:p w14:paraId="62FEDF42" w14:textId="77777777" w:rsidR="00944EE2" w:rsidRDefault="00944EE2" w:rsidP="00265D42">
            <w:pPr>
              <w:rPr>
                <w:rFonts w:ascii="Gill Sans MT" w:hAnsi="Gill Sans MT"/>
              </w:rPr>
            </w:pPr>
          </w:p>
          <w:p w14:paraId="66C7C5C2" w14:textId="77777777" w:rsidR="00944EE2" w:rsidRDefault="00944EE2" w:rsidP="00265D42">
            <w:pPr>
              <w:rPr>
                <w:rFonts w:ascii="Gill Sans MT" w:hAnsi="Gill Sans MT"/>
              </w:rPr>
            </w:pPr>
            <w:r>
              <w:rPr>
                <w:rFonts w:ascii="Gill Sans MT" w:hAnsi="Gill Sans MT"/>
              </w:rPr>
              <w:t>Ga naar de case overzicht pagina.</w:t>
            </w:r>
          </w:p>
        </w:tc>
        <w:tc>
          <w:tcPr>
            <w:tcW w:w="1695" w:type="dxa"/>
          </w:tcPr>
          <w:p w14:paraId="18FA9B11" w14:textId="77777777" w:rsidR="00944EE2" w:rsidRDefault="00944EE2" w:rsidP="00265D42">
            <w:pPr>
              <w:rPr>
                <w:rFonts w:ascii="Gill Sans MT" w:hAnsi="Gill Sans MT"/>
              </w:rPr>
            </w:pPr>
          </w:p>
          <w:p w14:paraId="611B8AC1" w14:textId="77777777" w:rsidR="00944EE2" w:rsidRDefault="00944EE2" w:rsidP="00265D42">
            <w:pPr>
              <w:rPr>
                <w:rFonts w:ascii="Gill Sans MT" w:hAnsi="Gill Sans MT"/>
              </w:rPr>
            </w:pPr>
          </w:p>
          <w:p w14:paraId="78A6F510" w14:textId="77777777" w:rsidR="00944EE2" w:rsidRDefault="00944EE2" w:rsidP="00265D42">
            <w:pPr>
              <w:rPr>
                <w:rFonts w:ascii="Gill Sans MT" w:hAnsi="Gill Sans MT"/>
              </w:rPr>
            </w:pPr>
            <w:r>
              <w:rPr>
                <w:rFonts w:ascii="Gill Sans MT" w:hAnsi="Gill Sans MT"/>
              </w:rPr>
              <w:t>De case overzicht pagina wordt getoond</w:t>
            </w:r>
          </w:p>
        </w:tc>
        <w:tc>
          <w:tcPr>
            <w:tcW w:w="1695" w:type="dxa"/>
          </w:tcPr>
          <w:p w14:paraId="381456AE" w14:textId="77777777" w:rsidR="00944EE2" w:rsidRDefault="00944EE2" w:rsidP="00265D42">
            <w:pPr>
              <w:jc w:val="center"/>
              <w:rPr>
                <w:rFonts w:ascii="Gill Sans MT" w:hAnsi="Gill Sans MT"/>
              </w:rPr>
            </w:pPr>
          </w:p>
          <w:p w14:paraId="7F4E3264" w14:textId="77777777" w:rsidR="00944EE2" w:rsidRDefault="00944EE2" w:rsidP="00265D42">
            <w:pPr>
              <w:rPr>
                <w:rFonts w:ascii="Gill Sans MT" w:hAnsi="Gill Sans MT"/>
              </w:rPr>
            </w:pPr>
          </w:p>
          <w:p w14:paraId="75F016B8" w14:textId="77777777" w:rsidR="00944EE2" w:rsidRDefault="00944EE2" w:rsidP="00265D42">
            <w:pPr>
              <w:rPr>
                <w:rFonts w:ascii="Gill Sans MT" w:hAnsi="Gill Sans MT"/>
              </w:rPr>
            </w:pPr>
          </w:p>
          <w:p w14:paraId="16A47C5E" w14:textId="77777777" w:rsidR="00944EE2" w:rsidRDefault="00944EE2" w:rsidP="00265D42">
            <w:pPr>
              <w:jc w:val="center"/>
              <w:rPr>
                <w:rFonts w:ascii="Gill Sans MT" w:hAnsi="Gill Sans MT"/>
              </w:rPr>
            </w:pPr>
            <w:r>
              <w:rPr>
                <w:rFonts w:ascii="Gill Sans MT" w:hAnsi="Gill Sans MT"/>
              </w:rPr>
              <w:t>OK</w:t>
            </w:r>
          </w:p>
        </w:tc>
        <w:tc>
          <w:tcPr>
            <w:tcW w:w="1696" w:type="dxa"/>
          </w:tcPr>
          <w:p w14:paraId="3F43EECD" w14:textId="77777777" w:rsidR="00944EE2" w:rsidRDefault="00944EE2" w:rsidP="00265D42">
            <w:pPr>
              <w:jc w:val="center"/>
              <w:rPr>
                <w:rFonts w:ascii="Gill Sans MT" w:hAnsi="Gill Sans MT"/>
              </w:rPr>
            </w:pPr>
          </w:p>
          <w:p w14:paraId="2C2D0158" w14:textId="77777777" w:rsidR="00944EE2" w:rsidRDefault="00944EE2" w:rsidP="00265D42">
            <w:pPr>
              <w:rPr>
                <w:rFonts w:ascii="Gill Sans MT" w:hAnsi="Gill Sans MT"/>
              </w:rPr>
            </w:pPr>
          </w:p>
          <w:p w14:paraId="559962C3" w14:textId="77777777" w:rsidR="00944EE2" w:rsidRDefault="00944EE2" w:rsidP="00265D42">
            <w:pPr>
              <w:rPr>
                <w:rFonts w:ascii="Gill Sans MT" w:hAnsi="Gill Sans MT"/>
              </w:rPr>
            </w:pPr>
          </w:p>
          <w:p w14:paraId="786EABDA" w14:textId="77777777" w:rsidR="00944EE2" w:rsidRDefault="00944EE2" w:rsidP="00265D42">
            <w:pPr>
              <w:jc w:val="center"/>
              <w:rPr>
                <w:rFonts w:ascii="Gill Sans MT" w:hAnsi="Gill Sans MT"/>
              </w:rPr>
            </w:pPr>
            <w:proofErr w:type="gramStart"/>
            <w:r>
              <w:rPr>
                <w:rFonts w:ascii="Gill Sans MT" w:hAnsi="Gill Sans MT"/>
              </w:rPr>
              <w:t>n</w:t>
            </w:r>
            <w:proofErr w:type="gramEnd"/>
            <w:r>
              <w:rPr>
                <w:rFonts w:ascii="Gill Sans MT" w:hAnsi="Gill Sans MT"/>
              </w:rPr>
              <w:t>.v.t</w:t>
            </w:r>
          </w:p>
        </w:tc>
      </w:tr>
      <w:tr w:rsidR="00944EE2" w14:paraId="25A0C280" w14:textId="77777777" w:rsidTr="00944EE2">
        <w:trPr>
          <w:trHeight w:val="988"/>
        </w:trPr>
        <w:tc>
          <w:tcPr>
            <w:tcW w:w="1695" w:type="dxa"/>
          </w:tcPr>
          <w:p w14:paraId="19020AC5" w14:textId="77777777" w:rsidR="00944EE2" w:rsidRDefault="00944EE2" w:rsidP="00265D42">
            <w:pPr>
              <w:rPr>
                <w:rFonts w:ascii="Gill Sans MT" w:hAnsi="Gill Sans MT"/>
              </w:rPr>
            </w:pPr>
          </w:p>
        </w:tc>
        <w:tc>
          <w:tcPr>
            <w:tcW w:w="1695" w:type="dxa"/>
          </w:tcPr>
          <w:p w14:paraId="7E63F8A3" w14:textId="77777777" w:rsidR="00944EE2" w:rsidRDefault="00944EE2" w:rsidP="00265D42">
            <w:pPr>
              <w:rPr>
                <w:rFonts w:ascii="Gill Sans MT" w:hAnsi="Gill Sans MT"/>
              </w:rPr>
            </w:pPr>
          </w:p>
          <w:p w14:paraId="5C467395" w14:textId="77777777" w:rsidR="00944EE2" w:rsidRDefault="00944EE2" w:rsidP="00265D42">
            <w:pPr>
              <w:rPr>
                <w:rFonts w:ascii="Gill Sans MT" w:hAnsi="Gill Sans MT"/>
              </w:rPr>
            </w:pPr>
            <w:r>
              <w:rPr>
                <w:rFonts w:ascii="Gill Sans MT" w:hAnsi="Gill Sans MT"/>
              </w:rPr>
              <w:t>Druk op de knop blauwe knop rechtsboven die als naam New heeft.</w:t>
            </w:r>
          </w:p>
          <w:p w14:paraId="15CD0A66" w14:textId="77777777" w:rsidR="00944EE2" w:rsidRDefault="00944EE2" w:rsidP="00265D42">
            <w:pPr>
              <w:rPr>
                <w:rFonts w:ascii="Gill Sans MT" w:hAnsi="Gill Sans MT"/>
              </w:rPr>
            </w:pPr>
          </w:p>
        </w:tc>
        <w:tc>
          <w:tcPr>
            <w:tcW w:w="1695" w:type="dxa"/>
          </w:tcPr>
          <w:p w14:paraId="7614BAC7" w14:textId="77777777" w:rsidR="00944EE2" w:rsidRDefault="00944EE2" w:rsidP="00265D42">
            <w:pPr>
              <w:rPr>
                <w:rFonts w:ascii="Gill Sans MT" w:hAnsi="Gill Sans MT"/>
              </w:rPr>
            </w:pPr>
          </w:p>
          <w:p w14:paraId="144E4853" w14:textId="77777777" w:rsidR="00944EE2" w:rsidRDefault="00944EE2" w:rsidP="00265D42">
            <w:pPr>
              <w:rPr>
                <w:rFonts w:ascii="Gill Sans MT" w:hAnsi="Gill Sans MT"/>
              </w:rPr>
            </w:pPr>
            <w:r>
              <w:rPr>
                <w:rFonts w:ascii="Gill Sans MT" w:hAnsi="Gill Sans MT"/>
              </w:rPr>
              <w:t>Het formulier om een case te kunnen aanmaken wordt getoond.</w:t>
            </w:r>
          </w:p>
        </w:tc>
        <w:tc>
          <w:tcPr>
            <w:tcW w:w="1695" w:type="dxa"/>
          </w:tcPr>
          <w:p w14:paraId="1A395E83" w14:textId="77777777" w:rsidR="00944EE2" w:rsidRDefault="00944EE2" w:rsidP="00265D42">
            <w:pPr>
              <w:jc w:val="center"/>
              <w:rPr>
                <w:rFonts w:ascii="Gill Sans MT" w:hAnsi="Gill Sans MT"/>
              </w:rPr>
            </w:pPr>
          </w:p>
          <w:p w14:paraId="25EB9092" w14:textId="77777777" w:rsidR="00944EE2" w:rsidRDefault="00944EE2" w:rsidP="00265D42">
            <w:pPr>
              <w:jc w:val="center"/>
              <w:rPr>
                <w:rFonts w:ascii="Gill Sans MT" w:hAnsi="Gill Sans MT"/>
              </w:rPr>
            </w:pPr>
          </w:p>
          <w:p w14:paraId="591607BB" w14:textId="77777777" w:rsidR="00944EE2" w:rsidRDefault="00944EE2" w:rsidP="00265D42">
            <w:pPr>
              <w:jc w:val="center"/>
              <w:rPr>
                <w:rFonts w:ascii="Gill Sans MT" w:hAnsi="Gill Sans MT"/>
              </w:rPr>
            </w:pPr>
          </w:p>
          <w:p w14:paraId="3D3370D8" w14:textId="77777777" w:rsidR="00944EE2" w:rsidRDefault="00944EE2" w:rsidP="00265D42">
            <w:pPr>
              <w:jc w:val="center"/>
              <w:rPr>
                <w:rFonts w:ascii="Gill Sans MT" w:hAnsi="Gill Sans MT"/>
              </w:rPr>
            </w:pPr>
            <w:r>
              <w:rPr>
                <w:rFonts w:ascii="Gill Sans MT" w:hAnsi="Gill Sans MT"/>
              </w:rPr>
              <w:t>OK</w:t>
            </w:r>
          </w:p>
          <w:p w14:paraId="797CD51F" w14:textId="77777777" w:rsidR="00944EE2" w:rsidRDefault="00944EE2" w:rsidP="00265D42">
            <w:pPr>
              <w:jc w:val="center"/>
              <w:rPr>
                <w:rFonts w:ascii="Gill Sans MT" w:hAnsi="Gill Sans MT"/>
              </w:rPr>
            </w:pPr>
          </w:p>
        </w:tc>
        <w:tc>
          <w:tcPr>
            <w:tcW w:w="1696" w:type="dxa"/>
          </w:tcPr>
          <w:p w14:paraId="4509117A" w14:textId="77777777" w:rsidR="00944EE2" w:rsidRDefault="00944EE2" w:rsidP="00265D42">
            <w:pPr>
              <w:jc w:val="center"/>
              <w:rPr>
                <w:rFonts w:ascii="Gill Sans MT" w:hAnsi="Gill Sans MT"/>
              </w:rPr>
            </w:pPr>
          </w:p>
          <w:p w14:paraId="07F0620C" w14:textId="77777777" w:rsidR="00944EE2" w:rsidRDefault="00944EE2" w:rsidP="00265D42">
            <w:pPr>
              <w:jc w:val="center"/>
              <w:rPr>
                <w:rFonts w:ascii="Gill Sans MT" w:hAnsi="Gill Sans MT"/>
              </w:rPr>
            </w:pPr>
          </w:p>
          <w:p w14:paraId="2BEE08FA" w14:textId="77777777" w:rsidR="00944EE2" w:rsidRDefault="00944EE2" w:rsidP="00265D42">
            <w:pPr>
              <w:jc w:val="center"/>
              <w:rPr>
                <w:rFonts w:ascii="Gill Sans MT" w:hAnsi="Gill Sans MT"/>
              </w:rPr>
            </w:pPr>
          </w:p>
          <w:p w14:paraId="65DB3583" w14:textId="77777777" w:rsidR="00944EE2" w:rsidRDefault="00944EE2" w:rsidP="00265D42">
            <w:pPr>
              <w:jc w:val="center"/>
              <w:rPr>
                <w:rFonts w:ascii="Gill Sans MT" w:hAnsi="Gill Sans MT"/>
              </w:rPr>
            </w:pPr>
            <w:proofErr w:type="gramStart"/>
            <w:r>
              <w:rPr>
                <w:rFonts w:ascii="Gill Sans MT" w:hAnsi="Gill Sans MT"/>
              </w:rPr>
              <w:t>n</w:t>
            </w:r>
            <w:proofErr w:type="gramEnd"/>
            <w:r>
              <w:rPr>
                <w:rFonts w:ascii="Gill Sans MT" w:hAnsi="Gill Sans MT"/>
              </w:rPr>
              <w:t>.v.t</w:t>
            </w:r>
          </w:p>
        </w:tc>
      </w:tr>
      <w:tr w:rsidR="00944EE2" w14:paraId="323622F0" w14:textId="77777777" w:rsidTr="00944EE2">
        <w:trPr>
          <w:trHeight w:val="988"/>
        </w:trPr>
        <w:tc>
          <w:tcPr>
            <w:tcW w:w="1695" w:type="dxa"/>
          </w:tcPr>
          <w:p w14:paraId="23526F29" w14:textId="77777777" w:rsidR="00944EE2" w:rsidRDefault="00944EE2" w:rsidP="00265D42">
            <w:pPr>
              <w:rPr>
                <w:rFonts w:ascii="Gill Sans MT" w:hAnsi="Gill Sans MT"/>
              </w:rPr>
            </w:pPr>
          </w:p>
        </w:tc>
        <w:tc>
          <w:tcPr>
            <w:tcW w:w="1695" w:type="dxa"/>
          </w:tcPr>
          <w:p w14:paraId="2C7F3663" w14:textId="77777777" w:rsidR="00944EE2" w:rsidRDefault="00944EE2" w:rsidP="00265D42">
            <w:pPr>
              <w:rPr>
                <w:rFonts w:ascii="Gill Sans MT" w:hAnsi="Gill Sans MT"/>
              </w:rPr>
            </w:pPr>
          </w:p>
          <w:p w14:paraId="27563A2D" w14:textId="77777777" w:rsidR="00944EE2" w:rsidRDefault="00944EE2" w:rsidP="00265D42">
            <w:pPr>
              <w:rPr>
                <w:rFonts w:ascii="Gill Sans MT" w:hAnsi="Gill Sans MT"/>
              </w:rPr>
            </w:pPr>
            <w:r>
              <w:rPr>
                <w:rFonts w:ascii="Gill Sans MT" w:hAnsi="Gill Sans MT"/>
              </w:rPr>
              <w:t xml:space="preserve">Vul het formulier in die te zien is met dummy data. </w:t>
            </w:r>
          </w:p>
          <w:p w14:paraId="32028B64" w14:textId="77777777" w:rsidR="00944EE2" w:rsidRPr="0030543C" w:rsidRDefault="00944EE2" w:rsidP="00265D42">
            <w:pPr>
              <w:rPr>
                <w:rFonts w:ascii="Gill Sans MT" w:hAnsi="Gill Sans MT"/>
              </w:rPr>
            </w:pPr>
            <w:r>
              <w:rPr>
                <w:rFonts w:ascii="Gill Sans MT" w:hAnsi="Gill Sans MT"/>
              </w:rPr>
              <w:t>En laat minimaal een veld leeg.</w:t>
            </w:r>
          </w:p>
          <w:p w14:paraId="26AA5A44" w14:textId="77777777" w:rsidR="00944EE2" w:rsidRDefault="00944EE2" w:rsidP="00265D42">
            <w:pPr>
              <w:rPr>
                <w:rFonts w:ascii="Gill Sans MT" w:hAnsi="Gill Sans MT"/>
              </w:rPr>
            </w:pPr>
          </w:p>
        </w:tc>
        <w:tc>
          <w:tcPr>
            <w:tcW w:w="1695" w:type="dxa"/>
          </w:tcPr>
          <w:p w14:paraId="70559B7F" w14:textId="77777777" w:rsidR="00944EE2" w:rsidRDefault="00944EE2" w:rsidP="00265D42">
            <w:pPr>
              <w:rPr>
                <w:rFonts w:ascii="Gill Sans MT" w:hAnsi="Gill Sans MT"/>
              </w:rPr>
            </w:pPr>
          </w:p>
          <w:p w14:paraId="1F3B4B34" w14:textId="77777777" w:rsidR="00944EE2" w:rsidRDefault="00944EE2" w:rsidP="00265D42">
            <w:pPr>
              <w:rPr>
                <w:rFonts w:ascii="Gill Sans MT" w:hAnsi="Gill Sans MT"/>
              </w:rPr>
            </w:pPr>
            <w:r>
              <w:rPr>
                <w:rFonts w:ascii="Gill Sans MT" w:hAnsi="Gill Sans MT"/>
              </w:rPr>
              <w:t>Het formulier wordt zonder obstakels ingevuld.</w:t>
            </w:r>
          </w:p>
        </w:tc>
        <w:tc>
          <w:tcPr>
            <w:tcW w:w="1695" w:type="dxa"/>
          </w:tcPr>
          <w:p w14:paraId="40C0CB4E" w14:textId="77777777" w:rsidR="00944EE2" w:rsidRDefault="00944EE2" w:rsidP="00265D42">
            <w:pPr>
              <w:jc w:val="center"/>
              <w:rPr>
                <w:rFonts w:ascii="Gill Sans MT" w:hAnsi="Gill Sans MT"/>
              </w:rPr>
            </w:pPr>
          </w:p>
          <w:p w14:paraId="3F4438C4" w14:textId="77777777" w:rsidR="00944EE2" w:rsidRDefault="00944EE2" w:rsidP="00265D42">
            <w:pPr>
              <w:jc w:val="center"/>
              <w:rPr>
                <w:rFonts w:ascii="Gill Sans MT" w:hAnsi="Gill Sans MT"/>
              </w:rPr>
            </w:pPr>
          </w:p>
          <w:p w14:paraId="37429158" w14:textId="77777777" w:rsidR="00944EE2" w:rsidRDefault="00944EE2" w:rsidP="00265D42">
            <w:pPr>
              <w:jc w:val="center"/>
              <w:rPr>
                <w:rFonts w:ascii="Gill Sans MT" w:hAnsi="Gill Sans MT"/>
              </w:rPr>
            </w:pPr>
          </w:p>
          <w:p w14:paraId="0FCEA427" w14:textId="77777777" w:rsidR="00944EE2" w:rsidRDefault="00944EE2" w:rsidP="00265D42">
            <w:pPr>
              <w:jc w:val="center"/>
              <w:rPr>
                <w:rFonts w:ascii="Gill Sans MT" w:hAnsi="Gill Sans MT"/>
              </w:rPr>
            </w:pPr>
            <w:r>
              <w:rPr>
                <w:rFonts w:ascii="Gill Sans MT" w:hAnsi="Gill Sans MT"/>
              </w:rPr>
              <w:t>OK</w:t>
            </w:r>
          </w:p>
        </w:tc>
        <w:tc>
          <w:tcPr>
            <w:tcW w:w="1696" w:type="dxa"/>
          </w:tcPr>
          <w:p w14:paraId="057C3514" w14:textId="77777777" w:rsidR="00944EE2" w:rsidRDefault="00944EE2" w:rsidP="00265D42">
            <w:pPr>
              <w:jc w:val="center"/>
              <w:rPr>
                <w:rFonts w:ascii="Gill Sans MT" w:hAnsi="Gill Sans MT"/>
              </w:rPr>
            </w:pPr>
          </w:p>
          <w:p w14:paraId="090CE9A1" w14:textId="77777777" w:rsidR="00944EE2" w:rsidRDefault="00944EE2" w:rsidP="00265D42">
            <w:pPr>
              <w:jc w:val="center"/>
              <w:rPr>
                <w:rFonts w:ascii="Gill Sans MT" w:hAnsi="Gill Sans MT"/>
              </w:rPr>
            </w:pPr>
          </w:p>
          <w:p w14:paraId="4F6B8327" w14:textId="77777777" w:rsidR="00944EE2" w:rsidRDefault="00944EE2" w:rsidP="00265D42">
            <w:pPr>
              <w:jc w:val="center"/>
              <w:rPr>
                <w:rFonts w:ascii="Gill Sans MT" w:hAnsi="Gill Sans MT"/>
              </w:rPr>
            </w:pPr>
          </w:p>
          <w:p w14:paraId="6A935BD0" w14:textId="77777777" w:rsidR="00944EE2" w:rsidRDefault="00944EE2" w:rsidP="00265D42">
            <w:pPr>
              <w:jc w:val="center"/>
              <w:rPr>
                <w:rFonts w:ascii="Gill Sans MT" w:hAnsi="Gill Sans MT"/>
              </w:rPr>
            </w:pPr>
            <w:proofErr w:type="gramStart"/>
            <w:r>
              <w:rPr>
                <w:rFonts w:ascii="Gill Sans MT" w:hAnsi="Gill Sans MT"/>
              </w:rPr>
              <w:t>n</w:t>
            </w:r>
            <w:proofErr w:type="gramEnd"/>
            <w:r>
              <w:rPr>
                <w:rFonts w:ascii="Gill Sans MT" w:hAnsi="Gill Sans MT"/>
              </w:rPr>
              <w:t>.v.t</w:t>
            </w:r>
          </w:p>
        </w:tc>
      </w:tr>
      <w:tr w:rsidR="00944EE2" w14:paraId="01D6A002" w14:textId="77777777" w:rsidTr="00944EE2">
        <w:trPr>
          <w:trHeight w:val="1131"/>
        </w:trPr>
        <w:tc>
          <w:tcPr>
            <w:tcW w:w="1695" w:type="dxa"/>
          </w:tcPr>
          <w:p w14:paraId="61E72C00" w14:textId="77777777" w:rsidR="00944EE2" w:rsidRDefault="00944EE2" w:rsidP="00265D42">
            <w:pPr>
              <w:rPr>
                <w:rFonts w:ascii="Gill Sans MT" w:hAnsi="Gill Sans MT"/>
              </w:rPr>
            </w:pPr>
          </w:p>
        </w:tc>
        <w:tc>
          <w:tcPr>
            <w:tcW w:w="1695" w:type="dxa"/>
          </w:tcPr>
          <w:p w14:paraId="7C8FDB88" w14:textId="77777777" w:rsidR="00944EE2" w:rsidRDefault="00944EE2" w:rsidP="00265D42">
            <w:pPr>
              <w:rPr>
                <w:rFonts w:ascii="Gill Sans MT" w:hAnsi="Gill Sans MT"/>
              </w:rPr>
            </w:pPr>
          </w:p>
          <w:p w14:paraId="35E5E0F3" w14:textId="77777777" w:rsidR="00944EE2" w:rsidRDefault="00944EE2" w:rsidP="00265D42">
            <w:pPr>
              <w:rPr>
                <w:rFonts w:ascii="Gill Sans MT" w:hAnsi="Gill Sans MT"/>
              </w:rPr>
            </w:pPr>
            <w:r>
              <w:rPr>
                <w:rFonts w:ascii="Gill Sans MT" w:hAnsi="Gill Sans MT"/>
              </w:rPr>
              <w:t>Druk op de knop blauwe knop rechtsonder die als naam Save heeft.</w:t>
            </w:r>
          </w:p>
          <w:p w14:paraId="4EF39D86" w14:textId="77777777" w:rsidR="00944EE2" w:rsidRDefault="00944EE2" w:rsidP="00265D42">
            <w:pPr>
              <w:rPr>
                <w:rFonts w:ascii="Gill Sans MT" w:hAnsi="Gill Sans MT"/>
              </w:rPr>
            </w:pPr>
          </w:p>
          <w:p w14:paraId="72EEEFF3" w14:textId="77777777" w:rsidR="00944EE2" w:rsidRDefault="00944EE2" w:rsidP="00265D42">
            <w:pPr>
              <w:rPr>
                <w:rFonts w:ascii="Gill Sans MT" w:hAnsi="Gill Sans MT"/>
              </w:rPr>
            </w:pPr>
          </w:p>
        </w:tc>
        <w:tc>
          <w:tcPr>
            <w:tcW w:w="1695" w:type="dxa"/>
          </w:tcPr>
          <w:p w14:paraId="5378280D" w14:textId="77777777" w:rsidR="00944EE2" w:rsidRDefault="00944EE2" w:rsidP="00265D42">
            <w:pPr>
              <w:rPr>
                <w:rFonts w:ascii="Gill Sans MT" w:hAnsi="Gill Sans MT"/>
              </w:rPr>
            </w:pPr>
          </w:p>
          <w:p w14:paraId="43A54E6B" w14:textId="77777777" w:rsidR="00944EE2" w:rsidRDefault="00944EE2" w:rsidP="00265D42">
            <w:pPr>
              <w:rPr>
                <w:rFonts w:ascii="Gill Sans MT" w:hAnsi="Gill Sans MT"/>
              </w:rPr>
            </w:pPr>
            <w:r>
              <w:rPr>
                <w:rFonts w:ascii="Gill Sans MT" w:hAnsi="Gill Sans MT"/>
              </w:rPr>
              <w:t>Je krijgt een melding: “Een verplicht veld is niet ingevuld.”</w:t>
            </w:r>
          </w:p>
        </w:tc>
        <w:tc>
          <w:tcPr>
            <w:tcW w:w="1695" w:type="dxa"/>
          </w:tcPr>
          <w:p w14:paraId="37BE3497" w14:textId="77777777" w:rsidR="00944EE2" w:rsidRDefault="00944EE2" w:rsidP="00265D42">
            <w:pPr>
              <w:jc w:val="center"/>
              <w:rPr>
                <w:rFonts w:ascii="Gill Sans MT" w:hAnsi="Gill Sans MT"/>
              </w:rPr>
            </w:pPr>
          </w:p>
          <w:p w14:paraId="16F456E8" w14:textId="77777777" w:rsidR="00944EE2" w:rsidRDefault="00944EE2" w:rsidP="00265D42">
            <w:pPr>
              <w:jc w:val="center"/>
              <w:rPr>
                <w:rFonts w:ascii="Gill Sans MT" w:hAnsi="Gill Sans MT"/>
              </w:rPr>
            </w:pPr>
          </w:p>
          <w:p w14:paraId="36B6B1C9" w14:textId="77777777" w:rsidR="00944EE2" w:rsidRDefault="00944EE2" w:rsidP="00265D42">
            <w:pPr>
              <w:jc w:val="center"/>
              <w:rPr>
                <w:rFonts w:ascii="Gill Sans MT" w:hAnsi="Gill Sans MT"/>
              </w:rPr>
            </w:pPr>
          </w:p>
          <w:p w14:paraId="19CF4C01" w14:textId="77777777" w:rsidR="00944EE2" w:rsidRDefault="00944EE2" w:rsidP="00265D42">
            <w:pPr>
              <w:jc w:val="center"/>
              <w:rPr>
                <w:rFonts w:ascii="Gill Sans MT" w:hAnsi="Gill Sans MT"/>
              </w:rPr>
            </w:pPr>
            <w:r>
              <w:rPr>
                <w:rFonts w:ascii="Gill Sans MT" w:hAnsi="Gill Sans MT"/>
              </w:rPr>
              <w:t>NOK</w:t>
            </w:r>
          </w:p>
        </w:tc>
        <w:tc>
          <w:tcPr>
            <w:tcW w:w="1696" w:type="dxa"/>
          </w:tcPr>
          <w:p w14:paraId="40A38FFD" w14:textId="77777777" w:rsidR="00944EE2" w:rsidRDefault="00944EE2" w:rsidP="00265D42">
            <w:pPr>
              <w:jc w:val="center"/>
              <w:rPr>
                <w:rFonts w:ascii="Gill Sans MT" w:hAnsi="Gill Sans MT"/>
              </w:rPr>
            </w:pPr>
          </w:p>
          <w:p w14:paraId="5DD7BDA4" w14:textId="77777777" w:rsidR="00944EE2" w:rsidRDefault="00944EE2" w:rsidP="00265D42">
            <w:pPr>
              <w:jc w:val="center"/>
              <w:rPr>
                <w:rFonts w:ascii="Gill Sans MT" w:hAnsi="Gill Sans MT"/>
              </w:rPr>
            </w:pPr>
          </w:p>
          <w:p w14:paraId="38932986" w14:textId="77777777" w:rsidR="00944EE2" w:rsidRDefault="00944EE2" w:rsidP="00265D42">
            <w:pPr>
              <w:jc w:val="center"/>
              <w:rPr>
                <w:rFonts w:ascii="Gill Sans MT" w:hAnsi="Gill Sans MT"/>
              </w:rPr>
            </w:pPr>
          </w:p>
          <w:p w14:paraId="00ACD792" w14:textId="77777777" w:rsidR="00944EE2" w:rsidRDefault="00944EE2" w:rsidP="00265D42">
            <w:pPr>
              <w:jc w:val="center"/>
              <w:rPr>
                <w:rFonts w:ascii="Gill Sans MT" w:hAnsi="Gill Sans MT"/>
              </w:rPr>
            </w:pPr>
            <w:r>
              <w:rPr>
                <w:rFonts w:ascii="Gill Sans MT" w:hAnsi="Gill Sans MT"/>
              </w:rPr>
              <w:t>Zorg ervoor dat er een validatie komt te staan op elk veld.</w:t>
            </w:r>
          </w:p>
        </w:tc>
      </w:tr>
      <w:tr w:rsidR="00944EE2" w14:paraId="25C03E0A" w14:textId="77777777" w:rsidTr="00944EE2">
        <w:trPr>
          <w:trHeight w:val="1560"/>
        </w:trPr>
        <w:tc>
          <w:tcPr>
            <w:tcW w:w="1695" w:type="dxa"/>
          </w:tcPr>
          <w:p w14:paraId="21C52766" w14:textId="77777777" w:rsidR="00944EE2" w:rsidRDefault="00944EE2" w:rsidP="00265D42">
            <w:pPr>
              <w:rPr>
                <w:rFonts w:ascii="Gill Sans MT" w:hAnsi="Gill Sans MT"/>
              </w:rPr>
            </w:pPr>
          </w:p>
        </w:tc>
        <w:tc>
          <w:tcPr>
            <w:tcW w:w="1695" w:type="dxa"/>
          </w:tcPr>
          <w:p w14:paraId="23853BA6" w14:textId="77777777" w:rsidR="00944EE2" w:rsidRDefault="00944EE2" w:rsidP="00265D42">
            <w:pPr>
              <w:rPr>
                <w:rFonts w:ascii="Gill Sans MT" w:hAnsi="Gill Sans MT"/>
              </w:rPr>
            </w:pPr>
          </w:p>
          <w:p w14:paraId="494E145A" w14:textId="77777777" w:rsidR="00944EE2" w:rsidRDefault="00944EE2" w:rsidP="00265D42">
            <w:pPr>
              <w:rPr>
                <w:rFonts w:ascii="Gill Sans MT" w:hAnsi="Gill Sans MT"/>
              </w:rPr>
            </w:pPr>
          </w:p>
          <w:p w14:paraId="536F9600" w14:textId="77777777" w:rsidR="00944EE2" w:rsidRDefault="00944EE2" w:rsidP="00265D42">
            <w:pPr>
              <w:rPr>
                <w:rFonts w:ascii="Gill Sans MT" w:hAnsi="Gill Sans MT"/>
              </w:rPr>
            </w:pPr>
          </w:p>
          <w:p w14:paraId="7ADA634D" w14:textId="77777777" w:rsidR="00944EE2" w:rsidRDefault="00944EE2" w:rsidP="00265D42">
            <w:pPr>
              <w:rPr>
                <w:rFonts w:ascii="Gill Sans MT" w:hAnsi="Gill Sans MT"/>
              </w:rPr>
            </w:pPr>
            <w:r>
              <w:rPr>
                <w:rFonts w:ascii="Gill Sans MT" w:hAnsi="Gill Sans MT"/>
              </w:rPr>
              <w:t xml:space="preserve">Controleer de case overzicht pagina op jouw toegevoegde case. </w:t>
            </w:r>
          </w:p>
          <w:p w14:paraId="272070FE" w14:textId="77777777" w:rsidR="00944EE2" w:rsidRDefault="00944EE2" w:rsidP="00265D42">
            <w:pPr>
              <w:rPr>
                <w:rFonts w:ascii="Gill Sans MT" w:hAnsi="Gill Sans MT"/>
              </w:rPr>
            </w:pPr>
          </w:p>
        </w:tc>
        <w:tc>
          <w:tcPr>
            <w:tcW w:w="1695" w:type="dxa"/>
          </w:tcPr>
          <w:p w14:paraId="229B8908" w14:textId="77777777" w:rsidR="00944EE2" w:rsidRDefault="00944EE2" w:rsidP="00265D42">
            <w:pPr>
              <w:rPr>
                <w:rFonts w:ascii="Gill Sans MT" w:hAnsi="Gill Sans MT"/>
              </w:rPr>
            </w:pPr>
          </w:p>
          <w:p w14:paraId="43E4B9B2" w14:textId="77777777" w:rsidR="00944EE2" w:rsidRDefault="00944EE2" w:rsidP="00265D42">
            <w:pPr>
              <w:rPr>
                <w:rFonts w:ascii="Gill Sans MT" w:hAnsi="Gill Sans MT"/>
              </w:rPr>
            </w:pPr>
          </w:p>
          <w:p w14:paraId="38B4A793" w14:textId="77777777" w:rsidR="00944EE2" w:rsidRDefault="00944EE2" w:rsidP="00265D42">
            <w:pPr>
              <w:rPr>
                <w:rFonts w:ascii="Gill Sans MT" w:hAnsi="Gill Sans MT"/>
              </w:rPr>
            </w:pPr>
          </w:p>
          <w:p w14:paraId="058D77F1" w14:textId="77777777" w:rsidR="00944EE2" w:rsidRDefault="00944EE2" w:rsidP="00265D42">
            <w:pPr>
              <w:rPr>
                <w:rFonts w:ascii="Gill Sans MT" w:hAnsi="Gill Sans MT"/>
              </w:rPr>
            </w:pPr>
          </w:p>
          <w:p w14:paraId="1F3EFB3F" w14:textId="77777777" w:rsidR="00944EE2" w:rsidRDefault="00944EE2" w:rsidP="00265D42">
            <w:pPr>
              <w:rPr>
                <w:rFonts w:ascii="Gill Sans MT" w:hAnsi="Gill Sans MT"/>
              </w:rPr>
            </w:pPr>
            <w:r>
              <w:rPr>
                <w:rFonts w:ascii="Gill Sans MT" w:hAnsi="Gill Sans MT"/>
              </w:rPr>
              <w:t>Er is geen case aangemaakt.</w:t>
            </w:r>
          </w:p>
        </w:tc>
        <w:tc>
          <w:tcPr>
            <w:tcW w:w="1695" w:type="dxa"/>
          </w:tcPr>
          <w:p w14:paraId="4E39572F" w14:textId="77777777" w:rsidR="00944EE2" w:rsidRDefault="00944EE2" w:rsidP="00265D42">
            <w:pPr>
              <w:jc w:val="center"/>
              <w:rPr>
                <w:rFonts w:ascii="Gill Sans MT" w:hAnsi="Gill Sans MT"/>
              </w:rPr>
            </w:pPr>
          </w:p>
          <w:p w14:paraId="08D281DD" w14:textId="77777777" w:rsidR="00944EE2" w:rsidRDefault="00944EE2" w:rsidP="00265D42">
            <w:pPr>
              <w:jc w:val="center"/>
              <w:rPr>
                <w:rFonts w:ascii="Gill Sans MT" w:hAnsi="Gill Sans MT"/>
              </w:rPr>
            </w:pPr>
          </w:p>
          <w:p w14:paraId="0ECCC252" w14:textId="77777777" w:rsidR="00944EE2" w:rsidRDefault="00944EE2" w:rsidP="00265D42">
            <w:pPr>
              <w:jc w:val="center"/>
              <w:rPr>
                <w:rFonts w:ascii="Gill Sans MT" w:hAnsi="Gill Sans MT"/>
              </w:rPr>
            </w:pPr>
          </w:p>
          <w:p w14:paraId="60477EC2" w14:textId="77777777" w:rsidR="00944EE2" w:rsidRDefault="00944EE2" w:rsidP="00265D42">
            <w:pPr>
              <w:jc w:val="center"/>
              <w:rPr>
                <w:rFonts w:ascii="Gill Sans MT" w:hAnsi="Gill Sans MT"/>
              </w:rPr>
            </w:pPr>
            <w:r>
              <w:rPr>
                <w:rFonts w:ascii="Gill Sans MT" w:hAnsi="Gill Sans MT"/>
              </w:rPr>
              <w:t>NOK</w:t>
            </w:r>
          </w:p>
        </w:tc>
        <w:tc>
          <w:tcPr>
            <w:tcW w:w="1696" w:type="dxa"/>
          </w:tcPr>
          <w:p w14:paraId="31D6B072" w14:textId="77777777" w:rsidR="00944EE2" w:rsidRDefault="00944EE2" w:rsidP="00265D42">
            <w:pPr>
              <w:jc w:val="center"/>
              <w:rPr>
                <w:rFonts w:ascii="Gill Sans MT" w:hAnsi="Gill Sans MT"/>
              </w:rPr>
            </w:pPr>
          </w:p>
          <w:p w14:paraId="143BC255" w14:textId="77777777" w:rsidR="00944EE2" w:rsidRDefault="00944EE2" w:rsidP="00265D42">
            <w:pPr>
              <w:jc w:val="center"/>
              <w:rPr>
                <w:rFonts w:ascii="Gill Sans MT" w:hAnsi="Gill Sans MT"/>
              </w:rPr>
            </w:pPr>
          </w:p>
          <w:p w14:paraId="539B0434" w14:textId="77777777" w:rsidR="00944EE2" w:rsidRDefault="00944EE2" w:rsidP="00265D42">
            <w:pPr>
              <w:jc w:val="center"/>
              <w:rPr>
                <w:rFonts w:ascii="Gill Sans MT" w:hAnsi="Gill Sans MT"/>
              </w:rPr>
            </w:pPr>
          </w:p>
          <w:p w14:paraId="7CFD2A1C" w14:textId="77777777" w:rsidR="00944EE2" w:rsidRDefault="00944EE2" w:rsidP="00265D42">
            <w:pPr>
              <w:jc w:val="center"/>
              <w:rPr>
                <w:rFonts w:ascii="Gill Sans MT" w:hAnsi="Gill Sans MT"/>
              </w:rPr>
            </w:pPr>
            <w:r>
              <w:rPr>
                <w:rFonts w:ascii="Gill Sans MT" w:hAnsi="Gill Sans MT"/>
              </w:rPr>
              <w:t>Zorg ervoor dat er geen case kan worden aangemaakt zonder de verplichte velden.</w:t>
            </w:r>
          </w:p>
          <w:p w14:paraId="1745719B" w14:textId="77777777" w:rsidR="00944EE2" w:rsidRDefault="00944EE2" w:rsidP="00265D42">
            <w:pPr>
              <w:jc w:val="center"/>
              <w:rPr>
                <w:rFonts w:ascii="Gill Sans MT" w:hAnsi="Gill Sans MT"/>
              </w:rPr>
            </w:pPr>
          </w:p>
          <w:p w14:paraId="5E23FD7B" w14:textId="77777777" w:rsidR="00944EE2" w:rsidRDefault="00944EE2" w:rsidP="00265D42">
            <w:pPr>
              <w:jc w:val="center"/>
              <w:rPr>
                <w:rFonts w:ascii="Gill Sans MT" w:hAnsi="Gill Sans MT"/>
              </w:rPr>
            </w:pPr>
          </w:p>
        </w:tc>
      </w:tr>
      <w:tr w:rsidR="00944EE2" w14:paraId="5101D7DE" w14:textId="77777777" w:rsidTr="00944EE2">
        <w:trPr>
          <w:trHeight w:val="40"/>
        </w:trPr>
        <w:tc>
          <w:tcPr>
            <w:tcW w:w="1695" w:type="dxa"/>
          </w:tcPr>
          <w:p w14:paraId="5B18BDC1" w14:textId="77777777" w:rsidR="00944EE2" w:rsidRDefault="00944EE2" w:rsidP="00265D42">
            <w:pPr>
              <w:rPr>
                <w:rFonts w:ascii="Gill Sans MT" w:hAnsi="Gill Sans MT"/>
              </w:rPr>
            </w:pPr>
          </w:p>
        </w:tc>
        <w:tc>
          <w:tcPr>
            <w:tcW w:w="1695" w:type="dxa"/>
          </w:tcPr>
          <w:p w14:paraId="5F3470D3" w14:textId="77777777" w:rsidR="00944EE2" w:rsidRDefault="00944EE2" w:rsidP="00265D42">
            <w:pPr>
              <w:rPr>
                <w:rFonts w:ascii="Gill Sans MT" w:hAnsi="Gill Sans MT"/>
              </w:rPr>
            </w:pPr>
          </w:p>
        </w:tc>
        <w:tc>
          <w:tcPr>
            <w:tcW w:w="1695" w:type="dxa"/>
          </w:tcPr>
          <w:p w14:paraId="79D93513" w14:textId="77777777" w:rsidR="00944EE2" w:rsidRDefault="00944EE2" w:rsidP="00265D42">
            <w:pPr>
              <w:rPr>
                <w:rFonts w:ascii="Gill Sans MT" w:hAnsi="Gill Sans MT"/>
              </w:rPr>
            </w:pPr>
          </w:p>
        </w:tc>
        <w:tc>
          <w:tcPr>
            <w:tcW w:w="1695" w:type="dxa"/>
          </w:tcPr>
          <w:p w14:paraId="1CD625B9" w14:textId="77777777" w:rsidR="00944EE2" w:rsidRDefault="00944EE2" w:rsidP="00265D42">
            <w:pPr>
              <w:rPr>
                <w:rFonts w:ascii="Gill Sans MT" w:hAnsi="Gill Sans MT"/>
              </w:rPr>
            </w:pPr>
          </w:p>
        </w:tc>
        <w:tc>
          <w:tcPr>
            <w:tcW w:w="1696" w:type="dxa"/>
          </w:tcPr>
          <w:p w14:paraId="5E71DB95" w14:textId="77777777" w:rsidR="00944EE2" w:rsidRDefault="00944EE2" w:rsidP="00265D42">
            <w:pPr>
              <w:rPr>
                <w:rFonts w:ascii="Gill Sans MT" w:hAnsi="Gill Sans MT"/>
              </w:rPr>
            </w:pPr>
          </w:p>
        </w:tc>
      </w:tr>
    </w:tbl>
    <w:p w14:paraId="6AD717DB" w14:textId="77777777" w:rsidR="00E37B24" w:rsidRDefault="00E37B24" w:rsidP="001C2ACE">
      <w:pPr>
        <w:rPr>
          <w:b/>
          <w:bCs/>
        </w:rPr>
      </w:pPr>
    </w:p>
    <w:p w14:paraId="488094F1" w14:textId="77777777" w:rsidR="00D80129" w:rsidRDefault="00AE7BFC" w:rsidP="00545353">
      <w:pPr>
        <w:pStyle w:val="Heading2"/>
      </w:pPr>
      <w:bookmarkStart w:id="23" w:name="_Toc114049468"/>
      <w:r>
        <w:lastRenderedPageBreak/>
        <w:t>B1-K1-W5: Doet</w:t>
      </w:r>
      <w:r w:rsidR="00545353">
        <w:t xml:space="preserve"> verbetervoorstellen voor de software</w:t>
      </w:r>
      <w:bookmarkEnd w:id="23"/>
    </w:p>
    <w:p w14:paraId="07DECEBA" w14:textId="77777777" w:rsidR="00823FCC" w:rsidRDefault="00823FCC" w:rsidP="00823FCC">
      <w:pPr>
        <w:pStyle w:val="Heading3"/>
      </w:pPr>
      <w:bookmarkStart w:id="24" w:name="_Toc114049469"/>
      <w:r>
        <w:t>T9: Testen</w:t>
      </w:r>
      <w:bookmarkEnd w:id="24"/>
    </w:p>
    <w:p w14:paraId="09AD5BA3" w14:textId="41FDDF8F" w:rsidR="00823FCC" w:rsidRDefault="00823FCC" w:rsidP="00823FCC">
      <w:r>
        <w:t>De juiste verbetervoorstellen zijn gedaan vanuit het testen</w:t>
      </w:r>
      <w:r w:rsidR="002A3956">
        <w:t xml:space="preserve"> van mijn BarberTime Project</w:t>
      </w:r>
      <w:r>
        <w:t>.</w:t>
      </w:r>
    </w:p>
    <w:p w14:paraId="5AA13A2E" w14:textId="77777777" w:rsidR="00823FCC" w:rsidRDefault="00823FCC" w:rsidP="00823FCC">
      <w:pPr>
        <w:pStyle w:val="Kopje"/>
      </w:pPr>
      <w:r w:rsidRPr="00A464D9">
        <w:t>Beoordeling:</w:t>
      </w:r>
      <w:r>
        <w:t xml:space="preserve"> </w:t>
      </w:r>
    </w:p>
    <w:p w14:paraId="7641D8DD" w14:textId="560F1383" w:rsidR="00823FCC" w:rsidRDefault="00823FCC" w:rsidP="00823FCC">
      <w:r>
        <w:t xml:space="preserve">Enigszins/ Grotendeels/ </w:t>
      </w:r>
      <w:r w:rsidRPr="00C6434A">
        <w:rPr>
          <w:color w:val="70AD47" w:themeColor="accent6"/>
        </w:rPr>
        <w:t>Volledig</w:t>
      </w:r>
      <w:r>
        <w:t xml:space="preserve"> (kies één)</w:t>
      </w:r>
    </w:p>
    <w:p w14:paraId="5729948A" w14:textId="15CCF7F6" w:rsidR="00823FCC" w:rsidRDefault="00823FCC" w:rsidP="00823FCC">
      <w:pPr>
        <w:pStyle w:val="Kopje"/>
      </w:pPr>
      <w:r>
        <w:t>Onderbouwing:</w:t>
      </w:r>
    </w:p>
    <w:p w14:paraId="2A544772" w14:textId="6952E3D4" w:rsidR="00C6434A" w:rsidRDefault="00C6434A" w:rsidP="00823FCC">
      <w:pPr>
        <w:pStyle w:val="Kopje"/>
        <w:rPr>
          <w:b w:val="0"/>
          <w:bCs w:val="0"/>
        </w:rPr>
      </w:pPr>
      <w:r>
        <w:rPr>
          <w:b w:val="0"/>
          <w:bCs w:val="0"/>
        </w:rPr>
        <w:t xml:space="preserve">De verbeter voorstel die ik heb gedaan vanuit het testen is </w:t>
      </w:r>
      <w:r w:rsidR="00C0024C">
        <w:rPr>
          <w:b w:val="0"/>
          <w:bCs w:val="0"/>
        </w:rPr>
        <w:t xml:space="preserve">het werkend maken van de buttons boven in de pagina. Maak van de buttons een filter zodat deze ook een </w:t>
      </w:r>
      <w:r w:rsidR="007B4F21">
        <w:rPr>
          <w:b w:val="0"/>
          <w:bCs w:val="0"/>
        </w:rPr>
        <w:t>functionaliteit</w:t>
      </w:r>
      <w:r w:rsidR="00C0024C">
        <w:rPr>
          <w:b w:val="0"/>
          <w:bCs w:val="0"/>
        </w:rPr>
        <w:t xml:space="preserve"> hebben. </w:t>
      </w:r>
    </w:p>
    <w:p w14:paraId="2BFB3972" w14:textId="746F275A" w:rsidR="00AF6BDE" w:rsidRDefault="00AF6BDE" w:rsidP="00823FCC">
      <w:pPr>
        <w:pStyle w:val="Kopje"/>
        <w:rPr>
          <w:b w:val="0"/>
          <w:bCs w:val="0"/>
        </w:rPr>
      </w:pPr>
    </w:p>
    <w:p w14:paraId="62FF932B" w14:textId="77777777" w:rsidR="00510AAF" w:rsidRDefault="00510AAF" w:rsidP="00823FCC">
      <w:pPr>
        <w:pStyle w:val="Kopje"/>
        <w:rPr>
          <w:b w:val="0"/>
          <w:bCs w:val="0"/>
        </w:rPr>
      </w:pPr>
    </w:p>
    <w:p w14:paraId="642D78DE" w14:textId="10276EA6" w:rsidR="00C6434A" w:rsidRDefault="00510AAF" w:rsidP="00823FCC">
      <w:pPr>
        <w:pStyle w:val="Kopje"/>
        <w:rPr>
          <w:b w:val="0"/>
          <w:bCs w:val="0"/>
        </w:rPr>
      </w:pPr>
      <w:r>
        <w:rPr>
          <w:b w:val="0"/>
          <w:bCs w:val="0"/>
        </w:rPr>
        <w:t>De populaire kapsels pagina met buttons</w:t>
      </w:r>
    </w:p>
    <w:p w14:paraId="37BCEE73" w14:textId="575FBB3B" w:rsidR="00510AAF" w:rsidRDefault="000069C7" w:rsidP="00823FCC">
      <w:pPr>
        <w:pStyle w:val="Kopje"/>
        <w:rPr>
          <w:b w:val="0"/>
          <w:bCs w:val="0"/>
        </w:rPr>
      </w:pPr>
      <w:r w:rsidRPr="006B39AA">
        <w:rPr>
          <w:noProof/>
        </w:rPr>
        <w:drawing>
          <wp:anchor distT="0" distB="0" distL="114300" distR="114300" simplePos="0" relativeHeight="251661334" behindDoc="0" locked="0" layoutInCell="1" allowOverlap="1" wp14:anchorId="45A03401" wp14:editId="7A9A8638">
            <wp:simplePos x="0" y="0"/>
            <wp:positionH relativeFrom="margin">
              <wp:posOffset>2322830</wp:posOffset>
            </wp:positionH>
            <wp:positionV relativeFrom="margin">
              <wp:posOffset>3036336</wp:posOffset>
            </wp:positionV>
            <wp:extent cx="3740785" cy="3333115"/>
            <wp:effectExtent l="0" t="0" r="5715" b="0"/>
            <wp:wrapSquare wrapText="bothSides"/>
            <wp:docPr id="230" name="Picture 2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740785" cy="3333115"/>
                    </a:xfrm>
                    <a:prstGeom prst="rect">
                      <a:avLst/>
                    </a:prstGeom>
                  </pic:spPr>
                </pic:pic>
              </a:graphicData>
            </a:graphic>
            <wp14:sizeRelH relativeFrom="margin">
              <wp14:pctWidth>0</wp14:pctWidth>
            </wp14:sizeRelH>
            <wp14:sizeRelV relativeFrom="margin">
              <wp14:pctHeight>0</wp14:pctHeight>
            </wp14:sizeRelV>
          </wp:anchor>
        </w:drawing>
      </w:r>
      <w:r w:rsidR="001413D9">
        <w:rPr>
          <w:noProof/>
        </w:rPr>
        <w:drawing>
          <wp:anchor distT="0" distB="0" distL="114300" distR="114300" simplePos="0" relativeHeight="251658252" behindDoc="1" locked="0" layoutInCell="1" allowOverlap="1" wp14:anchorId="673F535F" wp14:editId="04021E48">
            <wp:simplePos x="0" y="0"/>
            <wp:positionH relativeFrom="column">
              <wp:posOffset>0</wp:posOffset>
            </wp:positionH>
            <wp:positionV relativeFrom="paragraph">
              <wp:posOffset>184150</wp:posOffset>
            </wp:positionV>
            <wp:extent cx="2012315" cy="42024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2315" cy="4202430"/>
                    </a:xfrm>
                    <a:prstGeom prst="rect">
                      <a:avLst/>
                    </a:prstGeom>
                    <a:noFill/>
                    <a:ln>
                      <a:noFill/>
                    </a:ln>
                  </pic:spPr>
                </pic:pic>
              </a:graphicData>
            </a:graphic>
          </wp:anchor>
        </w:drawing>
      </w:r>
      <w:r w:rsidR="00510AAF">
        <w:rPr>
          <w:b w:val="0"/>
          <w:bCs w:val="0"/>
        </w:rPr>
        <w:t xml:space="preserve">                                                                                           Het testplan met </w:t>
      </w:r>
      <w:r w:rsidR="00E94DD4">
        <w:rPr>
          <w:b w:val="0"/>
          <w:bCs w:val="0"/>
        </w:rPr>
        <w:t>verbetervoorstellen</w:t>
      </w:r>
      <w:r w:rsidR="00510AAF">
        <w:rPr>
          <w:b w:val="0"/>
          <w:bCs w:val="0"/>
        </w:rPr>
        <w:t xml:space="preserve"> </w:t>
      </w:r>
    </w:p>
    <w:p w14:paraId="074A4CAF" w14:textId="6B6D338E" w:rsidR="000069C7" w:rsidRPr="00C6434A" w:rsidRDefault="000069C7" w:rsidP="00823FCC">
      <w:pPr>
        <w:pStyle w:val="Kopje"/>
        <w:rPr>
          <w:b w:val="0"/>
          <w:bCs w:val="0"/>
        </w:rPr>
      </w:pPr>
    </w:p>
    <w:p w14:paraId="111D5EAC" w14:textId="77777777" w:rsidR="002A233D" w:rsidRDefault="002A233D" w:rsidP="00823FCC">
      <w:pPr>
        <w:pStyle w:val="Kopje"/>
      </w:pPr>
    </w:p>
    <w:p w14:paraId="65EDE293" w14:textId="77777777" w:rsidR="00757F8A" w:rsidRDefault="00757F8A" w:rsidP="00823FCC">
      <w:pPr>
        <w:pStyle w:val="Kopje"/>
      </w:pPr>
    </w:p>
    <w:p w14:paraId="7EB51CBA" w14:textId="2815C330" w:rsidR="00823FCC" w:rsidRDefault="00823FCC" w:rsidP="00823FCC">
      <w:pPr>
        <w:pStyle w:val="Kopje"/>
      </w:pPr>
      <w:r w:rsidRPr="00A464D9">
        <w:t>Bestanden:</w:t>
      </w:r>
    </w:p>
    <w:p w14:paraId="33536BC5" w14:textId="272E7CEE" w:rsidR="00C6434A" w:rsidRDefault="00C6434A" w:rsidP="00823FCC">
      <w:r>
        <w:t xml:space="preserve">[ </w:t>
      </w:r>
      <w:hyperlink r:id="rId61" w:history="1">
        <w:r w:rsidRPr="00C15FC4">
          <w:rPr>
            <w:rStyle w:val="Hyperlink"/>
          </w:rPr>
          <w:t>https://github.com/AEITO20SD/20sd-p13-pf-bontemps-rahmi-timo-keeno-ehab/blob/master/Documenten/Testplan%20(Ehab%20Ait%20Alibou%20BarberTime).docx</w:t>
        </w:r>
      </w:hyperlink>
      <w:r>
        <w:t xml:space="preserve"> : </w:t>
      </w:r>
      <w:proofErr w:type="gramStart"/>
      <w:r>
        <w:t>Testplan  ]</w:t>
      </w:r>
      <w:proofErr w:type="gramEnd"/>
    </w:p>
    <w:p w14:paraId="5D438067" w14:textId="0753AB2F" w:rsidR="00165D9E" w:rsidRDefault="00165D9E">
      <w:pPr>
        <w:rPr>
          <w:rFonts w:asciiTheme="majorHAnsi" w:eastAsiaTheme="majorEastAsia" w:hAnsiTheme="majorHAnsi" w:cstheme="majorBidi"/>
          <w:color w:val="1F3763" w:themeColor="accent1" w:themeShade="7F"/>
          <w:sz w:val="24"/>
          <w:szCs w:val="24"/>
        </w:rPr>
      </w:pPr>
      <w:bookmarkStart w:id="25" w:name="_Toc114049470"/>
    </w:p>
    <w:p w14:paraId="5C81BAFF" w14:textId="1CDF1F74" w:rsidR="00AF6BDE" w:rsidRPr="006B0F7C" w:rsidRDefault="00AF6BDE">
      <w:r>
        <w:br w:type="page"/>
      </w:r>
    </w:p>
    <w:p w14:paraId="21EAE66F" w14:textId="45836017" w:rsidR="00823FCC" w:rsidRDefault="00823FCC" w:rsidP="00B05C33">
      <w:pPr>
        <w:pStyle w:val="Heading3"/>
      </w:pPr>
      <w:r>
        <w:lastRenderedPageBreak/>
        <w:t>T9: Oplevering</w:t>
      </w:r>
      <w:bookmarkEnd w:id="25"/>
    </w:p>
    <w:p w14:paraId="4B96FE66" w14:textId="77777777" w:rsidR="00B05C33" w:rsidRDefault="00B05C33" w:rsidP="00823FCC">
      <w:r>
        <w:t>De juiste verbetervoorstellen zijn gedaan vanuit de oplevering</w:t>
      </w:r>
    </w:p>
    <w:p w14:paraId="7AAA733B" w14:textId="77777777" w:rsidR="00B05C33" w:rsidRDefault="00B05C33" w:rsidP="00B05C33">
      <w:pPr>
        <w:pStyle w:val="Kopje"/>
      </w:pPr>
      <w:r w:rsidRPr="00A464D9">
        <w:t>Beoordeling:</w:t>
      </w:r>
      <w:r>
        <w:t xml:space="preserve"> </w:t>
      </w:r>
    </w:p>
    <w:p w14:paraId="78139903" w14:textId="778C9F6A" w:rsidR="00B05C33" w:rsidRDefault="00B05C33" w:rsidP="00B05C33">
      <w:r>
        <w:t xml:space="preserve">Enigszins/ Grotendeels/ </w:t>
      </w:r>
      <w:r w:rsidRPr="00C0024C">
        <w:rPr>
          <w:color w:val="70AD47" w:themeColor="accent6"/>
        </w:rPr>
        <w:t>Volledig</w:t>
      </w:r>
      <w:r>
        <w:t xml:space="preserve"> (kies één)</w:t>
      </w:r>
    </w:p>
    <w:p w14:paraId="22E20E97" w14:textId="77777777" w:rsidR="00B05C33" w:rsidRDefault="00B05C33" w:rsidP="00B05C33">
      <w:pPr>
        <w:pStyle w:val="Kopje"/>
      </w:pPr>
      <w:r>
        <w:t>Onderbouwing:</w:t>
      </w:r>
    </w:p>
    <w:p w14:paraId="55566C21" w14:textId="3E25AFD4" w:rsidR="00B05C33" w:rsidRDefault="00165D9E" w:rsidP="00B05C33">
      <w:r>
        <w:t>Tijdens de sprintreview heb ik het verbeter voorstel gedaan over de detailpagina. Zorg dat het aangeklikte kapsel een zichtbare detailpagina krijgt. Dit is een verbeter voorstel d</w:t>
      </w:r>
      <w:r w:rsidR="004F3E26">
        <w:t xml:space="preserve">at </w:t>
      </w:r>
      <w:r>
        <w:t xml:space="preserve">ik ook gedaan heb voor een eventuele volgende versie. </w:t>
      </w:r>
    </w:p>
    <w:p w14:paraId="6F7F0D72" w14:textId="77777777" w:rsidR="00B05C33" w:rsidRDefault="00B05C33" w:rsidP="00B05C33">
      <w:pPr>
        <w:pStyle w:val="Kopje"/>
      </w:pPr>
      <w:r w:rsidRPr="00A464D9">
        <w:t>Bestanden:</w:t>
      </w:r>
    </w:p>
    <w:p w14:paraId="0160B567" w14:textId="12D68D57" w:rsidR="00510AAF" w:rsidRDefault="00510AAF" w:rsidP="00510AAF">
      <w:bookmarkStart w:id="26" w:name="_Toc114049471"/>
      <w:r>
        <w:t xml:space="preserve">[ </w:t>
      </w:r>
      <w:hyperlink r:id="rId62" w:history="1">
        <w:r w:rsidRPr="00C15FC4">
          <w:rPr>
            <w:rStyle w:val="Hyperlink"/>
          </w:rPr>
          <w:t>https://github.com/AEITO20SD/20sd-p13-pf-bontemps-rahmi-timo-keeno-ehab/tree/Populaire_Kapsels/BarberTime/BarberTime</w:t>
        </w:r>
      </w:hyperlink>
      <w:r>
        <w:t xml:space="preserve"> : </w:t>
      </w:r>
      <w:r w:rsidR="00633E3F">
        <w:t>GitHub</w:t>
      </w:r>
      <w:r>
        <w:t xml:space="preserve"> links project BarberTime </w:t>
      </w:r>
      <w:r w:rsidR="00633E3F">
        <w:t>branche</w:t>
      </w:r>
      <w:r>
        <w:t xml:space="preserve"> Populaire Kapsels]</w:t>
      </w:r>
    </w:p>
    <w:p w14:paraId="4454325B" w14:textId="278DFD00" w:rsidR="001D278E" w:rsidRDefault="001D278E" w:rsidP="00510AAF">
      <w:r>
        <w:t>Testplan met verbetervoorstellen</w:t>
      </w:r>
    </w:p>
    <w:p w14:paraId="6329A9B9" w14:textId="0C561B48" w:rsidR="00416E79" w:rsidRDefault="00416E79" w:rsidP="00510AAF"/>
    <w:p w14:paraId="5D7D56FC" w14:textId="5E613DF2" w:rsidR="00510AAF" w:rsidRDefault="00416E79" w:rsidP="00510AAF">
      <w:r w:rsidRPr="006B39AA">
        <w:rPr>
          <w:noProof/>
        </w:rPr>
        <w:drawing>
          <wp:anchor distT="0" distB="0" distL="114300" distR="114300" simplePos="0" relativeHeight="251663382" behindDoc="0" locked="0" layoutInCell="1" allowOverlap="1" wp14:anchorId="6E249626" wp14:editId="6BE2D450">
            <wp:simplePos x="0" y="0"/>
            <wp:positionH relativeFrom="margin">
              <wp:posOffset>-313781</wp:posOffset>
            </wp:positionH>
            <wp:positionV relativeFrom="margin">
              <wp:posOffset>3305965</wp:posOffset>
            </wp:positionV>
            <wp:extent cx="3740785" cy="3333115"/>
            <wp:effectExtent l="0" t="0" r="5715" b="0"/>
            <wp:wrapSquare wrapText="bothSides"/>
            <wp:docPr id="231" name="Picture 2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740785" cy="3333115"/>
                    </a:xfrm>
                    <a:prstGeom prst="rect">
                      <a:avLst/>
                    </a:prstGeom>
                  </pic:spPr>
                </pic:pic>
              </a:graphicData>
            </a:graphic>
            <wp14:sizeRelH relativeFrom="margin">
              <wp14:pctWidth>0</wp14:pctWidth>
            </wp14:sizeRelH>
            <wp14:sizeRelV relativeFrom="margin">
              <wp14:pctHeight>0</wp14:pctHeight>
            </wp14:sizeRelV>
          </wp:anchor>
        </w:drawing>
      </w:r>
    </w:p>
    <w:p w14:paraId="25C3F994" w14:textId="77777777" w:rsidR="001D278E" w:rsidRDefault="001D278E" w:rsidP="0000310D">
      <w:pPr>
        <w:pStyle w:val="Heading3"/>
      </w:pPr>
    </w:p>
    <w:p w14:paraId="6AB7E195" w14:textId="77777777" w:rsidR="001D278E" w:rsidRDefault="001D278E" w:rsidP="0000310D">
      <w:pPr>
        <w:pStyle w:val="Heading3"/>
      </w:pPr>
    </w:p>
    <w:p w14:paraId="7A2C2646" w14:textId="77777777" w:rsidR="001D278E" w:rsidRDefault="001D278E" w:rsidP="0000310D">
      <w:pPr>
        <w:pStyle w:val="Heading3"/>
      </w:pPr>
    </w:p>
    <w:p w14:paraId="6142DB8B" w14:textId="77777777" w:rsidR="001D278E" w:rsidRDefault="001D278E" w:rsidP="0000310D">
      <w:pPr>
        <w:pStyle w:val="Heading3"/>
      </w:pPr>
    </w:p>
    <w:p w14:paraId="4BFC894F" w14:textId="77777777" w:rsidR="001D278E" w:rsidRDefault="001D278E" w:rsidP="0000310D">
      <w:pPr>
        <w:pStyle w:val="Heading3"/>
      </w:pPr>
    </w:p>
    <w:p w14:paraId="72FB89DB" w14:textId="77777777" w:rsidR="001D278E" w:rsidRDefault="001D278E" w:rsidP="0000310D">
      <w:pPr>
        <w:pStyle w:val="Heading3"/>
      </w:pPr>
    </w:p>
    <w:p w14:paraId="0BEDECF0" w14:textId="65CEFCF0" w:rsidR="001D278E" w:rsidRDefault="001D278E" w:rsidP="0000310D">
      <w:pPr>
        <w:pStyle w:val="Heading3"/>
      </w:pPr>
    </w:p>
    <w:p w14:paraId="02F61965" w14:textId="77777777" w:rsidR="001D278E" w:rsidRDefault="001D278E" w:rsidP="0000310D">
      <w:pPr>
        <w:pStyle w:val="Heading3"/>
      </w:pPr>
    </w:p>
    <w:p w14:paraId="2EC23F80" w14:textId="77777777" w:rsidR="00416E79" w:rsidRDefault="00416E79" w:rsidP="0000310D">
      <w:pPr>
        <w:pStyle w:val="Heading3"/>
      </w:pPr>
    </w:p>
    <w:p w14:paraId="55B428A2" w14:textId="77777777" w:rsidR="00416E79" w:rsidRDefault="00416E79" w:rsidP="0000310D">
      <w:pPr>
        <w:pStyle w:val="Heading3"/>
      </w:pPr>
    </w:p>
    <w:p w14:paraId="1DE0E5AA" w14:textId="77777777" w:rsidR="00416E79" w:rsidRDefault="00416E79" w:rsidP="0000310D">
      <w:pPr>
        <w:pStyle w:val="Heading3"/>
      </w:pPr>
    </w:p>
    <w:p w14:paraId="0068C5E2" w14:textId="77777777" w:rsidR="00416E79" w:rsidRDefault="00416E79" w:rsidP="0000310D">
      <w:pPr>
        <w:pStyle w:val="Heading3"/>
      </w:pPr>
    </w:p>
    <w:p w14:paraId="08283D65" w14:textId="77777777" w:rsidR="00416E79" w:rsidRDefault="00416E79" w:rsidP="0000310D">
      <w:pPr>
        <w:pStyle w:val="Heading3"/>
      </w:pPr>
    </w:p>
    <w:p w14:paraId="36E2574B" w14:textId="77777777" w:rsidR="00416E79" w:rsidRDefault="00416E79" w:rsidP="0000310D">
      <w:pPr>
        <w:pStyle w:val="Heading3"/>
      </w:pPr>
    </w:p>
    <w:p w14:paraId="1E7426F7" w14:textId="77777777" w:rsidR="00416E79" w:rsidRDefault="00416E79" w:rsidP="0000310D">
      <w:pPr>
        <w:pStyle w:val="Heading3"/>
      </w:pPr>
    </w:p>
    <w:p w14:paraId="607714F5" w14:textId="77777777" w:rsidR="00416E79" w:rsidRDefault="00416E79" w:rsidP="0000310D">
      <w:pPr>
        <w:pStyle w:val="Heading3"/>
      </w:pPr>
    </w:p>
    <w:p w14:paraId="6FB0BC03" w14:textId="77777777" w:rsidR="00416E79" w:rsidRDefault="00416E79" w:rsidP="0000310D">
      <w:pPr>
        <w:pStyle w:val="Heading3"/>
      </w:pPr>
    </w:p>
    <w:p w14:paraId="5AF91BE5" w14:textId="77777777" w:rsidR="00416E79" w:rsidRDefault="00416E79" w:rsidP="0000310D">
      <w:pPr>
        <w:pStyle w:val="Heading3"/>
      </w:pPr>
    </w:p>
    <w:p w14:paraId="76F27842" w14:textId="77777777" w:rsidR="00416E79" w:rsidRDefault="00416E79" w:rsidP="0000310D">
      <w:pPr>
        <w:pStyle w:val="Heading3"/>
      </w:pPr>
    </w:p>
    <w:p w14:paraId="15ADC2CC" w14:textId="77777777" w:rsidR="00416E79" w:rsidRPr="00416E79" w:rsidRDefault="00416E79" w:rsidP="00416E79"/>
    <w:p w14:paraId="4373FD96" w14:textId="77777777" w:rsidR="00416E79" w:rsidRDefault="00416E79" w:rsidP="0000310D">
      <w:pPr>
        <w:pStyle w:val="Heading3"/>
      </w:pPr>
    </w:p>
    <w:p w14:paraId="2C6B7B6F" w14:textId="77777777" w:rsidR="00416E79" w:rsidRPr="00416E79" w:rsidRDefault="00416E79" w:rsidP="00416E79"/>
    <w:p w14:paraId="73263C33" w14:textId="559154ED" w:rsidR="00B05C33" w:rsidRDefault="0000310D" w:rsidP="0000310D">
      <w:pPr>
        <w:pStyle w:val="Heading3"/>
      </w:pPr>
      <w:r>
        <w:lastRenderedPageBreak/>
        <w:t>T9 Reflectie</w:t>
      </w:r>
      <w:bookmarkEnd w:id="26"/>
    </w:p>
    <w:p w14:paraId="1CE061E5" w14:textId="7122E3A0" w:rsidR="0000310D" w:rsidRDefault="0000310D" w:rsidP="00823FCC">
      <w:r>
        <w:t>De juiste verbetervoorstellen zijn gedaan vanuit de reflectie</w:t>
      </w:r>
    </w:p>
    <w:p w14:paraId="67186149" w14:textId="13E8162F" w:rsidR="0000310D" w:rsidRDefault="0000310D" w:rsidP="0000310D">
      <w:pPr>
        <w:pStyle w:val="Kopje"/>
      </w:pPr>
      <w:r w:rsidRPr="00A464D9">
        <w:t>Beoordeling:</w:t>
      </w:r>
      <w:r>
        <w:t xml:space="preserve"> </w:t>
      </w:r>
    </w:p>
    <w:p w14:paraId="2D591838" w14:textId="57D4C22B" w:rsidR="0000310D" w:rsidRDefault="0000310D" w:rsidP="0000310D">
      <w:r>
        <w:t xml:space="preserve">Enigszins/ Grotendeels/ </w:t>
      </w:r>
      <w:r w:rsidRPr="00F3461D">
        <w:rPr>
          <w:color w:val="70AD47" w:themeColor="accent6"/>
        </w:rPr>
        <w:t>Volledig</w:t>
      </w:r>
      <w:r>
        <w:t xml:space="preserve"> (kies één)</w:t>
      </w:r>
    </w:p>
    <w:p w14:paraId="4E02E8FF" w14:textId="69D64291" w:rsidR="0000310D" w:rsidRDefault="0000310D" w:rsidP="0000310D">
      <w:pPr>
        <w:pStyle w:val="Kopje"/>
      </w:pPr>
      <w:r>
        <w:t>Onderbouwing:</w:t>
      </w:r>
    </w:p>
    <w:p w14:paraId="52593A7A" w14:textId="541F0550" w:rsidR="00F3461D" w:rsidRDefault="00F3461D" w:rsidP="00F3461D">
      <w:r>
        <w:t>Ik heb bij de Retrospective deze verbetervoorstellen gedaan</w:t>
      </w:r>
      <w:r w:rsidR="00B43657">
        <w:t>.</w:t>
      </w:r>
    </w:p>
    <w:p w14:paraId="442545D8" w14:textId="0603C30C" w:rsidR="00F3461D" w:rsidRPr="00536DC0" w:rsidRDefault="00F3461D" w:rsidP="00F3461D">
      <w:r w:rsidRPr="00536DC0">
        <w:rPr>
          <w:b/>
          <w:bCs/>
        </w:rPr>
        <w:t>Stoppen:</w:t>
      </w:r>
      <w:r>
        <w:t xml:space="preserve"> Project gericht werken zodat we ons konden focussen op het portfolio.</w:t>
      </w:r>
      <w:r>
        <w:br/>
      </w:r>
      <w:r w:rsidRPr="00536DC0">
        <w:rPr>
          <w:b/>
          <w:bCs/>
        </w:rPr>
        <w:t>Starten:</w:t>
      </w:r>
      <w:r>
        <w:rPr>
          <w:b/>
          <w:bCs/>
        </w:rPr>
        <w:t xml:space="preserve"> </w:t>
      </w:r>
      <w:r>
        <w:t>Meer communiceren de opdrachtgever over de stand van zaken.</w:t>
      </w:r>
    </w:p>
    <w:p w14:paraId="58E580F5" w14:textId="77777777" w:rsidR="00416E79" w:rsidRDefault="00F3461D" w:rsidP="00416E79">
      <w:r w:rsidRPr="00536DC0">
        <w:rPr>
          <w:b/>
          <w:bCs/>
        </w:rPr>
        <w:t>Doorgaan met:</w:t>
      </w:r>
      <w:r>
        <w:rPr>
          <w:b/>
          <w:bCs/>
        </w:rPr>
        <w:t xml:space="preserve"> </w:t>
      </w:r>
      <w:r>
        <w:t>Onderlinge communicatie, meer initiatief nemen en elkaar te steunen</w:t>
      </w:r>
    </w:p>
    <w:p w14:paraId="3BB4BF04" w14:textId="3938F396" w:rsidR="00296869" w:rsidRPr="00416E79" w:rsidRDefault="00296869" w:rsidP="00416E79">
      <w:pPr>
        <w:rPr>
          <w:b/>
          <w:bCs/>
          <w:lang w:val="en-US"/>
        </w:rPr>
      </w:pPr>
      <w:r w:rsidRPr="00416E79">
        <w:rPr>
          <w:b/>
          <w:bCs/>
          <w:lang w:val="en-US"/>
        </w:rPr>
        <w:t>Bestanden:</w:t>
      </w:r>
    </w:p>
    <w:p w14:paraId="2010C715" w14:textId="7F55635E" w:rsidR="00296869" w:rsidRPr="00AA0A27" w:rsidRDefault="00000000" w:rsidP="00296869">
      <w:pPr>
        <w:pStyle w:val="Kopje"/>
        <w:rPr>
          <w:lang w:val="en-US"/>
        </w:rPr>
      </w:pPr>
      <w:hyperlink r:id="rId63" w:anchor="diff-6611c87364a2d22cbe91930f00ffd7c74d35d1bafe4c9156d645f584b8675c8a" w:history="1">
        <w:r w:rsidR="00296869" w:rsidRPr="00AA0A27">
          <w:rPr>
            <w:rStyle w:val="Hyperlink"/>
            <w:lang w:val="en-US"/>
          </w:rPr>
          <w:t>https://github.com/AEITO20SD/20sd-p13-pf-bontemps-rahmi-timo-keeno-ehab/commit/3bbccaa6a708a3efeaf7c3a757b775fb7dabb4cb#diff-6611c87364a2d22cbe91930f00ffd7c74d35d1bafe4c9156d645f584b8675c8a</w:t>
        </w:r>
      </w:hyperlink>
      <w:r w:rsidR="00296869" w:rsidRPr="00AA0A27">
        <w:rPr>
          <w:lang w:val="en-US"/>
        </w:rPr>
        <w:t xml:space="preserve"> : Retrospective sprint 4</w:t>
      </w:r>
    </w:p>
    <w:p w14:paraId="6D05F20F" w14:textId="7E6EC451" w:rsidR="00296869" w:rsidRPr="00AA0A27" w:rsidRDefault="00296869" w:rsidP="0000310D">
      <w:pPr>
        <w:pStyle w:val="Kopje"/>
        <w:rPr>
          <w:lang w:val="en-US"/>
        </w:rPr>
      </w:pPr>
    </w:p>
    <w:p w14:paraId="04D69ED6" w14:textId="17B07030" w:rsidR="0000310D" w:rsidRDefault="00F3461D" w:rsidP="0000310D">
      <w:r w:rsidRPr="00445D19">
        <w:rPr>
          <w:lang w:val="en-US"/>
        </w:rPr>
        <w:t xml:space="preserve"> </w:t>
      </w:r>
      <w:r w:rsidR="00AB0863">
        <w:t>Hier rechts zie je de Retrospective zeester.</w:t>
      </w:r>
    </w:p>
    <w:p w14:paraId="38982320" w14:textId="66CC9FED" w:rsidR="008F5478" w:rsidRDefault="00416E79">
      <w:r>
        <w:rPr>
          <w:noProof/>
        </w:rPr>
        <w:drawing>
          <wp:anchor distT="0" distB="0" distL="114300" distR="114300" simplePos="0" relativeHeight="251658254" behindDoc="1" locked="0" layoutInCell="1" allowOverlap="1" wp14:anchorId="2D2DD938" wp14:editId="2875C76B">
            <wp:simplePos x="0" y="0"/>
            <wp:positionH relativeFrom="column">
              <wp:posOffset>997714</wp:posOffset>
            </wp:positionH>
            <wp:positionV relativeFrom="paragraph">
              <wp:posOffset>50800</wp:posOffset>
            </wp:positionV>
            <wp:extent cx="3648075" cy="4914900"/>
            <wp:effectExtent l="0" t="0" r="0" b="0"/>
            <wp:wrapTight wrapText="bothSides">
              <wp:wrapPolygon edited="0">
                <wp:start x="0" y="0"/>
                <wp:lineTo x="0" y="21544"/>
                <wp:lineTo x="21506" y="21544"/>
                <wp:lineTo x="21506"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48075" cy="491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478">
        <w:br w:type="page"/>
      </w:r>
    </w:p>
    <w:p w14:paraId="3F8862FC" w14:textId="77777777" w:rsidR="0000310D" w:rsidRDefault="00225F41" w:rsidP="00225F41">
      <w:pPr>
        <w:pStyle w:val="Heading1"/>
      </w:pPr>
      <w:bookmarkStart w:id="27" w:name="_Toc114049472"/>
      <w:r>
        <w:lastRenderedPageBreak/>
        <w:t>B1-K2: Werkt in een ontwikkelteam</w:t>
      </w:r>
      <w:bookmarkEnd w:id="27"/>
    </w:p>
    <w:p w14:paraId="6E4A27A6" w14:textId="77777777" w:rsidR="00225F41" w:rsidRDefault="00225F41" w:rsidP="00225F41">
      <w:pPr>
        <w:pStyle w:val="Heading2"/>
      </w:pPr>
      <w:bookmarkStart w:id="28" w:name="_Toc114049473"/>
      <w:r>
        <w:t>B1-K2-W1: Voert overleg</w:t>
      </w:r>
      <w:bookmarkEnd w:id="28"/>
    </w:p>
    <w:p w14:paraId="2DDFFDCC" w14:textId="77777777" w:rsidR="00225F41" w:rsidRDefault="00E300F5" w:rsidP="00E300F5">
      <w:pPr>
        <w:pStyle w:val="Heading3"/>
      </w:pPr>
      <w:bookmarkStart w:id="29" w:name="_Toc114049474"/>
      <w:r>
        <w:t>T</w:t>
      </w:r>
      <w:proofErr w:type="gramStart"/>
      <w:r>
        <w:t>1,T</w:t>
      </w:r>
      <w:proofErr w:type="gramEnd"/>
      <w:r>
        <w:t>2,T3: Actieve deelname</w:t>
      </w:r>
      <w:bookmarkEnd w:id="29"/>
    </w:p>
    <w:p w14:paraId="05184392" w14:textId="77777777" w:rsidR="003A6B82" w:rsidRDefault="003A6B82" w:rsidP="003A6B82">
      <w:r>
        <w:t>De kandidaat neemt actief deel waarbij relevante onderwerpen worden ingebracht en de juiste vragen worden gesteld</w:t>
      </w:r>
      <w:r w:rsidR="003870D7">
        <w:t>.</w:t>
      </w:r>
    </w:p>
    <w:p w14:paraId="0EE4DDF5" w14:textId="77777777" w:rsidR="003870D7" w:rsidRDefault="003870D7" w:rsidP="003870D7">
      <w:pPr>
        <w:pStyle w:val="Kopje"/>
      </w:pPr>
      <w:r w:rsidRPr="00A464D9">
        <w:t>Beoordeling:</w:t>
      </w:r>
      <w:r>
        <w:t xml:space="preserve"> </w:t>
      </w:r>
    </w:p>
    <w:p w14:paraId="7D23B008" w14:textId="0CF7B94C" w:rsidR="003870D7" w:rsidRDefault="003870D7" w:rsidP="003870D7">
      <w:r>
        <w:t xml:space="preserve">Enigszins/ Grotendeels/ </w:t>
      </w:r>
      <w:r w:rsidRPr="00FA57B9">
        <w:rPr>
          <w:color w:val="70AD47" w:themeColor="accent6"/>
        </w:rPr>
        <w:t>Volledig</w:t>
      </w:r>
      <w:r>
        <w:t xml:space="preserve"> (kies één)</w:t>
      </w:r>
    </w:p>
    <w:p w14:paraId="3B356476" w14:textId="77777777" w:rsidR="00FA57B9" w:rsidRDefault="003870D7" w:rsidP="003870D7">
      <w:pPr>
        <w:pStyle w:val="Kopje"/>
      </w:pPr>
      <w:r>
        <w:t>Onderbouwing:</w:t>
      </w:r>
    </w:p>
    <w:p w14:paraId="6184449C" w14:textId="697367DB" w:rsidR="00FA57B9" w:rsidRDefault="00FA57B9" w:rsidP="003870D7">
      <w:pPr>
        <w:pStyle w:val="Kopje"/>
        <w:rPr>
          <w:b w:val="0"/>
          <w:bCs w:val="0"/>
        </w:rPr>
      </w:pPr>
      <w:r>
        <w:rPr>
          <w:b w:val="0"/>
          <w:bCs w:val="0"/>
        </w:rPr>
        <w:t>Ik heb</w:t>
      </w:r>
      <w:r w:rsidR="008E18F9">
        <w:rPr>
          <w:b w:val="0"/>
          <w:bCs w:val="0"/>
        </w:rPr>
        <w:t xml:space="preserve"> met het</w:t>
      </w:r>
      <w:r>
        <w:rPr>
          <w:b w:val="0"/>
          <w:bCs w:val="0"/>
        </w:rPr>
        <w:t xml:space="preserve"> team elke dag een daily standup gehad waarin ik mijn </w:t>
      </w:r>
      <w:r w:rsidR="008E18F9">
        <w:rPr>
          <w:b w:val="0"/>
          <w:bCs w:val="0"/>
        </w:rPr>
        <w:t>hun</w:t>
      </w:r>
      <w:r>
        <w:rPr>
          <w:b w:val="0"/>
          <w:bCs w:val="0"/>
        </w:rPr>
        <w:t xml:space="preserve"> op de hoogte heb gehouden van waar ik mee bezig was. Ik heb een daily standup opgenomen. Hierin hoor je dat ik dit keer degene was die deze heeft geleid. </w:t>
      </w:r>
      <w:r w:rsidR="00482D86">
        <w:rPr>
          <w:b w:val="0"/>
          <w:bCs w:val="0"/>
        </w:rPr>
        <w:t>Ik</w:t>
      </w:r>
      <w:r>
        <w:rPr>
          <w:b w:val="0"/>
          <w:bCs w:val="0"/>
        </w:rPr>
        <w:t xml:space="preserve"> heb het gehad over waar </w:t>
      </w:r>
      <w:r w:rsidR="00482D86">
        <w:rPr>
          <w:b w:val="0"/>
          <w:bCs w:val="0"/>
        </w:rPr>
        <w:t>ik</w:t>
      </w:r>
      <w:r>
        <w:rPr>
          <w:b w:val="0"/>
          <w:bCs w:val="0"/>
        </w:rPr>
        <w:t xml:space="preserve"> tegenaan liep en wat </w:t>
      </w:r>
      <w:r w:rsidR="00482D86">
        <w:rPr>
          <w:b w:val="0"/>
          <w:bCs w:val="0"/>
        </w:rPr>
        <w:t>ik</w:t>
      </w:r>
      <w:r>
        <w:rPr>
          <w:b w:val="0"/>
          <w:bCs w:val="0"/>
        </w:rPr>
        <w:t xml:space="preserve"> hieraan moet doen</w:t>
      </w:r>
      <w:r w:rsidR="00482D86">
        <w:rPr>
          <w:b w:val="0"/>
          <w:bCs w:val="0"/>
        </w:rPr>
        <w:t xml:space="preserve"> bij een volgende keer</w:t>
      </w:r>
      <w:r>
        <w:rPr>
          <w:b w:val="0"/>
          <w:bCs w:val="0"/>
        </w:rPr>
        <w:t>.</w:t>
      </w:r>
      <w:r w:rsidR="006A7335">
        <w:rPr>
          <w:b w:val="0"/>
          <w:bCs w:val="0"/>
        </w:rPr>
        <w:t xml:space="preserve"> De</w:t>
      </w:r>
      <w:r w:rsidR="002B49DD">
        <w:rPr>
          <w:b w:val="0"/>
          <w:bCs w:val="0"/>
        </w:rPr>
        <w:t xml:space="preserve"> vraag die ik stelde </w:t>
      </w:r>
      <w:r w:rsidR="008915F2">
        <w:rPr>
          <w:b w:val="0"/>
          <w:bCs w:val="0"/>
        </w:rPr>
        <w:t>ging over waarom ik niet van mijn teamgenoten te horen krijg dat zij vastlopen.</w:t>
      </w:r>
      <w:r w:rsidR="002B49DD">
        <w:rPr>
          <w:b w:val="0"/>
          <w:bCs w:val="0"/>
        </w:rPr>
        <w:t xml:space="preserve"> </w:t>
      </w:r>
      <w:r w:rsidR="008915F2">
        <w:rPr>
          <w:b w:val="0"/>
          <w:bCs w:val="0"/>
        </w:rPr>
        <w:t>D</w:t>
      </w:r>
      <w:r>
        <w:rPr>
          <w:b w:val="0"/>
          <w:bCs w:val="0"/>
        </w:rPr>
        <w:t xml:space="preserve">at </w:t>
      </w:r>
      <w:r w:rsidR="008915F2">
        <w:rPr>
          <w:b w:val="0"/>
          <w:bCs w:val="0"/>
        </w:rPr>
        <w:t>I</w:t>
      </w:r>
      <w:r w:rsidR="00482D86">
        <w:rPr>
          <w:b w:val="0"/>
          <w:bCs w:val="0"/>
        </w:rPr>
        <w:t xml:space="preserve">k verwacht dat we </w:t>
      </w:r>
      <w:r>
        <w:rPr>
          <w:b w:val="0"/>
          <w:bCs w:val="0"/>
        </w:rPr>
        <w:t>elkaar</w:t>
      </w:r>
      <w:r w:rsidR="00482D86">
        <w:rPr>
          <w:b w:val="0"/>
          <w:bCs w:val="0"/>
        </w:rPr>
        <w:t xml:space="preserve"> </w:t>
      </w:r>
      <w:r>
        <w:rPr>
          <w:b w:val="0"/>
          <w:bCs w:val="0"/>
        </w:rPr>
        <w:t xml:space="preserve">helpen wanneer we vastlopen. Ook hebben </w:t>
      </w:r>
      <w:r w:rsidR="00482D86">
        <w:rPr>
          <w:b w:val="0"/>
          <w:bCs w:val="0"/>
        </w:rPr>
        <w:t>ik</w:t>
      </w:r>
      <w:r>
        <w:rPr>
          <w:b w:val="0"/>
          <w:bCs w:val="0"/>
        </w:rPr>
        <w:t xml:space="preserve"> besproken wat</w:t>
      </w:r>
      <w:r w:rsidR="00482D86">
        <w:rPr>
          <w:b w:val="0"/>
          <w:bCs w:val="0"/>
        </w:rPr>
        <w:t xml:space="preserve"> mijn</w:t>
      </w:r>
      <w:r>
        <w:rPr>
          <w:b w:val="0"/>
          <w:bCs w:val="0"/>
        </w:rPr>
        <w:t xml:space="preserve"> idee is voor de nieuwe sprint. </w:t>
      </w:r>
    </w:p>
    <w:p w14:paraId="6AEDE839" w14:textId="77777777" w:rsidR="00F110C1" w:rsidRPr="00FA57B9" w:rsidRDefault="00F110C1" w:rsidP="003870D7">
      <w:pPr>
        <w:pStyle w:val="Kopje"/>
      </w:pPr>
    </w:p>
    <w:p w14:paraId="46C26BAD" w14:textId="77777777" w:rsidR="003870D7" w:rsidRPr="00AA0A27" w:rsidRDefault="003870D7" w:rsidP="003870D7">
      <w:pPr>
        <w:pStyle w:val="Kopje"/>
        <w:rPr>
          <w:lang w:val="en-US"/>
        </w:rPr>
      </w:pPr>
      <w:r w:rsidRPr="00AA0A27">
        <w:rPr>
          <w:lang w:val="en-US"/>
        </w:rPr>
        <w:t>Bestanden:</w:t>
      </w:r>
    </w:p>
    <w:p w14:paraId="2BA9A04B" w14:textId="7B3F1633" w:rsidR="003870D7" w:rsidRPr="00AA0A27" w:rsidRDefault="00F110C1" w:rsidP="003870D7">
      <w:pPr>
        <w:rPr>
          <w:lang w:val="en-US"/>
        </w:rPr>
      </w:pPr>
      <w:r w:rsidRPr="00AA0A27">
        <w:rPr>
          <w:lang w:val="en-US"/>
        </w:rPr>
        <w:t xml:space="preserve">[ </w:t>
      </w:r>
      <w:hyperlink r:id="rId65" w:history="1">
        <w:r w:rsidRPr="00AA0A27">
          <w:rPr>
            <w:rStyle w:val="Hyperlink"/>
            <w:lang w:val="en-US"/>
          </w:rPr>
          <w:t>https://github.com/AEITO20SD/20sd-p13-pf-bontemps-rahmi-timo-keeno-ehab/blob/master/Documenten/Daily%20Standup%20KappersApp%2015-11-2022.m4a</w:t>
        </w:r>
      </w:hyperlink>
      <w:r w:rsidRPr="00AA0A27">
        <w:rPr>
          <w:lang w:val="en-US"/>
        </w:rPr>
        <w:t xml:space="preserve"> : Daily standup</w:t>
      </w:r>
      <w:r w:rsidR="003870D7" w:rsidRPr="00AA0A27">
        <w:rPr>
          <w:lang w:val="en-US"/>
        </w:rPr>
        <w:t>]</w:t>
      </w:r>
    </w:p>
    <w:p w14:paraId="25772BEC" w14:textId="1BDBC044" w:rsidR="00E300F5" w:rsidRDefault="00E300F5" w:rsidP="00801626">
      <w:pPr>
        <w:pStyle w:val="Heading3"/>
      </w:pPr>
      <w:bookmarkStart w:id="30" w:name="_Toc114049475"/>
      <w:r>
        <w:t>T</w:t>
      </w:r>
      <w:proofErr w:type="gramStart"/>
      <w:r>
        <w:t>1</w:t>
      </w:r>
      <w:r w:rsidR="00536E4F">
        <w:t>,</w:t>
      </w:r>
      <w:r>
        <w:t>T</w:t>
      </w:r>
      <w:proofErr w:type="gramEnd"/>
      <w:r>
        <w:t>2,T3: Afstemmen</w:t>
      </w:r>
      <w:bookmarkEnd w:id="30"/>
    </w:p>
    <w:p w14:paraId="67DCCBEE" w14:textId="77777777" w:rsidR="003870D7" w:rsidRDefault="003870D7" w:rsidP="003870D7">
      <w:r>
        <w:t>De kandidaat neemt actief deel waarbij relevante onderwerpen worden ingebracht en de juiste vragen worden gesteld.</w:t>
      </w:r>
    </w:p>
    <w:p w14:paraId="1C886971" w14:textId="77777777" w:rsidR="00A85948" w:rsidRDefault="00A85948" w:rsidP="00A85948">
      <w:pPr>
        <w:pStyle w:val="Kopje"/>
      </w:pPr>
      <w:r w:rsidRPr="00A464D9">
        <w:t>Beoordeling:</w:t>
      </w:r>
      <w:r>
        <w:t xml:space="preserve"> </w:t>
      </w:r>
    </w:p>
    <w:p w14:paraId="3841D0D2" w14:textId="5E3BA97B" w:rsidR="00A85948" w:rsidRDefault="00A85948" w:rsidP="00A85948">
      <w:r>
        <w:t xml:space="preserve">Enigszins/ Grotendeels/ </w:t>
      </w:r>
      <w:r w:rsidRPr="00E969D5">
        <w:rPr>
          <w:color w:val="70AD47" w:themeColor="accent6"/>
        </w:rPr>
        <w:t>Volledig</w:t>
      </w:r>
      <w:r>
        <w:t xml:space="preserve"> (kies één)</w:t>
      </w:r>
    </w:p>
    <w:p w14:paraId="1BC5A08D" w14:textId="25E6DCFF" w:rsidR="00CB77BB" w:rsidRDefault="00A85948" w:rsidP="00A85948">
      <w:pPr>
        <w:pStyle w:val="Kopje"/>
      </w:pPr>
      <w:r>
        <w:t>Onderbouwing:</w:t>
      </w:r>
    </w:p>
    <w:p w14:paraId="24B8E21A" w14:textId="5AF1030F" w:rsidR="00CB77BB" w:rsidRPr="00CB77BB" w:rsidRDefault="00CB77BB" w:rsidP="00A85948">
      <w:pPr>
        <w:pStyle w:val="Kopje"/>
        <w:rPr>
          <w:b w:val="0"/>
          <w:bCs w:val="0"/>
        </w:rPr>
      </w:pPr>
      <w:r>
        <w:rPr>
          <w:b w:val="0"/>
          <w:bCs w:val="0"/>
        </w:rPr>
        <w:t xml:space="preserve">Door middel van een Retrospective heb ik met mijn team open kaart gespeeld. </w:t>
      </w:r>
      <w:r w:rsidR="00766F9C">
        <w:rPr>
          <w:b w:val="0"/>
          <w:bCs w:val="0"/>
        </w:rPr>
        <w:t xml:space="preserve">Ik </w:t>
      </w:r>
      <w:r>
        <w:rPr>
          <w:b w:val="0"/>
          <w:bCs w:val="0"/>
        </w:rPr>
        <w:t>bespree</w:t>
      </w:r>
      <w:r w:rsidR="00766F9C">
        <w:rPr>
          <w:b w:val="0"/>
          <w:bCs w:val="0"/>
        </w:rPr>
        <w:t>k</w:t>
      </w:r>
      <w:r>
        <w:rPr>
          <w:b w:val="0"/>
          <w:bCs w:val="0"/>
        </w:rPr>
        <w:t xml:space="preserve"> wat wel en niet goed g</w:t>
      </w:r>
      <w:r w:rsidR="00766F9C">
        <w:rPr>
          <w:b w:val="0"/>
          <w:bCs w:val="0"/>
        </w:rPr>
        <w:t>ing</w:t>
      </w:r>
      <w:r>
        <w:rPr>
          <w:b w:val="0"/>
          <w:bCs w:val="0"/>
        </w:rPr>
        <w:t xml:space="preserve">. Hierbij kan er ook een discussie ontstaan. </w:t>
      </w:r>
    </w:p>
    <w:p w14:paraId="0AA9402A" w14:textId="77777777" w:rsidR="00CB77BB" w:rsidRDefault="00CB77BB" w:rsidP="00A85948">
      <w:pPr>
        <w:pStyle w:val="Kopje"/>
      </w:pPr>
    </w:p>
    <w:p w14:paraId="100DA36F" w14:textId="7C5D67CF" w:rsidR="00E969D5" w:rsidRDefault="00CB77BB" w:rsidP="00A85948">
      <w:pPr>
        <w:pStyle w:val="Kopje"/>
        <w:rPr>
          <w:b w:val="0"/>
          <w:bCs w:val="0"/>
        </w:rPr>
      </w:pPr>
      <w:r w:rsidRPr="00CB77BB">
        <w:rPr>
          <w:b w:val="0"/>
          <w:bCs w:val="0"/>
        </w:rPr>
        <w:t xml:space="preserve">Aan het einde van een sprint reflecteert </w:t>
      </w:r>
      <w:r w:rsidR="00766F9C">
        <w:rPr>
          <w:b w:val="0"/>
          <w:bCs w:val="0"/>
        </w:rPr>
        <w:t xml:space="preserve">ik </w:t>
      </w:r>
      <w:r w:rsidRPr="00CB77BB">
        <w:rPr>
          <w:b w:val="0"/>
          <w:bCs w:val="0"/>
        </w:rPr>
        <w:t>– los van de inhoud – op het teamproces, hun werkwijze, en de onderlinge relaties.</w:t>
      </w:r>
      <w:r>
        <w:rPr>
          <w:b w:val="0"/>
          <w:bCs w:val="0"/>
        </w:rPr>
        <w:t xml:space="preserve"> Dit heet een Retrospective. </w:t>
      </w:r>
      <w:r w:rsidRPr="00CB77BB">
        <w:rPr>
          <w:b w:val="0"/>
          <w:bCs w:val="0"/>
        </w:rPr>
        <w:t xml:space="preserve">Ieder team is samengesteld om een specifiek doel te bereiken. Het bereiken van dat doel is alleen mogelijk wanneer er samengewerkt wordt. En samenwerken gaat niet altijd vanzelf. Een </w:t>
      </w:r>
      <w:r>
        <w:rPr>
          <w:b w:val="0"/>
          <w:bCs w:val="0"/>
        </w:rPr>
        <w:t>R</w:t>
      </w:r>
      <w:r w:rsidRPr="00CB77BB">
        <w:rPr>
          <w:b w:val="0"/>
          <w:bCs w:val="0"/>
        </w:rPr>
        <w:t>etrospective zorgt ervoor dat een groep individuen transformeert tot een effectief team.</w:t>
      </w:r>
    </w:p>
    <w:p w14:paraId="006FAE16" w14:textId="439F88F4" w:rsidR="00CB77BB" w:rsidRDefault="00CB77BB" w:rsidP="00A85948">
      <w:pPr>
        <w:pStyle w:val="Kopje"/>
        <w:rPr>
          <w:b w:val="0"/>
          <w:bCs w:val="0"/>
        </w:rPr>
      </w:pPr>
    </w:p>
    <w:p w14:paraId="3A8DD223" w14:textId="225EEDB1" w:rsidR="00CB77BB" w:rsidRDefault="00CB77BB" w:rsidP="00A85948">
      <w:pPr>
        <w:pStyle w:val="Kopje"/>
        <w:rPr>
          <w:b w:val="0"/>
          <w:bCs w:val="0"/>
        </w:rPr>
      </w:pPr>
      <w:r>
        <w:rPr>
          <w:b w:val="0"/>
          <w:bCs w:val="0"/>
        </w:rPr>
        <w:t xml:space="preserve">Dat is wat </w:t>
      </w:r>
      <w:r w:rsidR="009D59FB">
        <w:rPr>
          <w:b w:val="0"/>
          <w:bCs w:val="0"/>
        </w:rPr>
        <w:t>ik</w:t>
      </w:r>
      <w:r>
        <w:rPr>
          <w:b w:val="0"/>
          <w:bCs w:val="0"/>
        </w:rPr>
        <w:t xml:space="preserve"> nodig heb gehad. Op een gegeven moment communiceerde </w:t>
      </w:r>
      <w:r w:rsidR="00BF6213">
        <w:rPr>
          <w:b w:val="0"/>
          <w:bCs w:val="0"/>
        </w:rPr>
        <w:t xml:space="preserve">de andere </w:t>
      </w:r>
      <w:r>
        <w:rPr>
          <w:b w:val="0"/>
          <w:bCs w:val="0"/>
        </w:rPr>
        <w:t xml:space="preserve">minder en </w:t>
      </w:r>
      <w:r w:rsidR="00BF6213">
        <w:rPr>
          <w:b w:val="0"/>
          <w:bCs w:val="0"/>
        </w:rPr>
        <w:t xml:space="preserve">met mij en </w:t>
      </w:r>
      <w:r>
        <w:rPr>
          <w:b w:val="0"/>
          <w:bCs w:val="0"/>
        </w:rPr>
        <w:t xml:space="preserve">waren </w:t>
      </w:r>
      <w:r w:rsidR="00BF6213">
        <w:rPr>
          <w:b w:val="0"/>
          <w:bCs w:val="0"/>
        </w:rPr>
        <w:t>z</w:t>
      </w:r>
      <w:r>
        <w:rPr>
          <w:b w:val="0"/>
          <w:bCs w:val="0"/>
        </w:rPr>
        <w:t xml:space="preserve">e afwachtend. Na de Retrospective van sprint 4 hebben </w:t>
      </w:r>
      <w:r w:rsidR="00BF6213">
        <w:rPr>
          <w:b w:val="0"/>
          <w:bCs w:val="0"/>
        </w:rPr>
        <w:t>ik besproken</w:t>
      </w:r>
      <w:r>
        <w:rPr>
          <w:b w:val="0"/>
          <w:bCs w:val="0"/>
        </w:rPr>
        <w:t xml:space="preserve"> over wat we als team beter mo</w:t>
      </w:r>
      <w:r w:rsidR="00BF6213">
        <w:rPr>
          <w:b w:val="0"/>
          <w:bCs w:val="0"/>
        </w:rPr>
        <w:t>e</w:t>
      </w:r>
      <w:r>
        <w:rPr>
          <w:b w:val="0"/>
          <w:bCs w:val="0"/>
        </w:rPr>
        <w:t xml:space="preserve">ten doen en al goed doen. Hiervoor hebben </w:t>
      </w:r>
      <w:r w:rsidR="00CD302C">
        <w:rPr>
          <w:b w:val="0"/>
          <w:bCs w:val="0"/>
        </w:rPr>
        <w:t>ik</w:t>
      </w:r>
      <w:r>
        <w:rPr>
          <w:b w:val="0"/>
          <w:bCs w:val="0"/>
        </w:rPr>
        <w:t xml:space="preserve"> gebruik gemaakt van “de zeester”.</w:t>
      </w:r>
    </w:p>
    <w:p w14:paraId="08FA3686" w14:textId="26302074" w:rsidR="00CB77BB" w:rsidRDefault="00CB77BB" w:rsidP="00A85948">
      <w:pPr>
        <w:pStyle w:val="Kopje"/>
        <w:rPr>
          <w:b w:val="0"/>
          <w:bCs w:val="0"/>
        </w:rPr>
      </w:pPr>
    </w:p>
    <w:p w14:paraId="1F59D9F5" w14:textId="3F030954" w:rsidR="00CB77BB" w:rsidRDefault="00CB77BB" w:rsidP="00A85948">
      <w:pPr>
        <w:pStyle w:val="Kopje"/>
        <w:rPr>
          <w:b w:val="0"/>
          <w:bCs w:val="0"/>
        </w:rPr>
      </w:pPr>
    </w:p>
    <w:p w14:paraId="7289C2C4" w14:textId="558B3089" w:rsidR="00CB77BB" w:rsidRDefault="00CB77BB" w:rsidP="00A85948">
      <w:pPr>
        <w:pStyle w:val="Kopje"/>
        <w:rPr>
          <w:b w:val="0"/>
          <w:bCs w:val="0"/>
        </w:rPr>
      </w:pPr>
    </w:p>
    <w:p w14:paraId="57D1DECB" w14:textId="446F81ED" w:rsidR="00CB77BB" w:rsidRDefault="00CB77BB" w:rsidP="00A85948">
      <w:pPr>
        <w:pStyle w:val="Kopje"/>
        <w:rPr>
          <w:b w:val="0"/>
          <w:bCs w:val="0"/>
        </w:rPr>
      </w:pPr>
    </w:p>
    <w:p w14:paraId="04D837A5" w14:textId="20A88F13" w:rsidR="00CB77BB" w:rsidRDefault="00CB77BB" w:rsidP="00A85948">
      <w:pPr>
        <w:pStyle w:val="Kopje"/>
        <w:rPr>
          <w:b w:val="0"/>
          <w:bCs w:val="0"/>
        </w:rPr>
      </w:pPr>
    </w:p>
    <w:p w14:paraId="7D857CFA" w14:textId="717FE9AB" w:rsidR="00CB77BB" w:rsidRDefault="00CB77BB" w:rsidP="00A85948">
      <w:pPr>
        <w:pStyle w:val="Kopje"/>
        <w:rPr>
          <w:b w:val="0"/>
          <w:bCs w:val="0"/>
        </w:rPr>
      </w:pPr>
    </w:p>
    <w:p w14:paraId="53344805" w14:textId="6EE41D1D" w:rsidR="00CB77BB" w:rsidRDefault="00CB77BB" w:rsidP="00A85948">
      <w:pPr>
        <w:pStyle w:val="Kopje"/>
        <w:rPr>
          <w:b w:val="0"/>
          <w:bCs w:val="0"/>
        </w:rPr>
      </w:pPr>
    </w:p>
    <w:p w14:paraId="62D8A55F" w14:textId="686E293F" w:rsidR="00CB77BB" w:rsidRDefault="00CB77BB" w:rsidP="00A85948">
      <w:pPr>
        <w:pStyle w:val="Kopje"/>
        <w:rPr>
          <w:b w:val="0"/>
          <w:bCs w:val="0"/>
        </w:rPr>
      </w:pPr>
    </w:p>
    <w:p w14:paraId="36476E14" w14:textId="3038107F" w:rsidR="00CB77BB" w:rsidRDefault="00CB77BB" w:rsidP="00A85948">
      <w:pPr>
        <w:pStyle w:val="Kopje"/>
        <w:rPr>
          <w:b w:val="0"/>
          <w:bCs w:val="0"/>
        </w:rPr>
      </w:pPr>
    </w:p>
    <w:p w14:paraId="74911B02" w14:textId="4F5894B4" w:rsidR="00CB77BB" w:rsidRPr="00CB77BB" w:rsidRDefault="00CB77BB" w:rsidP="00CB77BB">
      <w:r w:rsidRPr="00CB77BB">
        <w:t>Aan het begin van de retrospective tekent de Scrum Master op een bord of flipover een ‘zeester’.</w:t>
      </w:r>
    </w:p>
    <w:p w14:paraId="7DC61D93" w14:textId="77777777" w:rsidR="00CB77BB" w:rsidRPr="00CB77BB" w:rsidRDefault="00CB77BB" w:rsidP="00CB77BB">
      <w:r w:rsidRPr="00CB77BB">
        <w:t>De Scrum teamleden noteren op post-its een antwoord op elk van de vragen:</w:t>
      </w:r>
    </w:p>
    <w:p w14:paraId="3469885D" w14:textId="77777777" w:rsidR="00CB77BB" w:rsidRPr="00CB77BB" w:rsidRDefault="00CB77BB" w:rsidP="00CB77BB">
      <w:pPr>
        <w:numPr>
          <w:ilvl w:val="0"/>
          <w:numId w:val="6"/>
        </w:numPr>
      </w:pPr>
      <w:r w:rsidRPr="00CB77BB">
        <w:t>Welke zaken moeten we blijven doen?</w:t>
      </w:r>
    </w:p>
    <w:p w14:paraId="4FA12A48" w14:textId="77777777" w:rsidR="00CB77BB" w:rsidRPr="00CB77BB" w:rsidRDefault="00CB77BB" w:rsidP="00CB77BB">
      <w:pPr>
        <w:numPr>
          <w:ilvl w:val="0"/>
          <w:numId w:val="6"/>
        </w:numPr>
      </w:pPr>
      <w:r w:rsidRPr="00CB77BB">
        <w:t>Welke zaken moeten we meer van doen?</w:t>
      </w:r>
    </w:p>
    <w:p w14:paraId="74DFE578" w14:textId="77777777" w:rsidR="00CB77BB" w:rsidRPr="00CB77BB" w:rsidRDefault="00CB77BB" w:rsidP="00CB77BB">
      <w:pPr>
        <w:numPr>
          <w:ilvl w:val="0"/>
          <w:numId w:val="6"/>
        </w:numPr>
      </w:pPr>
      <w:r w:rsidRPr="00CB77BB">
        <w:t>Welke zaken moeten we minder van doen?</w:t>
      </w:r>
    </w:p>
    <w:p w14:paraId="4C731A37" w14:textId="77777777" w:rsidR="00CB77BB" w:rsidRPr="00CB77BB" w:rsidRDefault="00CB77BB" w:rsidP="00CB77BB">
      <w:pPr>
        <w:numPr>
          <w:ilvl w:val="0"/>
          <w:numId w:val="6"/>
        </w:numPr>
      </w:pPr>
      <w:r w:rsidRPr="00CB77BB">
        <w:t>Waarmee moeten we beginnen?</w:t>
      </w:r>
    </w:p>
    <w:p w14:paraId="76C17FED" w14:textId="77777777" w:rsidR="00CB77BB" w:rsidRPr="00CB77BB" w:rsidRDefault="00CB77BB" w:rsidP="00CB77BB">
      <w:pPr>
        <w:numPr>
          <w:ilvl w:val="0"/>
          <w:numId w:val="6"/>
        </w:numPr>
      </w:pPr>
      <w:r w:rsidRPr="00CB77BB">
        <w:t>Waarmee moeten we stoppen?</w:t>
      </w:r>
    </w:p>
    <w:p w14:paraId="7855A007" w14:textId="38664E3A" w:rsidR="00CB77BB" w:rsidRDefault="00CB77BB" w:rsidP="00CB77BB">
      <w:r w:rsidRPr="00CB77BB">
        <w:t>Vervolgens plakken zij allemaal de post-it bij de betreffende arm van de zeester.</w:t>
      </w:r>
      <w:r w:rsidRPr="00CB77BB">
        <w:br/>
        <w:t>Door deze methode worden de antwoorden van elk lid transparant en kan de discussie starte</w:t>
      </w:r>
      <w:r>
        <w:t>n.</w:t>
      </w:r>
    </w:p>
    <w:p w14:paraId="19B58BED" w14:textId="13B81BE3" w:rsidR="00536DC0" w:rsidRDefault="00CB77BB" w:rsidP="00536DC0">
      <w:r>
        <w:t>De discussie die ik met mijn teamgenoten heb gehad ging over een post-it waar op stond dat we minder vragen moeten stellen en meer zelfstandiger aan de slag moeten gaan. Ik was het hier deels mee eens. Ik vind dat je zeker moet proberen zelfstandig te werken als dit lukt. Maar om minder vragen</w:t>
      </w:r>
      <w:r w:rsidR="00536DC0">
        <w:t xml:space="preserve"> te stellen</w:t>
      </w:r>
      <w:r>
        <w:t xml:space="preserve"> vond ik overdreven. Als argument gaf ik dat </w:t>
      </w:r>
      <w:r w:rsidR="00536DC0">
        <w:t>we als team in daily stand-ups hebben aangegeven aan de bel te trekken wanneer je vastloopt. En het zeker niet ergs is wanneer ik veel vragen stel. Je wilt natuurlijk alles goed doen en dat kan lukken als je vanaf het begin vragen stelt om te weten wat je moet doen. Zodat je opnieuw beginnen kan voorkomen. De discussie eindigde alsnog met een meningsverschil wat zeker niet erg was</w:t>
      </w:r>
      <w:r w:rsidR="00337CF5">
        <w:t>,</w:t>
      </w:r>
      <w:r w:rsidR="00536DC0">
        <w:t xml:space="preserve"> we respecteerde elkaars mening en zijn verder</w:t>
      </w:r>
      <w:r w:rsidR="00A72B1A">
        <w:t>g</w:t>
      </w:r>
      <w:r w:rsidR="00536DC0">
        <w:t>egaan.</w:t>
      </w:r>
    </w:p>
    <w:p w14:paraId="1B13ACE5" w14:textId="6859AA3C" w:rsidR="00536DC0" w:rsidRDefault="00536DC0" w:rsidP="00536DC0">
      <w:r>
        <w:t>We hebben afgestemd dat we:</w:t>
      </w:r>
    </w:p>
    <w:p w14:paraId="40B8E5C9" w14:textId="06F4C3E6" w:rsidR="00536DC0" w:rsidRPr="00536DC0" w:rsidRDefault="00536DC0" w:rsidP="00536DC0">
      <w:r w:rsidRPr="00536DC0">
        <w:rPr>
          <w:b/>
          <w:bCs/>
        </w:rPr>
        <w:t>Stoppen:</w:t>
      </w:r>
      <w:r>
        <w:t xml:space="preserve"> Project gericht werken zodat we ons konden focussen op het portfolio.</w:t>
      </w:r>
      <w:r>
        <w:br/>
      </w:r>
      <w:r w:rsidRPr="00536DC0">
        <w:rPr>
          <w:b/>
          <w:bCs/>
        </w:rPr>
        <w:t>Starten:</w:t>
      </w:r>
      <w:r>
        <w:rPr>
          <w:b/>
          <w:bCs/>
        </w:rPr>
        <w:t xml:space="preserve"> </w:t>
      </w:r>
      <w:r>
        <w:t>Meer communiceren de opdrachtgever over de stand van zaken.</w:t>
      </w:r>
    </w:p>
    <w:p w14:paraId="7888A660" w14:textId="065F3D69" w:rsidR="00536DC0" w:rsidRPr="00536DC0" w:rsidRDefault="00536DC0" w:rsidP="00536DC0">
      <w:r w:rsidRPr="00536DC0">
        <w:rPr>
          <w:b/>
          <w:bCs/>
        </w:rPr>
        <w:t>Doorgaan met:</w:t>
      </w:r>
      <w:r>
        <w:rPr>
          <w:b/>
          <w:bCs/>
        </w:rPr>
        <w:t xml:space="preserve"> </w:t>
      </w:r>
      <w:r>
        <w:t>Onderlinge communicatie, meer initiatief nemen en elkaar te steunen</w:t>
      </w:r>
    </w:p>
    <w:p w14:paraId="34937262" w14:textId="40F0FF8D" w:rsidR="00A85948" w:rsidRPr="00536DC0" w:rsidRDefault="00A85948" w:rsidP="00536DC0">
      <w:pPr>
        <w:rPr>
          <w:b/>
          <w:bCs/>
        </w:rPr>
      </w:pPr>
      <w:r w:rsidRPr="00536DC0">
        <w:rPr>
          <w:b/>
          <w:bCs/>
        </w:rPr>
        <w:t>Bestanden:</w:t>
      </w:r>
    </w:p>
    <w:p w14:paraId="1797D6AC" w14:textId="066F2C78" w:rsidR="00A85948" w:rsidRPr="002F4482" w:rsidRDefault="00DD0AEC" w:rsidP="00A85948">
      <w:r>
        <w:rPr>
          <w:noProof/>
        </w:rPr>
        <w:drawing>
          <wp:anchor distT="0" distB="0" distL="114300" distR="114300" simplePos="0" relativeHeight="251658255" behindDoc="1" locked="0" layoutInCell="1" allowOverlap="1" wp14:anchorId="357DC10F" wp14:editId="1E432B7A">
            <wp:simplePos x="0" y="0"/>
            <wp:positionH relativeFrom="column">
              <wp:posOffset>3208124</wp:posOffset>
            </wp:positionH>
            <wp:positionV relativeFrom="paragraph">
              <wp:posOffset>631039</wp:posOffset>
            </wp:positionV>
            <wp:extent cx="1814771" cy="2444503"/>
            <wp:effectExtent l="0" t="0" r="0" b="0"/>
            <wp:wrapTight wrapText="bothSides">
              <wp:wrapPolygon edited="0">
                <wp:start x="0" y="0"/>
                <wp:lineTo x="0" y="21381"/>
                <wp:lineTo x="21320" y="21381"/>
                <wp:lineTo x="2132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14771" cy="2444503"/>
                    </a:xfrm>
                    <a:prstGeom prst="rect">
                      <a:avLst/>
                    </a:prstGeom>
                    <a:noFill/>
                    <a:ln>
                      <a:noFill/>
                    </a:ln>
                  </pic:spPr>
                </pic:pic>
              </a:graphicData>
            </a:graphic>
          </wp:anchor>
        </w:drawing>
      </w:r>
      <w:r w:rsidR="00A85948" w:rsidRPr="002F4482">
        <w:t>[</w:t>
      </w:r>
      <w:r w:rsidR="00536DC0" w:rsidRPr="002F4482">
        <w:t xml:space="preserve"> </w:t>
      </w:r>
      <w:hyperlink r:id="rId66" w:anchor="diff-6611c87364a2d22cbe91930f00ffd7c74d35d1bafe4c9156d645f584b8675c8a" w:history="1">
        <w:r w:rsidR="00536DC0" w:rsidRPr="002F4482">
          <w:rPr>
            <w:rStyle w:val="Hyperlink"/>
          </w:rPr>
          <w:t>https://github.com/AEITO20SD/20sd-p13-pf-bontemps-rahmi-timo-keeno-ehab/commit/3bbccaa6a708a3efeaf7c3a757b775fb7dabb4cb#diff6611c87364a2d22cbe91930f00ffd7c74d35d1bafe4c9156d645f584b8675c8a</w:t>
        </w:r>
      </w:hyperlink>
      <w:r w:rsidR="00536DC0" w:rsidRPr="002F4482">
        <w:t xml:space="preserve"> : Retrospective sprint </w:t>
      </w:r>
      <w:proofErr w:type="gramStart"/>
      <w:r w:rsidR="00536DC0" w:rsidRPr="002F4482">
        <w:t xml:space="preserve">4 </w:t>
      </w:r>
      <w:r w:rsidR="00A85948" w:rsidRPr="002F4482">
        <w:t>]</w:t>
      </w:r>
      <w:proofErr w:type="gramEnd"/>
    </w:p>
    <w:p w14:paraId="2D2BA746" w14:textId="44AF0418" w:rsidR="00536DC0" w:rsidRPr="002F4482" w:rsidRDefault="00536DC0" w:rsidP="00A85948"/>
    <w:p w14:paraId="664DC6CA" w14:textId="232F2FA8" w:rsidR="00536DC0" w:rsidRPr="002F4482" w:rsidRDefault="00536DC0" w:rsidP="00A85948"/>
    <w:p w14:paraId="1F8D5CF1" w14:textId="0BAFB6C1" w:rsidR="00536DC0" w:rsidRDefault="00DD0AEC">
      <w:pPr>
        <w:rPr>
          <w:rFonts w:asciiTheme="majorHAnsi" w:eastAsiaTheme="majorEastAsia" w:hAnsiTheme="majorHAnsi" w:cstheme="majorBidi"/>
          <w:color w:val="1F3763" w:themeColor="accent1" w:themeShade="7F"/>
          <w:sz w:val="24"/>
          <w:szCs w:val="24"/>
        </w:rPr>
      </w:pPr>
      <w:bookmarkStart w:id="31" w:name="_Toc114049476"/>
      <w:r>
        <w:t>Hier rechts zie je de Retrospective zeester.</w:t>
      </w:r>
      <w:r w:rsidR="00536DC0">
        <w:br w:type="page"/>
      </w:r>
    </w:p>
    <w:p w14:paraId="37133962" w14:textId="4C2E194C" w:rsidR="00E300F5" w:rsidRDefault="00801626" w:rsidP="00801626">
      <w:pPr>
        <w:pStyle w:val="Heading3"/>
      </w:pPr>
      <w:r>
        <w:lastRenderedPageBreak/>
        <w:t>T</w:t>
      </w:r>
      <w:proofErr w:type="gramStart"/>
      <w:r>
        <w:t>1,T</w:t>
      </w:r>
      <w:proofErr w:type="gramEnd"/>
      <w:r>
        <w:t>2,T3: Afspraken vastleggen</w:t>
      </w:r>
      <w:bookmarkEnd w:id="31"/>
    </w:p>
    <w:p w14:paraId="778D4794" w14:textId="77777777" w:rsidR="003870D7" w:rsidRDefault="003870D7" w:rsidP="003870D7">
      <w:r>
        <w:t>De gemaakte afspraken worden eenduidig vastgesteld.</w:t>
      </w:r>
    </w:p>
    <w:p w14:paraId="01FFF6F3" w14:textId="77777777" w:rsidR="00FA5F96" w:rsidRDefault="00FA5F96" w:rsidP="00FA5F96">
      <w:pPr>
        <w:pStyle w:val="Kopje"/>
      </w:pPr>
      <w:r w:rsidRPr="00A464D9">
        <w:t>Beoordeling:</w:t>
      </w:r>
      <w:r>
        <w:t xml:space="preserve"> </w:t>
      </w:r>
    </w:p>
    <w:p w14:paraId="53B17742" w14:textId="35498D02" w:rsidR="00FA5F96" w:rsidRDefault="00FA5F96" w:rsidP="00FA5F96">
      <w:r>
        <w:t xml:space="preserve">Enigszins/ Grotendeels/ </w:t>
      </w:r>
      <w:r w:rsidRPr="007A5A34">
        <w:rPr>
          <w:color w:val="70AD47" w:themeColor="accent6"/>
        </w:rPr>
        <w:t>Volledig</w:t>
      </w:r>
      <w:r>
        <w:t xml:space="preserve"> (kies één)</w:t>
      </w:r>
    </w:p>
    <w:p w14:paraId="5A38F48C" w14:textId="1EC31FDA" w:rsidR="00FA5F96" w:rsidRDefault="00FA5F96" w:rsidP="00FA5F96">
      <w:pPr>
        <w:pStyle w:val="Kopje"/>
      </w:pPr>
      <w:r>
        <w:t>Onderbouwing:</w:t>
      </w:r>
    </w:p>
    <w:p w14:paraId="3EA9B6F3" w14:textId="6708A400" w:rsidR="007A5A34" w:rsidRPr="007A5A34" w:rsidRDefault="007A5A34" w:rsidP="00FA5F96">
      <w:pPr>
        <w:pStyle w:val="Kopje"/>
        <w:rPr>
          <w:b w:val="0"/>
          <w:bCs w:val="0"/>
        </w:rPr>
      </w:pPr>
      <w:r>
        <w:rPr>
          <w:b w:val="0"/>
          <w:bCs w:val="0"/>
        </w:rPr>
        <w:t>Hieronder zie je da</w:t>
      </w:r>
      <w:r w:rsidR="00E03E6B">
        <w:rPr>
          <w:b w:val="0"/>
          <w:bCs w:val="0"/>
        </w:rPr>
        <w:t>t</w:t>
      </w:r>
      <w:r>
        <w:rPr>
          <w:b w:val="0"/>
          <w:bCs w:val="0"/>
        </w:rPr>
        <w:t xml:space="preserve"> </w:t>
      </w:r>
      <w:r w:rsidR="00E03E6B">
        <w:rPr>
          <w:b w:val="0"/>
          <w:bCs w:val="0"/>
        </w:rPr>
        <w:t>ik</w:t>
      </w:r>
      <w:r>
        <w:rPr>
          <w:b w:val="0"/>
          <w:bCs w:val="0"/>
        </w:rPr>
        <w:t xml:space="preserve"> met de scrum master </w:t>
      </w:r>
      <w:r w:rsidR="0027461E">
        <w:rPr>
          <w:b w:val="0"/>
          <w:bCs w:val="0"/>
        </w:rPr>
        <w:t>M. Ranzijn</w:t>
      </w:r>
      <w:r>
        <w:rPr>
          <w:b w:val="0"/>
          <w:bCs w:val="0"/>
        </w:rPr>
        <w:t xml:space="preserve"> een afspraak heb vastgelegd voor woensdag 9 november om half 11. </w:t>
      </w:r>
    </w:p>
    <w:p w14:paraId="6AF61A80" w14:textId="0C71A861" w:rsidR="00FA5F96" w:rsidRDefault="00FA5F96" w:rsidP="00FA5F96">
      <w:pPr>
        <w:pStyle w:val="Kopje"/>
      </w:pPr>
      <w:r w:rsidRPr="00A464D9">
        <w:t>Bestanden:</w:t>
      </w:r>
    </w:p>
    <w:p w14:paraId="3C488193" w14:textId="42849DDA" w:rsidR="007A5A34" w:rsidRDefault="007A5A34" w:rsidP="00FA5F96">
      <w:r>
        <w:rPr>
          <w:noProof/>
        </w:rPr>
        <w:drawing>
          <wp:inline distT="0" distB="0" distL="0" distR="0" wp14:anchorId="6717854F" wp14:editId="11E7AB5C">
            <wp:extent cx="5731510" cy="23996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399665"/>
                    </a:xfrm>
                    <a:prstGeom prst="rect">
                      <a:avLst/>
                    </a:prstGeom>
                  </pic:spPr>
                </pic:pic>
              </a:graphicData>
            </a:graphic>
          </wp:inline>
        </w:drawing>
      </w:r>
      <w:r>
        <w:t xml:space="preserve"> </w:t>
      </w:r>
    </w:p>
    <w:p w14:paraId="4A47C2B1" w14:textId="7264AA51" w:rsidR="00801626" w:rsidRDefault="00801626" w:rsidP="002D5181">
      <w:pPr>
        <w:pStyle w:val="Heading3"/>
      </w:pPr>
      <w:bookmarkStart w:id="32" w:name="_Toc114049477"/>
      <w:r>
        <w:t>T</w:t>
      </w:r>
      <w:proofErr w:type="gramStart"/>
      <w:r>
        <w:t>1</w:t>
      </w:r>
      <w:r w:rsidR="0054662A">
        <w:t>,</w:t>
      </w:r>
      <w:r>
        <w:t>T</w:t>
      </w:r>
      <w:proofErr w:type="gramEnd"/>
      <w:r>
        <w:t>2,T3</w:t>
      </w:r>
      <w:r w:rsidR="002D5181">
        <w:t>: Afspraken nakomen</w:t>
      </w:r>
      <w:bookmarkEnd w:id="32"/>
    </w:p>
    <w:p w14:paraId="3E04EAED" w14:textId="77777777" w:rsidR="00FA5F96" w:rsidRPr="00FA5F96" w:rsidRDefault="00FA5F96" w:rsidP="00FA5F96">
      <w:r>
        <w:t>De kandidaat houdt zich aan de gemaakte afspraken.</w:t>
      </w:r>
    </w:p>
    <w:p w14:paraId="5DB54BC8" w14:textId="77777777" w:rsidR="00FA5F96" w:rsidRDefault="00FA5F96" w:rsidP="00FA5F96">
      <w:pPr>
        <w:pStyle w:val="Kopje"/>
      </w:pPr>
      <w:r w:rsidRPr="00A464D9">
        <w:t>Beoordeling:</w:t>
      </w:r>
      <w:r>
        <w:t xml:space="preserve"> </w:t>
      </w:r>
    </w:p>
    <w:p w14:paraId="0F290EA7" w14:textId="18E1B0E5" w:rsidR="00FA5F96" w:rsidRDefault="00FA5F96" w:rsidP="00FA5F96">
      <w:r>
        <w:t xml:space="preserve">Enigszins/ Grotendeels/ </w:t>
      </w:r>
      <w:r w:rsidRPr="007A5A34">
        <w:rPr>
          <w:color w:val="70AD47" w:themeColor="accent6"/>
        </w:rPr>
        <w:t>Volledig</w:t>
      </w:r>
      <w:r>
        <w:t xml:space="preserve"> (kies één)</w:t>
      </w:r>
    </w:p>
    <w:p w14:paraId="3523CBB9" w14:textId="77777777" w:rsidR="00FA5F96" w:rsidRDefault="00FA5F96" w:rsidP="00FA5F96">
      <w:pPr>
        <w:pStyle w:val="Kopje"/>
      </w:pPr>
      <w:r>
        <w:t>Onderbouwing:</w:t>
      </w:r>
    </w:p>
    <w:p w14:paraId="394B54BF" w14:textId="30F5528D" w:rsidR="00FA5F96" w:rsidRDefault="007A5A34" w:rsidP="00FA5F96">
      <w:r>
        <w:t xml:space="preserve">Zoals hieronder te zien ben ik mijn afspraak nagekomen en heb ik een retrospective gehad. </w:t>
      </w:r>
    </w:p>
    <w:p w14:paraId="19FEE361" w14:textId="7EF577B6" w:rsidR="00FA5F96" w:rsidRPr="00AA0A27" w:rsidRDefault="00FA5F96" w:rsidP="00FA5F96">
      <w:pPr>
        <w:pStyle w:val="Kopje"/>
        <w:rPr>
          <w:lang w:val="en-US"/>
        </w:rPr>
      </w:pPr>
      <w:r w:rsidRPr="00AA0A27">
        <w:rPr>
          <w:lang w:val="en-US"/>
        </w:rPr>
        <w:t>Bestanden:</w:t>
      </w:r>
    </w:p>
    <w:p w14:paraId="29FE703D" w14:textId="0DB5F1B7" w:rsidR="00667A38" w:rsidRPr="00AA0A27" w:rsidRDefault="00000000" w:rsidP="00FA5F96">
      <w:pPr>
        <w:pStyle w:val="Kopje"/>
        <w:rPr>
          <w:lang w:val="en-US"/>
        </w:rPr>
      </w:pPr>
      <w:hyperlink r:id="rId68" w:anchor="diff-6611c87364a2d22cbe91930f00ffd7c74d35d1bafe4c9156d645f584b8675c8a" w:history="1">
        <w:r w:rsidR="00667A38" w:rsidRPr="00AA0A27">
          <w:rPr>
            <w:rStyle w:val="Hyperlink"/>
            <w:lang w:val="en-US"/>
          </w:rPr>
          <w:t>https://github.com/AEITO20SD/20sd-p13-pf-bontemps-rahmi-timo-keeno-ehab/commit/3bbccaa6a708a3efeaf7c3a757b775fb7dabb4cb#diff-6611c87364a2d22cbe91930f00ffd7c74d35d1bafe4c9156d645f584b8675c8a</w:t>
        </w:r>
      </w:hyperlink>
      <w:r w:rsidR="00667A38" w:rsidRPr="00AA0A27">
        <w:rPr>
          <w:lang w:val="en-US"/>
        </w:rPr>
        <w:t xml:space="preserve"> : Retrospective sprint 4</w:t>
      </w:r>
    </w:p>
    <w:p w14:paraId="735E7D22" w14:textId="0E8E9BEC" w:rsidR="00263D1E" w:rsidRDefault="00B20604" w:rsidP="00B20604">
      <w:pPr>
        <w:pStyle w:val="Kopje"/>
        <w:rPr>
          <w:rFonts w:asciiTheme="majorHAnsi" w:eastAsiaTheme="majorEastAsia" w:hAnsiTheme="majorHAnsi" w:cstheme="majorBidi"/>
          <w:color w:val="2F5496" w:themeColor="accent1" w:themeShade="BF"/>
          <w:sz w:val="26"/>
          <w:szCs w:val="26"/>
        </w:rPr>
      </w:pPr>
      <w:bookmarkStart w:id="33" w:name="_Toc114049478"/>
      <w:r>
        <w:rPr>
          <w:noProof/>
        </w:rPr>
        <w:drawing>
          <wp:anchor distT="0" distB="0" distL="114300" distR="114300" simplePos="0" relativeHeight="251658256" behindDoc="1" locked="0" layoutInCell="1" allowOverlap="1" wp14:anchorId="0E19BC54" wp14:editId="77301692">
            <wp:simplePos x="0" y="0"/>
            <wp:positionH relativeFrom="column">
              <wp:posOffset>3568274</wp:posOffset>
            </wp:positionH>
            <wp:positionV relativeFrom="paragraph">
              <wp:posOffset>-136137</wp:posOffset>
            </wp:positionV>
            <wp:extent cx="1814195" cy="2444115"/>
            <wp:effectExtent l="0" t="0" r="0" b="0"/>
            <wp:wrapTight wrapText="bothSides">
              <wp:wrapPolygon edited="0">
                <wp:start x="0" y="0"/>
                <wp:lineTo x="0" y="21381"/>
                <wp:lineTo x="21320" y="21381"/>
                <wp:lineTo x="2132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14195" cy="2444115"/>
                    </a:xfrm>
                    <a:prstGeom prst="rect">
                      <a:avLst/>
                    </a:prstGeom>
                    <a:noFill/>
                    <a:ln>
                      <a:noFill/>
                    </a:ln>
                  </pic:spPr>
                </pic:pic>
              </a:graphicData>
            </a:graphic>
          </wp:anchor>
        </w:drawing>
      </w:r>
      <w:r w:rsidR="00DD0AEC">
        <w:t>Hier rechts zie je de Retrospective zeester.</w:t>
      </w:r>
      <w:r w:rsidR="00263D1E">
        <w:br w:type="page"/>
      </w:r>
    </w:p>
    <w:p w14:paraId="0AF367C8" w14:textId="696CD0AE" w:rsidR="002D5181" w:rsidRDefault="002D5181" w:rsidP="002D5181">
      <w:pPr>
        <w:pStyle w:val="Heading2"/>
      </w:pPr>
      <w:r>
        <w:lastRenderedPageBreak/>
        <w:t>B1-K2-W2: Presenteert het opgeleverde werk</w:t>
      </w:r>
      <w:bookmarkEnd w:id="33"/>
    </w:p>
    <w:p w14:paraId="36E122D2" w14:textId="77777777" w:rsidR="00BC69B1" w:rsidRDefault="00BC69B1" w:rsidP="00BC69B1">
      <w:pPr>
        <w:pStyle w:val="Heading3"/>
      </w:pPr>
      <w:bookmarkStart w:id="34" w:name="_Toc114049479"/>
      <w:r>
        <w:t>T7: Presentatie</w:t>
      </w:r>
      <w:bookmarkEnd w:id="34"/>
    </w:p>
    <w:p w14:paraId="7601B0D8" w14:textId="77777777" w:rsidR="00E95609" w:rsidRDefault="00E95609" w:rsidP="00E95609">
      <w:r>
        <w:t>De kandidaat presenteert een overtuigend, duidelijk</w:t>
      </w:r>
      <w:r w:rsidR="00793A78">
        <w:t>, beargumenteerd verhaal, afgestemd op de doelgroep.</w:t>
      </w:r>
    </w:p>
    <w:p w14:paraId="39EA5783" w14:textId="77777777" w:rsidR="00793A78" w:rsidRDefault="00793A78" w:rsidP="00793A78">
      <w:pPr>
        <w:pStyle w:val="Kopje"/>
      </w:pPr>
      <w:r w:rsidRPr="00A464D9">
        <w:t>Beoordeling:</w:t>
      </w:r>
      <w:r>
        <w:t xml:space="preserve"> </w:t>
      </w:r>
    </w:p>
    <w:p w14:paraId="6E2C1EF8" w14:textId="6D960E3F" w:rsidR="00793A78" w:rsidRDefault="00793A78" w:rsidP="00793A78">
      <w:r>
        <w:t>Enigszins</w:t>
      </w:r>
      <w:r w:rsidR="00944A1E">
        <w:t xml:space="preserve">/ </w:t>
      </w:r>
      <w:r>
        <w:t xml:space="preserve">Grotendeels/ </w:t>
      </w:r>
      <w:r w:rsidRPr="000F681B">
        <w:rPr>
          <w:color w:val="70AD47" w:themeColor="accent6"/>
        </w:rPr>
        <w:t>Volledig</w:t>
      </w:r>
      <w:r>
        <w:t xml:space="preserve"> (kies één)</w:t>
      </w:r>
    </w:p>
    <w:p w14:paraId="2DACFCE4" w14:textId="0A714E3A" w:rsidR="00793A78" w:rsidRDefault="00793A78" w:rsidP="00793A78">
      <w:pPr>
        <w:pStyle w:val="Kopje"/>
      </w:pPr>
      <w:r>
        <w:t>Onderbouwing:</w:t>
      </w:r>
    </w:p>
    <w:p w14:paraId="37D2C736" w14:textId="266D4A40" w:rsidR="000F681B" w:rsidRDefault="000F681B" w:rsidP="00793A78">
      <w:pPr>
        <w:pStyle w:val="Kopje"/>
        <w:rPr>
          <w:b w:val="0"/>
          <w:bCs w:val="0"/>
        </w:rPr>
      </w:pPr>
      <w:r w:rsidRPr="000F681B">
        <w:rPr>
          <w:b w:val="0"/>
          <w:bCs w:val="0"/>
        </w:rPr>
        <w:t>De Sprint Review is bedoeld als het officiële moment tijdens elke sprint waarin het</w:t>
      </w:r>
      <w:r>
        <w:rPr>
          <w:b w:val="0"/>
          <w:bCs w:val="0"/>
        </w:rPr>
        <w:t xml:space="preserve"> team </w:t>
      </w:r>
      <w:r w:rsidRPr="000F681B">
        <w:rPr>
          <w:b w:val="0"/>
          <w:bCs w:val="0"/>
        </w:rPr>
        <w:t xml:space="preserve">aan de het gemaakte (deel)product toont. De </w:t>
      </w:r>
      <w:r>
        <w:rPr>
          <w:b w:val="0"/>
          <w:bCs w:val="0"/>
        </w:rPr>
        <w:t xml:space="preserve">Product owner </w:t>
      </w:r>
      <w:r w:rsidRPr="000F681B">
        <w:rPr>
          <w:b w:val="0"/>
          <w:bCs w:val="0"/>
        </w:rPr>
        <w:t>ge</w:t>
      </w:r>
      <w:r>
        <w:rPr>
          <w:b w:val="0"/>
          <w:bCs w:val="0"/>
        </w:rPr>
        <w:t>eft zijn</w:t>
      </w:r>
      <w:r w:rsidRPr="000F681B">
        <w:rPr>
          <w:b w:val="0"/>
          <w:bCs w:val="0"/>
        </w:rPr>
        <w:t xml:space="preserve"> feedback naar aanleiding van het (deel)product dat gedemonstreerd is.</w:t>
      </w:r>
    </w:p>
    <w:p w14:paraId="2009A803" w14:textId="17F6C20B" w:rsidR="000F681B" w:rsidRDefault="000F681B" w:rsidP="00793A78">
      <w:pPr>
        <w:pStyle w:val="Kopje"/>
        <w:rPr>
          <w:b w:val="0"/>
          <w:bCs w:val="0"/>
        </w:rPr>
      </w:pPr>
    </w:p>
    <w:p w14:paraId="707EF0C4" w14:textId="7437174A" w:rsidR="000F681B" w:rsidRDefault="000F681B" w:rsidP="00793A78">
      <w:pPr>
        <w:pStyle w:val="Kopje"/>
        <w:rPr>
          <w:b w:val="0"/>
          <w:bCs w:val="0"/>
        </w:rPr>
      </w:pPr>
      <w:proofErr w:type="spellStart"/>
      <w:r w:rsidRPr="00445D19">
        <w:rPr>
          <w:b w:val="0"/>
          <w:bCs w:val="0"/>
          <w:lang w:val="en-US"/>
        </w:rPr>
        <w:t>Mijn</w:t>
      </w:r>
      <w:proofErr w:type="spellEnd"/>
      <w:r w:rsidRPr="00AA0A27">
        <w:rPr>
          <w:b w:val="0"/>
          <w:bCs w:val="0"/>
          <w:lang w:val="en-US"/>
        </w:rPr>
        <w:t xml:space="preserve"> sprint review was </w:t>
      </w:r>
      <w:proofErr w:type="spellStart"/>
      <w:r w:rsidRPr="00445D19">
        <w:rPr>
          <w:b w:val="0"/>
          <w:bCs w:val="0"/>
          <w:lang w:val="en-US"/>
        </w:rPr>
        <w:t>positief</w:t>
      </w:r>
      <w:proofErr w:type="spellEnd"/>
      <w:r w:rsidRPr="00AA0A27">
        <w:rPr>
          <w:b w:val="0"/>
          <w:bCs w:val="0"/>
          <w:lang w:val="en-US"/>
        </w:rPr>
        <w:t xml:space="preserve">. </w:t>
      </w:r>
      <w:r>
        <w:rPr>
          <w:b w:val="0"/>
          <w:bCs w:val="0"/>
        </w:rPr>
        <w:t xml:space="preserve">De product owner was tevreden over de nagekomen afspraken. Ook was hij positief over de uitkomst van het product qua functionaliteit en layout. </w:t>
      </w:r>
    </w:p>
    <w:p w14:paraId="0085662D" w14:textId="4207F859" w:rsidR="000F681B" w:rsidRDefault="000F681B" w:rsidP="00793A78">
      <w:pPr>
        <w:pStyle w:val="Kopje"/>
        <w:rPr>
          <w:b w:val="0"/>
          <w:bCs w:val="0"/>
        </w:rPr>
      </w:pPr>
    </w:p>
    <w:p w14:paraId="713E77F4" w14:textId="1D22A48C" w:rsidR="000F681B" w:rsidRPr="000F681B" w:rsidRDefault="000F681B" w:rsidP="000F681B">
      <w:r w:rsidRPr="000F681B">
        <w:t xml:space="preserve">Het product </w:t>
      </w:r>
      <w:r w:rsidR="000772A6">
        <w:t>dat</w:t>
      </w:r>
      <w:r w:rsidRPr="000F681B">
        <w:t xml:space="preserve"> ik heb laten zien was de Populaire kapsels pagina.</w:t>
      </w:r>
    </w:p>
    <w:p w14:paraId="086CDB89" w14:textId="1D376586" w:rsidR="000F681B" w:rsidRDefault="000F681B" w:rsidP="000F681B">
      <w:r>
        <w:rPr>
          <w:b/>
          <w:bCs/>
        </w:rPr>
        <w:t xml:space="preserve"> </w:t>
      </w:r>
      <w:r>
        <w:t>Als Acceptatie Criteria heb ik de volgende punten:</w:t>
      </w:r>
    </w:p>
    <w:p w14:paraId="532ED496" w14:textId="15C09F4A" w:rsidR="000F681B" w:rsidRPr="00C14D5E" w:rsidRDefault="000F681B" w:rsidP="000F681B">
      <w:pPr>
        <w:pStyle w:val="ListParagraph"/>
        <w:numPr>
          <w:ilvl w:val="0"/>
          <w:numId w:val="2"/>
        </w:numPr>
      </w:pPr>
      <w:r>
        <w:rPr>
          <w:rFonts w:ascii="Segoe UI" w:hAnsi="Segoe UI" w:cs="Segoe UI"/>
          <w:color w:val="24292F"/>
          <w:sz w:val="21"/>
          <w:szCs w:val="21"/>
          <w:shd w:val="clear" w:color="auto" w:fill="FFFFFF"/>
        </w:rPr>
        <w:t>Buttons boven</w:t>
      </w:r>
      <w:r w:rsidR="00441603">
        <w:rPr>
          <w:rFonts w:ascii="Segoe UI" w:hAnsi="Segoe UI" w:cs="Segoe UI"/>
          <w:color w:val="24292F"/>
          <w:sz w:val="21"/>
          <w:szCs w:val="21"/>
          <w:shd w:val="clear" w:color="auto" w:fill="FFFFFF"/>
        </w:rPr>
        <w:t xml:space="preserve"> </w:t>
      </w:r>
      <w:r>
        <w:rPr>
          <w:rFonts w:ascii="Segoe UI" w:hAnsi="Segoe UI" w:cs="Segoe UI"/>
          <w:color w:val="24292F"/>
          <w:sz w:val="21"/>
          <w:szCs w:val="21"/>
          <w:shd w:val="clear" w:color="auto" w:fill="FFFFFF"/>
        </w:rPr>
        <w:t>in de pagina met als opties: Kort haar, Lang haar en Middellang haar</w:t>
      </w:r>
    </w:p>
    <w:p w14:paraId="469E52B6" w14:textId="5791917A" w:rsidR="000F681B" w:rsidRPr="00C14D5E" w:rsidRDefault="000F681B" w:rsidP="000F681B">
      <w:pPr>
        <w:pStyle w:val="ListParagraph"/>
        <w:numPr>
          <w:ilvl w:val="0"/>
          <w:numId w:val="2"/>
        </w:numPr>
      </w:pPr>
      <w:r>
        <w:rPr>
          <w:rFonts w:ascii="Segoe UI" w:hAnsi="Segoe UI" w:cs="Segoe UI"/>
          <w:color w:val="24292F"/>
          <w:sz w:val="21"/>
          <w:szCs w:val="21"/>
          <w:shd w:val="clear" w:color="auto" w:fill="FFFFFF"/>
        </w:rPr>
        <w:t>Classis Pompadour, Medium Curls, Asymmetrical Bang en Spicky Texture als populaire kapsels</w:t>
      </w:r>
    </w:p>
    <w:p w14:paraId="29108D52" w14:textId="2A30CA08" w:rsidR="000F681B" w:rsidRPr="000F681B" w:rsidRDefault="000F681B" w:rsidP="000F681B">
      <w:pPr>
        <w:pStyle w:val="ListParagraph"/>
        <w:numPr>
          <w:ilvl w:val="0"/>
          <w:numId w:val="2"/>
        </w:numPr>
      </w:pPr>
      <w:r>
        <w:rPr>
          <w:rFonts w:ascii="Segoe UI" w:hAnsi="Segoe UI" w:cs="Segoe UI"/>
          <w:color w:val="24292F"/>
          <w:sz w:val="21"/>
          <w:szCs w:val="21"/>
          <w:shd w:val="clear" w:color="auto" w:fill="FFFFFF"/>
        </w:rPr>
        <w:t>Als je op de naam van het kapsel klikt navigeer je naar het kapsel</w:t>
      </w:r>
    </w:p>
    <w:p w14:paraId="46CF476C" w14:textId="7444F1A6" w:rsidR="000F681B" w:rsidRPr="000F681B" w:rsidRDefault="000F681B" w:rsidP="000F681B">
      <w:r>
        <w:t xml:space="preserve">Ik heb de app gepresenteerd inclusief de bijbehorende code. </w:t>
      </w:r>
    </w:p>
    <w:p w14:paraId="78897EC2" w14:textId="1564F068" w:rsidR="000F681B" w:rsidRPr="000F681B" w:rsidRDefault="000F681B" w:rsidP="00793A78">
      <w:pPr>
        <w:pStyle w:val="Kopje"/>
        <w:rPr>
          <w:b w:val="0"/>
          <w:bCs w:val="0"/>
        </w:rPr>
      </w:pPr>
    </w:p>
    <w:p w14:paraId="0B3552DE" w14:textId="34313E4C" w:rsidR="00793A78" w:rsidRDefault="00793A78" w:rsidP="00793A78">
      <w:pPr>
        <w:pStyle w:val="Kopje"/>
      </w:pPr>
      <w:r w:rsidRPr="00A464D9">
        <w:t>Bestanden:</w:t>
      </w:r>
    </w:p>
    <w:p w14:paraId="7F9EEC8F" w14:textId="4B035C22" w:rsidR="000F681B" w:rsidRDefault="00793A78" w:rsidP="00793A78">
      <w:r>
        <w:t>[</w:t>
      </w:r>
      <w:r w:rsidR="000F681B">
        <w:t xml:space="preserve"> </w:t>
      </w:r>
      <w:hyperlink r:id="rId69" w:history="1">
        <w:r w:rsidR="000F681B" w:rsidRPr="00C15FC4">
          <w:rPr>
            <w:rStyle w:val="Hyperlink"/>
          </w:rPr>
          <w:t>https://github.com/AEITO20SD/20sd-p13-pf-bontemps-rahmi-timo-keeno-ehab/tree/Populaire_Kapsels/BarberTime/BarberTime</w:t>
        </w:r>
      </w:hyperlink>
      <w:r w:rsidR="000F681B">
        <w:t xml:space="preserve"> :</w:t>
      </w:r>
    </w:p>
    <w:p w14:paraId="6EEC18B5" w14:textId="00F6FF7A" w:rsidR="000F681B" w:rsidRDefault="009D43E8" w:rsidP="00793A78">
      <w:r>
        <w:t>GitHub</w:t>
      </w:r>
      <w:r w:rsidR="000F681B">
        <w:t xml:space="preserve"> link code</w:t>
      </w:r>
    </w:p>
    <w:p w14:paraId="2AE095F6" w14:textId="34A93083" w:rsidR="008F3F3B" w:rsidRDefault="00000000" w:rsidP="00793A78">
      <w:hyperlink r:id="rId70" w:history="1">
        <w:r w:rsidR="008F3F3B" w:rsidRPr="00C15FC4">
          <w:rPr>
            <w:rStyle w:val="Hyperlink"/>
          </w:rPr>
          <w:t>https://horizoncollege-my.sharepoint.com/personal/j_p_dewit_horizoncollege_nl/_layouts/15/stream.aspx?id=%2Fpersonal%2Fj%5Fp%5Fdewit%5Fhorizoncollege%5Fnl%2FDocuments%2FWIN%5F20221110%5F12%5F57%5F12%5FPro%2Emp4&amp;referrer=Teams%2ETEAMS%2DELECTRON&amp;referrerScenario=p2p%5Fns%2Dbim&amp;ga=1</w:t>
        </w:r>
      </w:hyperlink>
      <w:r w:rsidR="008F3F3B">
        <w:t xml:space="preserve"> </w:t>
      </w:r>
    </w:p>
    <w:p w14:paraId="5FDC829C" w14:textId="578E68E9" w:rsidR="008F3F3B" w:rsidRDefault="00EF7AA0" w:rsidP="00793A78">
      <w:r>
        <w:rPr>
          <w:noProof/>
        </w:rPr>
        <w:drawing>
          <wp:anchor distT="0" distB="0" distL="114300" distR="114300" simplePos="0" relativeHeight="251658257" behindDoc="1" locked="0" layoutInCell="1" allowOverlap="1" wp14:anchorId="1A0464F8" wp14:editId="117B29CF">
            <wp:simplePos x="0" y="0"/>
            <wp:positionH relativeFrom="column">
              <wp:posOffset>3248015</wp:posOffset>
            </wp:positionH>
            <wp:positionV relativeFrom="paragraph">
              <wp:posOffset>-158655</wp:posOffset>
            </wp:positionV>
            <wp:extent cx="1098550" cy="2294255"/>
            <wp:effectExtent l="0" t="0" r="6350" b="0"/>
            <wp:wrapTight wrapText="bothSides">
              <wp:wrapPolygon edited="0">
                <wp:start x="0" y="0"/>
                <wp:lineTo x="0" y="21343"/>
                <wp:lineTo x="21350" y="21343"/>
                <wp:lineTo x="21350"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98550" cy="229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3F3B">
        <w:t>Sprint review link</w:t>
      </w:r>
    </w:p>
    <w:p w14:paraId="17B8C892" w14:textId="2D7DBA34" w:rsidR="00793A78" w:rsidRDefault="00793A78" w:rsidP="00793A78">
      <w:r>
        <w:t>]</w:t>
      </w:r>
      <w:r w:rsidR="00EF7AA0">
        <w:t xml:space="preserve"> Rechts zie je de Populaire Kapsels pagina</w:t>
      </w:r>
    </w:p>
    <w:p w14:paraId="6C6E3E3F" w14:textId="058015A0" w:rsidR="000F681B" w:rsidRDefault="000F681B" w:rsidP="00793A78"/>
    <w:p w14:paraId="14316ABA" w14:textId="03B1D03D" w:rsidR="000F681B" w:rsidRDefault="000F681B">
      <w:pPr>
        <w:rPr>
          <w:rFonts w:asciiTheme="majorHAnsi" w:eastAsiaTheme="majorEastAsia" w:hAnsiTheme="majorHAnsi" w:cstheme="majorBidi"/>
          <w:color w:val="1F3763" w:themeColor="accent1" w:themeShade="7F"/>
          <w:sz w:val="24"/>
          <w:szCs w:val="24"/>
        </w:rPr>
      </w:pPr>
      <w:bookmarkStart w:id="35" w:name="_Toc114049480"/>
      <w:r>
        <w:br w:type="page"/>
      </w:r>
    </w:p>
    <w:p w14:paraId="26F34C2D" w14:textId="7080B1C9" w:rsidR="00BC69B1" w:rsidRDefault="00BC69B1" w:rsidP="00BC69B1">
      <w:pPr>
        <w:pStyle w:val="Heading3"/>
      </w:pPr>
      <w:r>
        <w:lastRenderedPageBreak/>
        <w:t>T7: Informeren betrokkenen</w:t>
      </w:r>
      <w:bookmarkEnd w:id="35"/>
    </w:p>
    <w:p w14:paraId="5EBE2A98" w14:textId="75E3FA90" w:rsidR="00793A78" w:rsidRDefault="00793A78" w:rsidP="00793A78">
      <w:r>
        <w:t>De kandidaat stelt gerichte vragen om te controleren of de betrokkenen goed geïnformeerd</w:t>
      </w:r>
      <w:r w:rsidR="007B1977">
        <w:t xml:space="preserve"> zijn.</w:t>
      </w:r>
    </w:p>
    <w:p w14:paraId="4074F7AA" w14:textId="77777777" w:rsidR="00793A78" w:rsidRDefault="00793A78" w:rsidP="00793A78">
      <w:pPr>
        <w:pStyle w:val="Kopje"/>
      </w:pPr>
      <w:bookmarkStart w:id="36" w:name="_Toc114049481"/>
      <w:r w:rsidRPr="00A464D9">
        <w:t>Beoordeling:</w:t>
      </w:r>
      <w:r>
        <w:t xml:space="preserve"> </w:t>
      </w:r>
    </w:p>
    <w:p w14:paraId="624E048E" w14:textId="77777777" w:rsidR="00793A78" w:rsidRDefault="00793A78" w:rsidP="00793A78">
      <w:proofErr w:type="gramStart"/>
      <w:r>
        <w:t>Enigszins /</w:t>
      </w:r>
      <w:proofErr w:type="gramEnd"/>
      <w:r>
        <w:t xml:space="preserve"> Grotendeels / </w:t>
      </w:r>
      <w:r w:rsidRPr="00025C30">
        <w:rPr>
          <w:color w:val="70AD47" w:themeColor="accent6"/>
        </w:rPr>
        <w:t>Volledig</w:t>
      </w:r>
      <w:r>
        <w:t xml:space="preserve">  (kies één)</w:t>
      </w:r>
    </w:p>
    <w:p w14:paraId="6611A695" w14:textId="77777777" w:rsidR="00793A78" w:rsidRDefault="00793A78" w:rsidP="00793A78">
      <w:pPr>
        <w:pStyle w:val="Kopje"/>
      </w:pPr>
      <w:r>
        <w:t>Onderbouwing:</w:t>
      </w:r>
    </w:p>
    <w:p w14:paraId="4E308AA7" w14:textId="7B57C998" w:rsidR="00793A78" w:rsidRDefault="00025C30" w:rsidP="00793A78">
      <w:r>
        <w:t xml:space="preserve">Hieronder zie je dat vanuit mijn bericht “Akkoord van </w:t>
      </w:r>
      <w:proofErr w:type="gramStart"/>
      <w:r>
        <w:t>M.Ranzijn</w:t>
      </w:r>
      <w:proofErr w:type="gramEnd"/>
      <w:r>
        <w:t xml:space="preserve">” wordt weergeven. Ik ben naar de Product Owner gegaan en heb hem geïnformeerd over de sprintreview die we willen hebben op woensdag 9 november om half 11. Hij heeft hierbij zijn akkoord gegeven en is op de hoogte gehouden. </w:t>
      </w:r>
    </w:p>
    <w:p w14:paraId="3744116B" w14:textId="247FAEF9" w:rsidR="00793A78" w:rsidRDefault="00793A78" w:rsidP="00793A78">
      <w:pPr>
        <w:pStyle w:val="Kopje"/>
      </w:pPr>
      <w:r w:rsidRPr="00A464D9">
        <w:t>Bestanden:</w:t>
      </w:r>
    </w:p>
    <w:p w14:paraId="6476CD40" w14:textId="58BC74EF" w:rsidR="00025C30" w:rsidRDefault="00025C30" w:rsidP="00BC69B1">
      <w:pPr>
        <w:pStyle w:val="Heading3"/>
      </w:pPr>
      <w:r>
        <w:rPr>
          <w:noProof/>
        </w:rPr>
        <w:drawing>
          <wp:inline distT="0" distB="0" distL="0" distR="0" wp14:anchorId="260C9180" wp14:editId="1FA7DE8C">
            <wp:extent cx="5731510" cy="23996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399665"/>
                    </a:xfrm>
                    <a:prstGeom prst="rect">
                      <a:avLst/>
                    </a:prstGeom>
                  </pic:spPr>
                </pic:pic>
              </a:graphicData>
            </a:graphic>
          </wp:inline>
        </w:drawing>
      </w:r>
    </w:p>
    <w:p w14:paraId="11CECF30" w14:textId="4BEF1B97" w:rsidR="00BC69B1" w:rsidRDefault="00BC69B1" w:rsidP="00BC69B1">
      <w:pPr>
        <w:pStyle w:val="Heading3"/>
      </w:pPr>
      <w:r>
        <w:t>T7: Reactie op feedback</w:t>
      </w:r>
      <w:bookmarkEnd w:id="36"/>
    </w:p>
    <w:p w14:paraId="45EF307D" w14:textId="5DE40843" w:rsidR="00793A78" w:rsidRDefault="00793A78" w:rsidP="00793A78">
      <w:r>
        <w:t>De kandidaat reageert adequaat op feedback</w:t>
      </w:r>
    </w:p>
    <w:p w14:paraId="04241344" w14:textId="1BC9A8B1" w:rsidR="00793A78" w:rsidRDefault="00793A78" w:rsidP="00793A78">
      <w:pPr>
        <w:pStyle w:val="Kopje"/>
      </w:pPr>
      <w:bookmarkStart w:id="37" w:name="_Toc114049482"/>
      <w:r w:rsidRPr="00A464D9">
        <w:t>Beoordeling:</w:t>
      </w:r>
      <w:r>
        <w:t xml:space="preserve"> </w:t>
      </w:r>
    </w:p>
    <w:p w14:paraId="7703C1BC" w14:textId="47A62E07" w:rsidR="00793A78" w:rsidRDefault="00793A78" w:rsidP="00793A78">
      <w:r>
        <w:t xml:space="preserve">Enigszins/ Grotendeels/ </w:t>
      </w:r>
      <w:r w:rsidRPr="005251A1">
        <w:rPr>
          <w:color w:val="70AD47" w:themeColor="accent6"/>
        </w:rPr>
        <w:t>Volledig</w:t>
      </w:r>
      <w:r>
        <w:t xml:space="preserve"> (kies één)</w:t>
      </w:r>
    </w:p>
    <w:p w14:paraId="662C45AD" w14:textId="3E987B9E" w:rsidR="00793A78" w:rsidRDefault="00793A78" w:rsidP="00793A78">
      <w:pPr>
        <w:pStyle w:val="Kopje"/>
      </w:pPr>
      <w:r>
        <w:t>Onderbouwing:</w:t>
      </w:r>
    </w:p>
    <w:p w14:paraId="7ACB2E84" w14:textId="30CB2046" w:rsidR="005251A1" w:rsidRDefault="005251A1" w:rsidP="00793A78">
      <w:pPr>
        <w:pStyle w:val="Kopje"/>
        <w:rPr>
          <w:b w:val="0"/>
          <w:bCs w:val="0"/>
        </w:rPr>
      </w:pPr>
      <w:r>
        <w:rPr>
          <w:b w:val="0"/>
          <w:bCs w:val="0"/>
        </w:rPr>
        <w:t xml:space="preserve">Ik moest voor de klant een wireframe maken. Bij het presenteren kreeg ik de feedback dat het niet de juiste wireframe was. Ik heb deze feedback opgepakt en de wireframes veranderd. </w:t>
      </w:r>
    </w:p>
    <w:p w14:paraId="2A439DAF" w14:textId="77777777" w:rsidR="005251A1" w:rsidRPr="005251A1" w:rsidRDefault="005251A1" w:rsidP="00793A78">
      <w:pPr>
        <w:pStyle w:val="Kopje"/>
        <w:rPr>
          <w:b w:val="0"/>
          <w:bCs w:val="0"/>
        </w:rPr>
      </w:pPr>
    </w:p>
    <w:p w14:paraId="1F56A9F4" w14:textId="4AF92AE2" w:rsidR="00793A78" w:rsidRDefault="00793A78" w:rsidP="00793A78">
      <w:pPr>
        <w:pStyle w:val="Kopje"/>
      </w:pPr>
      <w:r w:rsidRPr="00A464D9">
        <w:t>Bestanden:</w:t>
      </w:r>
    </w:p>
    <w:p w14:paraId="53EEF4FF" w14:textId="32487DF5" w:rsidR="005251A1" w:rsidRDefault="005251A1" w:rsidP="00793A78">
      <w:pPr>
        <w:pStyle w:val="Kopje"/>
      </w:pPr>
      <w:r>
        <w:t xml:space="preserve">Wireframes voor de </w:t>
      </w:r>
      <w:proofErr w:type="gramStart"/>
      <w:r>
        <w:t xml:space="preserve">feedback:   </w:t>
      </w:r>
      <w:proofErr w:type="gramEnd"/>
      <w:r>
        <w:t xml:space="preserve">                                              Wireframes na de feedback:</w:t>
      </w:r>
    </w:p>
    <w:p w14:paraId="5AC2B0C2" w14:textId="225950EA" w:rsidR="00793A78" w:rsidRDefault="005251A1" w:rsidP="00793A78">
      <w:r>
        <w:rPr>
          <w:noProof/>
        </w:rPr>
        <w:drawing>
          <wp:anchor distT="0" distB="0" distL="114300" distR="114300" simplePos="0" relativeHeight="251658258" behindDoc="1" locked="0" layoutInCell="1" allowOverlap="1" wp14:anchorId="6076E49D" wp14:editId="06116F8A">
            <wp:simplePos x="0" y="0"/>
            <wp:positionH relativeFrom="column">
              <wp:posOffset>3241708</wp:posOffset>
            </wp:positionH>
            <wp:positionV relativeFrom="paragraph">
              <wp:posOffset>110886</wp:posOffset>
            </wp:positionV>
            <wp:extent cx="1894114" cy="1899361"/>
            <wp:effectExtent l="0" t="0" r="0" b="0"/>
            <wp:wrapTight wrapText="bothSides">
              <wp:wrapPolygon edited="0">
                <wp:start x="0" y="0"/>
                <wp:lineTo x="0" y="21448"/>
                <wp:lineTo x="21296" y="21448"/>
                <wp:lineTo x="21296"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94114" cy="1899361"/>
                    </a:xfrm>
                    <a:prstGeom prst="rect">
                      <a:avLst/>
                    </a:prstGeom>
                  </pic:spPr>
                </pic:pic>
              </a:graphicData>
            </a:graphic>
          </wp:anchor>
        </w:drawing>
      </w:r>
      <w:r>
        <w:rPr>
          <w:noProof/>
        </w:rPr>
        <w:drawing>
          <wp:anchor distT="0" distB="0" distL="114300" distR="114300" simplePos="0" relativeHeight="251658259" behindDoc="1" locked="0" layoutInCell="1" allowOverlap="1" wp14:anchorId="459DC616" wp14:editId="65F0A9F7">
            <wp:simplePos x="0" y="0"/>
            <wp:positionH relativeFrom="column">
              <wp:posOffset>-190005</wp:posOffset>
            </wp:positionH>
            <wp:positionV relativeFrom="paragraph">
              <wp:posOffset>63467</wp:posOffset>
            </wp:positionV>
            <wp:extent cx="2683823" cy="1948790"/>
            <wp:effectExtent l="0" t="0" r="0" b="0"/>
            <wp:wrapTight wrapText="bothSides">
              <wp:wrapPolygon edited="0">
                <wp:start x="0" y="0"/>
                <wp:lineTo x="0" y="21332"/>
                <wp:lineTo x="21467" y="21332"/>
                <wp:lineTo x="21467"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83823" cy="1948790"/>
                    </a:xfrm>
                    <a:prstGeom prst="rect">
                      <a:avLst/>
                    </a:prstGeom>
                  </pic:spPr>
                </pic:pic>
              </a:graphicData>
            </a:graphic>
          </wp:anchor>
        </w:drawing>
      </w:r>
    </w:p>
    <w:p w14:paraId="7A03E860" w14:textId="343A23EB" w:rsidR="00FA5F96" w:rsidRDefault="00FA5F96">
      <w:pPr>
        <w:rPr>
          <w:rFonts w:asciiTheme="majorHAnsi" w:eastAsiaTheme="majorEastAsia" w:hAnsiTheme="majorHAnsi" w:cstheme="majorBidi"/>
          <w:color w:val="2F5496" w:themeColor="accent1" w:themeShade="BF"/>
          <w:sz w:val="26"/>
          <w:szCs w:val="26"/>
        </w:rPr>
      </w:pPr>
      <w:r>
        <w:br w:type="page"/>
      </w:r>
    </w:p>
    <w:p w14:paraId="02F6AC48" w14:textId="1C791F5E" w:rsidR="0090496F" w:rsidRDefault="0090496F" w:rsidP="0090496F">
      <w:pPr>
        <w:pStyle w:val="Heading2"/>
      </w:pPr>
      <w:r>
        <w:lastRenderedPageBreak/>
        <w:t>B1-K2-W3: Reflecteert op het werk</w:t>
      </w:r>
      <w:bookmarkEnd w:id="37"/>
    </w:p>
    <w:p w14:paraId="4C3BEDF1" w14:textId="77777777" w:rsidR="0090496F" w:rsidRDefault="0090496F" w:rsidP="00D62B04">
      <w:pPr>
        <w:pStyle w:val="Heading3"/>
      </w:pPr>
      <w:bookmarkStart w:id="38" w:name="_Toc114049483"/>
      <w:r>
        <w:t>T8: Feedbackproces</w:t>
      </w:r>
      <w:bookmarkEnd w:id="38"/>
    </w:p>
    <w:p w14:paraId="322421B4" w14:textId="77777777" w:rsidR="00623D80" w:rsidRDefault="00623D80" w:rsidP="00623D80">
      <w:r>
        <w:t>De kandidaat benoemt zowel positieve als verbeterpunten van het proces van zowel eigen als teamprestaties.</w:t>
      </w:r>
    </w:p>
    <w:p w14:paraId="2F2DB721" w14:textId="77777777" w:rsidR="00623D80" w:rsidRDefault="00623D80" w:rsidP="00623D80">
      <w:pPr>
        <w:pStyle w:val="Kopje"/>
      </w:pPr>
      <w:bookmarkStart w:id="39" w:name="_Toc114049484"/>
      <w:r w:rsidRPr="00A464D9">
        <w:t>Beoordeling:</w:t>
      </w:r>
      <w:r>
        <w:t xml:space="preserve"> </w:t>
      </w:r>
    </w:p>
    <w:p w14:paraId="07D7446F" w14:textId="77A1BF59" w:rsidR="00623D80" w:rsidRDefault="00623D80" w:rsidP="00623D80">
      <w:r>
        <w:t xml:space="preserve">Enigszins/ Grotendeels/ </w:t>
      </w:r>
      <w:r w:rsidRPr="00D44984">
        <w:rPr>
          <w:color w:val="70AD47" w:themeColor="accent6"/>
        </w:rPr>
        <w:t>Volledig</w:t>
      </w:r>
      <w:r>
        <w:t xml:space="preserve"> (kies één)</w:t>
      </w:r>
    </w:p>
    <w:p w14:paraId="686908D3" w14:textId="1FEC7C28" w:rsidR="00623D80" w:rsidRDefault="00623D80" w:rsidP="00623D80">
      <w:pPr>
        <w:pStyle w:val="Kopje"/>
      </w:pPr>
      <w:r>
        <w:t>Onderbouwing:</w:t>
      </w:r>
    </w:p>
    <w:p w14:paraId="73030287" w14:textId="156938F4" w:rsidR="00D44984" w:rsidRDefault="00991D17" w:rsidP="00623D80">
      <w:pPr>
        <w:pStyle w:val="Kopje"/>
        <w:rPr>
          <w:b w:val="0"/>
          <w:bCs w:val="0"/>
        </w:rPr>
      </w:pPr>
      <w:r w:rsidRPr="00991D17">
        <w:rPr>
          <w:b w:val="0"/>
          <w:bCs w:val="0"/>
        </w:rPr>
        <w:t xml:space="preserve">Het persoonlijk reflecteren van mezelf vind ik een </w:t>
      </w:r>
      <w:r w:rsidR="00313D54" w:rsidRPr="00991D17">
        <w:rPr>
          <w:b w:val="0"/>
          <w:bCs w:val="0"/>
        </w:rPr>
        <w:t>interessant</w:t>
      </w:r>
      <w:r w:rsidRPr="00991D17">
        <w:rPr>
          <w:b w:val="0"/>
          <w:bCs w:val="0"/>
        </w:rPr>
        <w:t xml:space="preserve"> stuk, hierin vertel ik m</w:t>
      </w:r>
      <w:r w:rsidR="00DE58BB">
        <w:rPr>
          <w:b w:val="0"/>
          <w:bCs w:val="0"/>
        </w:rPr>
        <w:t>ijn</w:t>
      </w:r>
      <w:r w:rsidRPr="00991D17">
        <w:rPr>
          <w:b w:val="0"/>
          <w:bCs w:val="0"/>
        </w:rPr>
        <w:t xml:space="preserve"> juiste kanten en wat ik heb verbeterd.  </w:t>
      </w:r>
      <w:r>
        <w:rPr>
          <w:b w:val="0"/>
          <w:bCs w:val="0"/>
        </w:rPr>
        <w:t>Op h</w:t>
      </w:r>
      <w:r w:rsidRPr="00991D17">
        <w:rPr>
          <w:b w:val="0"/>
          <w:bCs w:val="0"/>
        </w:rPr>
        <w:t xml:space="preserve">et gebied van communicatie was ik erg aanwezig op duidelijkheid in het team omdat dat de prioriteit was voor een gezamenlijk opdracht. Door gebruik van teams hielden we elkaar op de hoogte van onze werkzaamheden dat deden we met delen van links, screenshots en videobellen. Mijn verbeterpunt wat ik zeker meeneem is </w:t>
      </w:r>
      <w:r>
        <w:rPr>
          <w:b w:val="0"/>
          <w:bCs w:val="0"/>
        </w:rPr>
        <w:t xml:space="preserve">een </w:t>
      </w:r>
      <w:r w:rsidRPr="00991D17">
        <w:rPr>
          <w:b w:val="0"/>
          <w:bCs w:val="0"/>
        </w:rPr>
        <w:t xml:space="preserve">minder afwachtende houding </w:t>
      </w:r>
      <w:r>
        <w:rPr>
          <w:b w:val="0"/>
          <w:bCs w:val="0"/>
        </w:rPr>
        <w:t>hebben. I</w:t>
      </w:r>
      <w:r w:rsidRPr="00991D17">
        <w:rPr>
          <w:b w:val="0"/>
          <w:bCs w:val="0"/>
        </w:rPr>
        <w:t>n het begin heb ik niet geprofiteerd van de tijd die ik had. Communicatie naar de product owner toe mocht in het begin meer actiever als een team maar dat hebben we opgepakt dat blijkt uit</w:t>
      </w:r>
      <w:r>
        <w:rPr>
          <w:b w:val="0"/>
          <w:bCs w:val="0"/>
        </w:rPr>
        <w:t xml:space="preserve"> de daily stand ups en userstories die we serieuzer hebben genomen. </w:t>
      </w:r>
      <w:r w:rsidRPr="00991D17">
        <w:rPr>
          <w:b w:val="0"/>
          <w:bCs w:val="0"/>
        </w:rPr>
        <w:t xml:space="preserve"> </w:t>
      </w:r>
    </w:p>
    <w:p w14:paraId="23F11932" w14:textId="77777777" w:rsidR="00991D17" w:rsidRPr="00D44984" w:rsidRDefault="00991D17" w:rsidP="00623D80">
      <w:pPr>
        <w:pStyle w:val="Kopje"/>
        <w:rPr>
          <w:b w:val="0"/>
          <w:bCs w:val="0"/>
        </w:rPr>
      </w:pPr>
    </w:p>
    <w:p w14:paraId="13E93741" w14:textId="1D615660" w:rsidR="00623D80" w:rsidRDefault="00623D80" w:rsidP="00623D80">
      <w:pPr>
        <w:pStyle w:val="Kopje"/>
      </w:pPr>
      <w:r w:rsidRPr="00A464D9">
        <w:t>Bestanden:</w:t>
      </w:r>
    </w:p>
    <w:p w14:paraId="3A3B60F0" w14:textId="00BC27B0" w:rsidR="00EE39C8" w:rsidRPr="00EE39C8" w:rsidRDefault="00EE39C8" w:rsidP="00623D80">
      <w:pPr>
        <w:pStyle w:val="Kopje"/>
        <w:rPr>
          <w:b w:val="0"/>
          <w:bCs w:val="0"/>
        </w:rPr>
      </w:pPr>
      <w:r>
        <w:rPr>
          <w:b w:val="0"/>
          <w:bCs w:val="0"/>
        </w:rPr>
        <w:t xml:space="preserve">Hier zie je dat we als team aan het reflecteren zijn op de afgelopen sprint. </w:t>
      </w:r>
    </w:p>
    <w:p w14:paraId="4509794E" w14:textId="0E892D27" w:rsidR="00D44984" w:rsidRDefault="00D44984" w:rsidP="00D62B04">
      <w:pPr>
        <w:pStyle w:val="Heading3"/>
      </w:pPr>
      <w:r>
        <w:rPr>
          <w:noProof/>
        </w:rPr>
        <w:drawing>
          <wp:inline distT="0" distB="0" distL="0" distR="0" wp14:anchorId="3EAD8BBA" wp14:editId="5CB568B5">
            <wp:extent cx="4138551" cy="152593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48599" cy="1529641"/>
                    </a:xfrm>
                    <a:prstGeom prst="rect">
                      <a:avLst/>
                    </a:prstGeom>
                  </pic:spPr>
                </pic:pic>
              </a:graphicData>
            </a:graphic>
          </wp:inline>
        </w:drawing>
      </w:r>
    </w:p>
    <w:p w14:paraId="1435388C" w14:textId="0347B9A7" w:rsidR="009C7116" w:rsidRDefault="009C7116" w:rsidP="009C7116"/>
    <w:p w14:paraId="4D1C93FE" w14:textId="020DDAB8" w:rsidR="00D44984" w:rsidRPr="00AA0A27" w:rsidRDefault="00000000" w:rsidP="00D040D0">
      <w:pPr>
        <w:rPr>
          <w:lang w:val="en-US"/>
        </w:rPr>
      </w:pPr>
      <w:hyperlink r:id="rId75" w:anchor="diff-6611c87364a2d22cbe91930f00ffd7c74d35d1bafe4c9156d645f584b8675c8a" w:history="1">
        <w:r w:rsidR="00667A38" w:rsidRPr="00AA0A27">
          <w:rPr>
            <w:rStyle w:val="Hyperlink"/>
            <w:lang w:val="en-US"/>
          </w:rPr>
          <w:t>https://github.com/AEITO20SD/20sd-p13-pf-bontemps-rahmi-timo-keeno-ehab/commit/3bbccaa6a708a3efeaf7c3a757b775fb7dabb4cb#diff-6611c87364a2d22cbe91930f00ffd7c74d35d1bafe4c9156d645f584b8675c8a</w:t>
        </w:r>
      </w:hyperlink>
      <w:r w:rsidR="00667A38" w:rsidRPr="00AA0A27">
        <w:rPr>
          <w:lang w:val="en-US"/>
        </w:rPr>
        <w:t xml:space="preserve"> : Retrospective sprint 4</w:t>
      </w:r>
    </w:p>
    <w:p w14:paraId="7EE7ACA2" w14:textId="77777777" w:rsidR="000772A6" w:rsidRPr="00445D19" w:rsidRDefault="000772A6">
      <w:pPr>
        <w:rPr>
          <w:lang w:val="en-US"/>
        </w:rPr>
      </w:pPr>
      <w:r w:rsidRPr="00445D19">
        <w:rPr>
          <w:lang w:val="en-US"/>
        </w:rPr>
        <w:br w:type="page"/>
      </w:r>
    </w:p>
    <w:p w14:paraId="78508144" w14:textId="14C61FAE" w:rsidR="009C7116" w:rsidRDefault="00313D54">
      <w:pPr>
        <w:rPr>
          <w:rFonts w:asciiTheme="majorHAnsi" w:eastAsiaTheme="majorEastAsia" w:hAnsiTheme="majorHAnsi" w:cstheme="majorBidi"/>
          <w:color w:val="1F3763" w:themeColor="accent1" w:themeShade="7F"/>
          <w:sz w:val="24"/>
          <w:szCs w:val="24"/>
        </w:rPr>
      </w:pPr>
      <w:r>
        <w:rPr>
          <w:noProof/>
        </w:rPr>
        <w:lastRenderedPageBreak/>
        <w:drawing>
          <wp:anchor distT="0" distB="0" distL="114300" distR="114300" simplePos="0" relativeHeight="251658260" behindDoc="1" locked="0" layoutInCell="1" allowOverlap="1" wp14:anchorId="5356A9DE" wp14:editId="1B1A9518">
            <wp:simplePos x="0" y="0"/>
            <wp:positionH relativeFrom="column">
              <wp:posOffset>129617</wp:posOffset>
            </wp:positionH>
            <wp:positionV relativeFrom="paragraph">
              <wp:posOffset>1455420</wp:posOffset>
            </wp:positionV>
            <wp:extent cx="5195570" cy="5931535"/>
            <wp:effectExtent l="0" t="0" r="0" b="0"/>
            <wp:wrapTight wrapText="bothSides">
              <wp:wrapPolygon edited="0">
                <wp:start x="0" y="0"/>
                <wp:lineTo x="0" y="21551"/>
                <wp:lineTo x="21542" y="21551"/>
                <wp:lineTo x="2154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95570" cy="593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1D3B">
        <w:t xml:space="preserve">Hier </w:t>
      </w:r>
      <w:r w:rsidR="001846B7">
        <w:t>onder</w:t>
      </w:r>
      <w:r w:rsidR="00651D3B">
        <w:t xml:space="preserve"> zie je de Retrospective zeester.</w:t>
      </w:r>
      <w:r w:rsidR="009C7116">
        <w:br w:type="page"/>
      </w:r>
    </w:p>
    <w:p w14:paraId="22FBDA44" w14:textId="26893204" w:rsidR="00310472" w:rsidRDefault="00310472" w:rsidP="00D62B04">
      <w:pPr>
        <w:pStyle w:val="Heading3"/>
      </w:pPr>
      <w:r>
        <w:lastRenderedPageBreak/>
        <w:t>T8: Reactie op feedback</w:t>
      </w:r>
      <w:bookmarkEnd w:id="39"/>
    </w:p>
    <w:p w14:paraId="69848AFF" w14:textId="77777777" w:rsidR="00200DAA" w:rsidRDefault="00200DAA" w:rsidP="00200DAA">
      <w:pPr>
        <w:pStyle w:val="Kopje"/>
      </w:pPr>
      <w:bookmarkStart w:id="40" w:name="_Toc114049485"/>
      <w:r w:rsidRPr="00A464D9">
        <w:t>Beoordeling:</w:t>
      </w:r>
      <w:r>
        <w:t xml:space="preserve"> </w:t>
      </w:r>
    </w:p>
    <w:p w14:paraId="1CD54A01" w14:textId="503E880A" w:rsidR="00200DAA" w:rsidRDefault="006E7D4D" w:rsidP="00200DAA">
      <w:r>
        <w:t>Enigszins/</w:t>
      </w:r>
      <w:r w:rsidR="00200DAA">
        <w:t xml:space="preserve"> </w:t>
      </w:r>
      <w:r>
        <w:t>Grotendeels/</w:t>
      </w:r>
      <w:r w:rsidR="00200DAA">
        <w:t xml:space="preserve"> </w:t>
      </w:r>
      <w:r w:rsidRPr="00D44984">
        <w:rPr>
          <w:color w:val="70AD47" w:themeColor="accent6"/>
        </w:rPr>
        <w:t>Volledig</w:t>
      </w:r>
      <w:r>
        <w:t xml:space="preserve"> (</w:t>
      </w:r>
      <w:r w:rsidR="00200DAA">
        <w:t>kies één)</w:t>
      </w:r>
    </w:p>
    <w:p w14:paraId="3D84DB62" w14:textId="4CAF60F3" w:rsidR="00200DAA" w:rsidRDefault="00200DAA" w:rsidP="00200DAA">
      <w:pPr>
        <w:pStyle w:val="Kopje"/>
      </w:pPr>
      <w:r>
        <w:t>Onderbouwing:</w:t>
      </w:r>
    </w:p>
    <w:p w14:paraId="7F273100" w14:textId="1C392F7E" w:rsidR="00D44984" w:rsidRDefault="00D44984" w:rsidP="00200DAA">
      <w:pPr>
        <w:pStyle w:val="Kopje"/>
        <w:rPr>
          <w:b w:val="0"/>
          <w:bCs w:val="0"/>
        </w:rPr>
      </w:pPr>
      <w:r>
        <w:rPr>
          <w:b w:val="0"/>
          <w:bCs w:val="0"/>
        </w:rPr>
        <w:t>Na discussies met de product owner hebben we als team met elkaar gezeten om te analyseren waar het mis ging. De feedback punten die we hadden doorgenomen waren:</w:t>
      </w:r>
    </w:p>
    <w:p w14:paraId="58DFA57A" w14:textId="288FCC57" w:rsidR="00D44984" w:rsidRDefault="00D44984" w:rsidP="00D44984">
      <w:pPr>
        <w:pStyle w:val="Kopje"/>
        <w:numPr>
          <w:ilvl w:val="0"/>
          <w:numId w:val="7"/>
        </w:numPr>
        <w:rPr>
          <w:b w:val="0"/>
          <w:bCs w:val="0"/>
        </w:rPr>
      </w:pPr>
      <w:r>
        <w:rPr>
          <w:b w:val="0"/>
          <w:bCs w:val="0"/>
        </w:rPr>
        <w:t>Duidelijkere afspraken maken</w:t>
      </w:r>
    </w:p>
    <w:p w14:paraId="2F9EE033" w14:textId="4746A8A1" w:rsidR="00D44984" w:rsidRDefault="00D44984" w:rsidP="00D44984">
      <w:pPr>
        <w:pStyle w:val="Kopje"/>
        <w:numPr>
          <w:ilvl w:val="0"/>
          <w:numId w:val="7"/>
        </w:numPr>
        <w:rPr>
          <w:b w:val="0"/>
          <w:bCs w:val="0"/>
        </w:rPr>
      </w:pPr>
      <w:r>
        <w:rPr>
          <w:b w:val="0"/>
          <w:bCs w:val="0"/>
        </w:rPr>
        <w:t>Een proactieve houding</w:t>
      </w:r>
    </w:p>
    <w:p w14:paraId="7CC00193" w14:textId="6F9223B2" w:rsidR="00D44984" w:rsidRPr="00D44984" w:rsidRDefault="00BF0301" w:rsidP="00D44984">
      <w:pPr>
        <w:pStyle w:val="Kopje"/>
        <w:numPr>
          <w:ilvl w:val="0"/>
          <w:numId w:val="7"/>
        </w:numPr>
        <w:rPr>
          <w:b w:val="0"/>
          <w:bCs w:val="0"/>
        </w:rPr>
      </w:pPr>
      <w:r>
        <w:rPr>
          <w:b w:val="0"/>
          <w:bCs w:val="0"/>
        </w:rPr>
        <w:t>Betere communicatie met de product owner</w:t>
      </w:r>
    </w:p>
    <w:p w14:paraId="22D43886" w14:textId="77777777" w:rsidR="00D44984" w:rsidRDefault="00D44984" w:rsidP="00200DAA">
      <w:pPr>
        <w:pStyle w:val="Kopje"/>
      </w:pPr>
    </w:p>
    <w:p w14:paraId="41332E70" w14:textId="2938A7D1" w:rsidR="00D44984" w:rsidRPr="00BF0301" w:rsidRDefault="00BF0301" w:rsidP="00200DAA">
      <w:pPr>
        <w:pStyle w:val="Kopje"/>
        <w:rPr>
          <w:b w:val="0"/>
          <w:bCs w:val="0"/>
        </w:rPr>
      </w:pPr>
      <w:r>
        <w:rPr>
          <w:b w:val="0"/>
          <w:bCs w:val="0"/>
        </w:rPr>
        <w:t xml:space="preserve">Deze feedback hebben we opgepakt en zoals je hieronder kunt zien hebben we stappen gemaakt. Hier is te zien hoe onze userstories </w:t>
      </w:r>
      <w:r w:rsidR="0031464A">
        <w:rPr>
          <w:b w:val="0"/>
          <w:bCs w:val="0"/>
        </w:rPr>
        <w:t>eruitzagen</w:t>
      </w:r>
      <w:r>
        <w:rPr>
          <w:b w:val="0"/>
          <w:bCs w:val="0"/>
        </w:rPr>
        <w:t xml:space="preserve"> en hoe ze na de proactieve houding en duidelijkere afspraak eruit zijn komen te zien. </w:t>
      </w:r>
    </w:p>
    <w:p w14:paraId="35FDA01E" w14:textId="77777777" w:rsidR="00BF0301" w:rsidRDefault="00D44984" w:rsidP="00BF0301">
      <w:pPr>
        <w:pStyle w:val="Kopje"/>
      </w:pPr>
      <w:r>
        <w:br/>
      </w:r>
    </w:p>
    <w:p w14:paraId="2F60FC0B" w14:textId="77777777" w:rsidR="00BF0301" w:rsidRDefault="00BF0301" w:rsidP="00BF0301">
      <w:pPr>
        <w:pStyle w:val="Kopje"/>
      </w:pPr>
    </w:p>
    <w:p w14:paraId="248440E4" w14:textId="77777777" w:rsidR="00895075" w:rsidRDefault="00895075">
      <w:pPr>
        <w:rPr>
          <w:b/>
          <w:bCs/>
        </w:rPr>
      </w:pPr>
      <w:r>
        <w:br w:type="page"/>
      </w:r>
    </w:p>
    <w:p w14:paraId="23B39F52" w14:textId="67257EF4" w:rsidR="00BF0301" w:rsidRDefault="00BF0301" w:rsidP="00BF0301">
      <w:pPr>
        <w:pStyle w:val="Kopje"/>
      </w:pPr>
      <w:r w:rsidRPr="00A464D9">
        <w:lastRenderedPageBreak/>
        <w:t>Bestanden:</w:t>
      </w:r>
    </w:p>
    <w:p w14:paraId="3CF3E056" w14:textId="15843702" w:rsidR="00BF0301" w:rsidRDefault="00BF0301" w:rsidP="00BF0301">
      <w:r>
        <w:t>Een best lege userstory met geen sprint datum of prioriteit en zonder definition of done</w:t>
      </w:r>
    </w:p>
    <w:p w14:paraId="66FF5384" w14:textId="0B8FFA1F" w:rsidR="00BF0301" w:rsidRDefault="00BF0301" w:rsidP="00BF0301">
      <w:r>
        <w:rPr>
          <w:noProof/>
        </w:rPr>
        <w:drawing>
          <wp:inline distT="0" distB="0" distL="0" distR="0" wp14:anchorId="7C22293D" wp14:editId="393A25DB">
            <wp:extent cx="5919849" cy="29999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28231" cy="3004179"/>
                    </a:xfrm>
                    <a:prstGeom prst="rect">
                      <a:avLst/>
                    </a:prstGeom>
                  </pic:spPr>
                </pic:pic>
              </a:graphicData>
            </a:graphic>
          </wp:inline>
        </w:drawing>
      </w:r>
    </w:p>
    <w:p w14:paraId="2D7B2E30" w14:textId="2A633A9A" w:rsidR="00BF0301" w:rsidRDefault="00BF0301" w:rsidP="00BF0301"/>
    <w:p w14:paraId="3BCBE09D" w14:textId="52BEA039" w:rsidR="00BF0301" w:rsidRDefault="00BF0301" w:rsidP="00BF0301">
      <w:r>
        <w:t xml:space="preserve">Naar een complete userstory waarin alles duidelijk is. </w:t>
      </w:r>
    </w:p>
    <w:p w14:paraId="5CFFE309" w14:textId="2F052AB0" w:rsidR="00BF0301" w:rsidRDefault="00BF0301" w:rsidP="00BF0301">
      <w:r>
        <w:rPr>
          <w:noProof/>
        </w:rPr>
        <w:drawing>
          <wp:inline distT="0" distB="0" distL="0" distR="0" wp14:anchorId="744363B9" wp14:editId="06CB0FAA">
            <wp:extent cx="5731510" cy="2892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92425"/>
                    </a:xfrm>
                    <a:prstGeom prst="rect">
                      <a:avLst/>
                    </a:prstGeom>
                  </pic:spPr>
                </pic:pic>
              </a:graphicData>
            </a:graphic>
          </wp:inline>
        </w:drawing>
      </w:r>
    </w:p>
    <w:p w14:paraId="64E9B7F8" w14:textId="77777777" w:rsidR="003A496A" w:rsidRDefault="00D44984" w:rsidP="00D62B04">
      <w:pPr>
        <w:pStyle w:val="Heading3"/>
      </w:pPr>
      <w:r>
        <w:br/>
      </w:r>
      <w:r>
        <w:br/>
      </w:r>
      <w:r>
        <w:br/>
      </w:r>
      <w:r>
        <w:br/>
      </w:r>
    </w:p>
    <w:p w14:paraId="3DB37718" w14:textId="77777777" w:rsidR="003A496A" w:rsidRDefault="003A496A">
      <w:pPr>
        <w:rPr>
          <w:rFonts w:asciiTheme="majorHAnsi" w:eastAsiaTheme="majorEastAsia" w:hAnsiTheme="majorHAnsi" w:cstheme="majorBidi"/>
          <w:color w:val="1F3763" w:themeColor="accent1" w:themeShade="7F"/>
          <w:sz w:val="24"/>
          <w:szCs w:val="24"/>
        </w:rPr>
      </w:pPr>
      <w:r>
        <w:br w:type="page"/>
      </w:r>
    </w:p>
    <w:p w14:paraId="04F24184" w14:textId="363E280F" w:rsidR="000772A6" w:rsidRDefault="000772A6">
      <w:pPr>
        <w:rPr>
          <w:rFonts w:asciiTheme="majorHAnsi" w:eastAsiaTheme="majorEastAsia" w:hAnsiTheme="majorHAnsi" w:cstheme="majorBidi"/>
          <w:color w:val="1F3763" w:themeColor="accent1" w:themeShade="7F"/>
          <w:sz w:val="24"/>
          <w:szCs w:val="24"/>
        </w:rPr>
      </w:pPr>
    </w:p>
    <w:p w14:paraId="36275893" w14:textId="550FDB28" w:rsidR="00310472" w:rsidRDefault="00310472" w:rsidP="00D62B04">
      <w:pPr>
        <w:pStyle w:val="Heading3"/>
      </w:pPr>
      <w:r>
        <w:t>T8: Proactieve houding</w:t>
      </w:r>
      <w:bookmarkEnd w:id="40"/>
    </w:p>
    <w:p w14:paraId="1E7DC6A9" w14:textId="77777777" w:rsidR="00200DAA" w:rsidRDefault="00200DAA" w:rsidP="00200DAA">
      <w:r>
        <w:t>De kandidaat heeft een proactieve houding tijdens reflectiemeetings</w:t>
      </w:r>
    </w:p>
    <w:p w14:paraId="5A3B1144" w14:textId="77777777" w:rsidR="00200DAA" w:rsidRDefault="00200DAA" w:rsidP="00200DAA">
      <w:pPr>
        <w:pStyle w:val="Kopje"/>
      </w:pPr>
      <w:r w:rsidRPr="00A464D9">
        <w:t>Beoordeling:</w:t>
      </w:r>
      <w:r>
        <w:t xml:space="preserve"> </w:t>
      </w:r>
    </w:p>
    <w:p w14:paraId="27124FAC" w14:textId="29262BD0" w:rsidR="00200DAA" w:rsidRDefault="00200DAA" w:rsidP="00200DAA">
      <w:r>
        <w:t>Enigszins</w:t>
      </w:r>
      <w:r w:rsidR="007824E4">
        <w:t>/</w:t>
      </w:r>
      <w:r>
        <w:t xml:space="preserve">Grotendeels/ </w:t>
      </w:r>
      <w:r w:rsidRPr="0025473C">
        <w:rPr>
          <w:color w:val="70AD47" w:themeColor="accent6"/>
        </w:rPr>
        <w:t>Volledig</w:t>
      </w:r>
      <w:r>
        <w:t xml:space="preserve"> (kies één)</w:t>
      </w:r>
    </w:p>
    <w:p w14:paraId="04873787" w14:textId="77777777" w:rsidR="00200DAA" w:rsidRDefault="00200DAA" w:rsidP="00200DAA">
      <w:pPr>
        <w:pStyle w:val="Kopje"/>
      </w:pPr>
      <w:r>
        <w:t>Onderbouwing:</w:t>
      </w:r>
    </w:p>
    <w:p w14:paraId="24D16AA8" w14:textId="75848155" w:rsidR="0025473C" w:rsidRDefault="003E6937" w:rsidP="00200DAA">
      <w:pPr>
        <w:pStyle w:val="Kopje"/>
        <w:rPr>
          <w:b w:val="0"/>
          <w:bCs w:val="0"/>
        </w:rPr>
      </w:pPr>
      <w:r w:rsidRPr="003E6937">
        <w:rPr>
          <w:b w:val="0"/>
          <w:bCs w:val="0"/>
        </w:rPr>
        <w:t xml:space="preserve">Tijdens reflectiemeetings liet ik mijn proactieve houding zien dat blijkt uit de acties die ik heb uitgevoerd ik nam vaak de leiding bij daily </w:t>
      </w:r>
      <w:r w:rsidR="007824E4" w:rsidRPr="003E6937">
        <w:rPr>
          <w:b w:val="0"/>
          <w:bCs w:val="0"/>
        </w:rPr>
        <w:t>stand ups</w:t>
      </w:r>
      <w:r w:rsidRPr="003E6937">
        <w:rPr>
          <w:b w:val="0"/>
          <w:bCs w:val="0"/>
        </w:rPr>
        <w:t xml:space="preserve"> en bij het indelen van sprints. We hielden contact via teams en liet ik vaak een deel van m</w:t>
      </w:r>
      <w:r w:rsidR="007824E4">
        <w:rPr>
          <w:b w:val="0"/>
          <w:bCs w:val="0"/>
        </w:rPr>
        <w:t>ijn</w:t>
      </w:r>
      <w:r w:rsidRPr="003E6937">
        <w:rPr>
          <w:b w:val="0"/>
          <w:bCs w:val="0"/>
        </w:rPr>
        <w:t xml:space="preserve"> werk zien om open te staan voor verbetering.  Maandagen tijdens sprints heb ik de product owner geïnformeerd over de stand van zaken. Ik heb me professioneel gedragen na de feedback die ik gekregen heb en heb het gelijk opgepakt</w:t>
      </w:r>
      <w:r>
        <w:rPr>
          <w:b w:val="0"/>
          <w:bCs w:val="0"/>
        </w:rPr>
        <w:t xml:space="preserve">. Als voorbeeld de feedback over de wireframes die ik gelijk heb veranderd. </w:t>
      </w:r>
      <w:r w:rsidRPr="003E6937">
        <w:rPr>
          <w:b w:val="0"/>
          <w:bCs w:val="0"/>
        </w:rPr>
        <w:t xml:space="preserve">  </w:t>
      </w:r>
    </w:p>
    <w:p w14:paraId="3EA88AC0" w14:textId="77777777" w:rsidR="003E6937" w:rsidRDefault="003E6937" w:rsidP="00200DAA">
      <w:pPr>
        <w:pStyle w:val="Kopje"/>
      </w:pPr>
    </w:p>
    <w:p w14:paraId="4D7233E2" w14:textId="77777777" w:rsidR="00383B45" w:rsidRDefault="00383B45">
      <w:pPr>
        <w:rPr>
          <w:b/>
          <w:bCs/>
        </w:rPr>
      </w:pPr>
      <w:r>
        <w:br w:type="page"/>
      </w:r>
    </w:p>
    <w:p w14:paraId="467ACA9B" w14:textId="00796DB4" w:rsidR="00200DAA" w:rsidRDefault="00200DAA" w:rsidP="00200DAA">
      <w:pPr>
        <w:pStyle w:val="Kopje"/>
      </w:pPr>
      <w:r w:rsidRPr="00A464D9">
        <w:lastRenderedPageBreak/>
        <w:t>Bestanden:</w:t>
      </w:r>
    </w:p>
    <w:p w14:paraId="513A6142" w14:textId="449F91AD" w:rsidR="002779B4" w:rsidRDefault="00200DAA" w:rsidP="002779B4">
      <w:r>
        <w:t>[</w:t>
      </w:r>
      <w:r w:rsidR="002779B4">
        <w:t xml:space="preserve"> </w:t>
      </w:r>
      <w:hyperlink r:id="rId78" w:history="1">
        <w:r w:rsidR="003E6937" w:rsidRPr="00C15FC4">
          <w:rPr>
            <w:rStyle w:val="Hyperlink"/>
          </w:rPr>
          <w:t>https://horizoncollege-my.sharepoint.com/personal/j_p_dewit_horizoncollege_nl/_layouts/15/stream.aspx?id=%2Fpersonal%2Fj%5Fp%5Fdewit%5Fhorizoncollege%5Fnl%2FDocuments%2FWIN%5F20221110%5F12%5F57%5F12%5FPro%2Emp4&amp;referrer=Teams%2ETEAMS%2DELECTRON&amp;referrerScenario=p2p%5Fns%2Dbim&amp;ga=1</w:t>
        </w:r>
      </w:hyperlink>
      <w:r w:rsidR="002779B4">
        <w:t xml:space="preserve"> </w:t>
      </w:r>
    </w:p>
    <w:p w14:paraId="47B21198" w14:textId="313462DF" w:rsidR="002779B4" w:rsidRPr="00AA0A27" w:rsidRDefault="002779B4" w:rsidP="002779B4">
      <w:pPr>
        <w:rPr>
          <w:lang w:val="en-US"/>
        </w:rPr>
      </w:pPr>
      <w:r w:rsidRPr="00AA0A27">
        <w:rPr>
          <w:lang w:val="en-US"/>
        </w:rPr>
        <w:t>Sprint review link</w:t>
      </w:r>
    </w:p>
    <w:p w14:paraId="2D4F03BD" w14:textId="4AB1F86A" w:rsidR="00AE3D6B" w:rsidRPr="00AA0A27" w:rsidRDefault="00AE3D6B" w:rsidP="002779B4">
      <w:pPr>
        <w:rPr>
          <w:lang w:val="en-US"/>
        </w:rPr>
      </w:pPr>
      <w:r w:rsidRPr="00AA0A27">
        <w:rPr>
          <w:lang w:val="en-US"/>
        </w:rPr>
        <w:t xml:space="preserve"> </w:t>
      </w:r>
      <w:hyperlink r:id="rId79" w:history="1">
        <w:r w:rsidRPr="00AA0A27">
          <w:rPr>
            <w:rStyle w:val="Hyperlink"/>
            <w:lang w:val="en-US"/>
          </w:rPr>
          <w:t>https://github.com/AEITO20SD/20sd-p13-pf-bontemps-rahmi-timo-keeno-ehab/blob/master/Documenten/Daily%20Standup%20KappersApp%2015-11-2022.m4a</w:t>
        </w:r>
      </w:hyperlink>
      <w:r w:rsidRPr="00AA0A27">
        <w:rPr>
          <w:lang w:val="en-US"/>
        </w:rPr>
        <w:t xml:space="preserve"> </w:t>
      </w:r>
    </w:p>
    <w:p w14:paraId="04E4E933" w14:textId="3D0A6D5F" w:rsidR="00AE3D6B" w:rsidRDefault="00AE3D6B" w:rsidP="002779B4">
      <w:r>
        <w:t>Daily standup link</w:t>
      </w:r>
    </w:p>
    <w:p w14:paraId="6FBB78FE" w14:textId="34996C9E" w:rsidR="00200DAA" w:rsidRDefault="00200DAA" w:rsidP="00200DAA">
      <w:r>
        <w:t>]</w:t>
      </w:r>
    </w:p>
    <w:p w14:paraId="7CE8AFD4" w14:textId="0DFD9CA8" w:rsidR="00EC6D6B" w:rsidRDefault="00EC6D6B" w:rsidP="00200DAA">
      <w:r>
        <w:t>Screenshot van onze communicatie onderling</w:t>
      </w:r>
    </w:p>
    <w:p w14:paraId="4DFA33DE" w14:textId="57BB6312" w:rsidR="00AB6CB7" w:rsidRDefault="00AB6CB7" w:rsidP="00200DAA"/>
    <w:p w14:paraId="35823DA2" w14:textId="4AD47D29" w:rsidR="00AB6CB7" w:rsidRDefault="00EC6D6B" w:rsidP="00200DAA">
      <w:r>
        <w:rPr>
          <w:noProof/>
        </w:rPr>
        <w:drawing>
          <wp:anchor distT="0" distB="0" distL="114300" distR="114300" simplePos="0" relativeHeight="251658261" behindDoc="1" locked="0" layoutInCell="1" allowOverlap="1" wp14:anchorId="2A5D3BDA" wp14:editId="37249CB6">
            <wp:simplePos x="0" y="0"/>
            <wp:positionH relativeFrom="column">
              <wp:posOffset>3110865</wp:posOffset>
            </wp:positionH>
            <wp:positionV relativeFrom="paragraph">
              <wp:posOffset>8255</wp:posOffset>
            </wp:positionV>
            <wp:extent cx="2879725" cy="2225675"/>
            <wp:effectExtent l="0" t="0" r="0" b="0"/>
            <wp:wrapTight wrapText="bothSides">
              <wp:wrapPolygon edited="0">
                <wp:start x="0" y="0"/>
                <wp:lineTo x="0" y="21446"/>
                <wp:lineTo x="21433" y="21446"/>
                <wp:lineTo x="2143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79725" cy="2225675"/>
                    </a:xfrm>
                    <a:prstGeom prst="rect">
                      <a:avLst/>
                    </a:prstGeom>
                  </pic:spPr>
                </pic:pic>
              </a:graphicData>
            </a:graphic>
          </wp:anchor>
        </w:drawing>
      </w:r>
      <w:r w:rsidR="00AB6CB7">
        <w:rPr>
          <w:noProof/>
        </w:rPr>
        <w:drawing>
          <wp:inline distT="0" distB="0" distL="0" distR="0" wp14:anchorId="1191FF1E" wp14:editId="129CD58D">
            <wp:extent cx="2891155" cy="22316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07307" cy="2244080"/>
                    </a:xfrm>
                    <a:prstGeom prst="rect">
                      <a:avLst/>
                    </a:prstGeom>
                  </pic:spPr>
                </pic:pic>
              </a:graphicData>
            </a:graphic>
          </wp:inline>
        </w:drawing>
      </w:r>
    </w:p>
    <w:p w14:paraId="061D9C91" w14:textId="3DF29A6F" w:rsidR="00200DAA" w:rsidRPr="00647B3A" w:rsidRDefault="00383B45" w:rsidP="00200DAA">
      <w:pPr>
        <w:rPr>
          <w:b/>
          <w:bCs/>
        </w:rPr>
      </w:pPr>
      <w:r w:rsidRPr="00647B3A">
        <w:rPr>
          <w:b/>
          <w:bCs/>
        </w:rPr>
        <w:t xml:space="preserve"> </w:t>
      </w:r>
    </w:p>
    <w:p w14:paraId="0768CABA" w14:textId="0D6EB61F" w:rsidR="00383B45" w:rsidRPr="00200DAA" w:rsidRDefault="00D040D0" w:rsidP="00200DAA">
      <w:r>
        <w:rPr>
          <w:noProof/>
        </w:rPr>
        <w:drawing>
          <wp:anchor distT="0" distB="0" distL="114300" distR="114300" simplePos="0" relativeHeight="251658262" behindDoc="1" locked="0" layoutInCell="1" allowOverlap="1" wp14:anchorId="354D872B" wp14:editId="741B2B12">
            <wp:simplePos x="0" y="0"/>
            <wp:positionH relativeFrom="column">
              <wp:posOffset>3658383</wp:posOffset>
            </wp:positionH>
            <wp:positionV relativeFrom="paragraph">
              <wp:posOffset>670889</wp:posOffset>
            </wp:positionV>
            <wp:extent cx="1814771" cy="2444503"/>
            <wp:effectExtent l="0" t="0" r="0" b="0"/>
            <wp:wrapTight wrapText="bothSides">
              <wp:wrapPolygon edited="0">
                <wp:start x="0" y="0"/>
                <wp:lineTo x="0" y="21381"/>
                <wp:lineTo x="21320" y="21381"/>
                <wp:lineTo x="21320"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14771" cy="2444503"/>
                    </a:xfrm>
                    <a:prstGeom prst="rect">
                      <a:avLst/>
                    </a:prstGeom>
                    <a:noFill/>
                    <a:ln>
                      <a:noFill/>
                    </a:ln>
                  </pic:spPr>
                </pic:pic>
              </a:graphicData>
            </a:graphic>
          </wp:anchor>
        </w:drawing>
      </w:r>
      <w:hyperlink r:id="rId82" w:anchor="diff-6611c87364a2d22cbe91930f00ffd7c74d35d1bafe4c9156d645f584b8675c8a" w:history="1">
        <w:r w:rsidR="00647B3A" w:rsidRPr="00C15FC4">
          <w:rPr>
            <w:rStyle w:val="Hyperlink"/>
          </w:rPr>
          <w:t>https://github.com/AEITO20SD/20sd-p13-pf-bontemps-rahmi-timo-keeno-ehab/commit/3bbccaa6a708a3efeaf7c3a757b775fb7dabb4cb#diff-6611c87364a2d22cbe91930f00ffd7c74d35d1bafe4c9156d645f584b8675c8a</w:t>
        </w:r>
      </w:hyperlink>
      <w:r w:rsidR="00647B3A">
        <w:t xml:space="preserve"> : Retrospective sprint 4</w:t>
      </w:r>
      <w:r w:rsidR="00383B45">
        <w:t xml:space="preserve"> </w:t>
      </w:r>
      <w:r w:rsidR="00610CEF">
        <w:t>Hier rechts zie je de Retrospective zeester.</w:t>
      </w:r>
    </w:p>
    <w:sectPr w:rsidR="00383B45" w:rsidRPr="00200DAA" w:rsidSect="001B1290">
      <w:headerReference w:type="even" r:id="rId83"/>
      <w:headerReference w:type="default" r:id="rId84"/>
      <w:footerReference w:type="even" r:id="rId85"/>
      <w:footerReference w:type="default" r:id="rId8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E77C9" w14:textId="77777777" w:rsidR="009A0655" w:rsidRDefault="009A0655" w:rsidP="001B1290">
      <w:pPr>
        <w:spacing w:after="0" w:line="240" w:lineRule="auto"/>
      </w:pPr>
      <w:r>
        <w:separator/>
      </w:r>
    </w:p>
  </w:endnote>
  <w:endnote w:type="continuationSeparator" w:id="0">
    <w:p w14:paraId="31BD876E" w14:textId="77777777" w:rsidR="009A0655" w:rsidRDefault="009A0655" w:rsidP="001B1290">
      <w:pPr>
        <w:spacing w:after="0" w:line="240" w:lineRule="auto"/>
      </w:pPr>
      <w:r>
        <w:continuationSeparator/>
      </w:r>
    </w:p>
  </w:endnote>
  <w:endnote w:type="continuationNotice" w:id="1">
    <w:p w14:paraId="003F48EE" w14:textId="77777777" w:rsidR="009A0655" w:rsidRDefault="009A06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Gill Sans MT">
    <w:panose1 w:val="020B0502020104020203"/>
    <w:charset w:val="4D"/>
    <w:family w:val="swiss"/>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Roboto Mono">
    <w:panose1 w:val="00000009000000000000"/>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B53B1" w14:textId="3237C7E9" w:rsidR="007660E9" w:rsidRDefault="007660E9">
    <w:pPr>
      <w:pStyle w:val="Footer"/>
    </w:pPr>
    <w:r>
      <w:fldChar w:fldCharType="begin"/>
    </w:r>
    <w:r>
      <w:instrText xml:space="preserve"> PAGE   \* MERGEFORMAT </w:instrText>
    </w:r>
    <w:r>
      <w:fldChar w:fldCharType="separate"/>
    </w:r>
    <w:r>
      <w:rPr>
        <w:noProof/>
      </w:rPr>
      <w:t>2</w:t>
    </w:r>
    <w:r>
      <w:fldChar w:fldCharType="end"/>
    </w:r>
    <w:r>
      <w:tab/>
    </w:r>
    <w:r w:rsidR="005A0682">
      <w:tab/>
      <w:t>© Horizon College 202</w:t>
    </w:r>
    <w:r w:rsidR="00100882">
      <w:t>3 Ehab Ait Alibou</w:t>
    </w:r>
  </w:p>
  <w:p w14:paraId="6C0F95DC" w14:textId="77777777" w:rsidR="00100882" w:rsidRDefault="001008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CC873" w14:textId="77777777" w:rsidR="00CB5FAB" w:rsidRDefault="005A0682">
    <w:pPr>
      <w:pStyle w:val="Footer"/>
    </w:pPr>
    <w:r>
      <w:t xml:space="preserve">© </w:t>
    </w:r>
    <w:r w:rsidR="001B1290">
      <w:t>Horizon College</w:t>
    </w:r>
    <w:r>
      <w:t xml:space="preserve"> 20</w:t>
    </w:r>
    <w:r w:rsidR="00CB5FAB">
      <w:t xml:space="preserve">23 Ehab Ait Alibou </w:t>
    </w:r>
  </w:p>
  <w:p w14:paraId="3F3C7692" w14:textId="6F86AD8C" w:rsidR="001B1290" w:rsidRDefault="005A0682">
    <w:pPr>
      <w:pStyle w:val="Footer"/>
    </w:pPr>
    <w:r>
      <w:tab/>
    </w:r>
    <w:r>
      <w:fldChar w:fldCharType="begin"/>
    </w:r>
    <w:r>
      <w:instrText xml:space="preserve"> PAGE   \* MERGEFORMAT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978278" w14:textId="77777777" w:rsidR="009A0655" w:rsidRDefault="009A0655" w:rsidP="001B1290">
      <w:pPr>
        <w:spacing w:after="0" w:line="240" w:lineRule="auto"/>
      </w:pPr>
      <w:r>
        <w:separator/>
      </w:r>
    </w:p>
  </w:footnote>
  <w:footnote w:type="continuationSeparator" w:id="0">
    <w:p w14:paraId="1C1AC6D0" w14:textId="77777777" w:rsidR="009A0655" w:rsidRDefault="009A0655" w:rsidP="001B1290">
      <w:pPr>
        <w:spacing w:after="0" w:line="240" w:lineRule="auto"/>
      </w:pPr>
      <w:r>
        <w:continuationSeparator/>
      </w:r>
    </w:p>
  </w:footnote>
  <w:footnote w:type="continuationNotice" w:id="1">
    <w:p w14:paraId="0EAD2EE4" w14:textId="77777777" w:rsidR="009A0655" w:rsidRDefault="009A065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4598A" w14:textId="0D1DEEA8" w:rsidR="007660E9" w:rsidRDefault="007660E9" w:rsidP="007660E9">
    <w:pPr>
      <w:pStyle w:val="Header"/>
      <w:tabs>
        <w:tab w:val="clear" w:pos="4513"/>
        <w:tab w:val="clear" w:pos="9026"/>
        <w:tab w:val="left" w:pos="360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76314" w14:textId="213B04C9" w:rsidR="005A0682" w:rsidRDefault="005A0682">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6CC710C"/>
    <w:multiLevelType w:val="hybridMultilevel"/>
    <w:tmpl w:val="5EF65C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8D46A8B"/>
    <w:multiLevelType w:val="hybridMultilevel"/>
    <w:tmpl w:val="0AEC4FC2"/>
    <w:lvl w:ilvl="0" w:tplc="A85C611C">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3" w15:restartNumberingAfterBreak="0">
    <w:nsid w:val="09331D3E"/>
    <w:multiLevelType w:val="hybridMultilevel"/>
    <w:tmpl w:val="30CEDA02"/>
    <w:lvl w:ilvl="0" w:tplc="08090001">
      <w:start w:val="1"/>
      <w:numFmt w:val="bullet"/>
      <w:lvlText w:val=""/>
      <w:lvlJc w:val="left"/>
      <w:pPr>
        <w:ind w:left="5316" w:hanging="360"/>
      </w:pPr>
      <w:rPr>
        <w:rFonts w:ascii="Symbol" w:hAnsi="Symbol" w:hint="default"/>
      </w:rPr>
    </w:lvl>
    <w:lvl w:ilvl="1" w:tplc="08090003" w:tentative="1">
      <w:start w:val="1"/>
      <w:numFmt w:val="bullet"/>
      <w:lvlText w:val="o"/>
      <w:lvlJc w:val="left"/>
      <w:pPr>
        <w:ind w:left="6036" w:hanging="360"/>
      </w:pPr>
      <w:rPr>
        <w:rFonts w:ascii="Courier New" w:hAnsi="Courier New" w:cs="Courier New" w:hint="default"/>
      </w:rPr>
    </w:lvl>
    <w:lvl w:ilvl="2" w:tplc="08090005" w:tentative="1">
      <w:start w:val="1"/>
      <w:numFmt w:val="bullet"/>
      <w:lvlText w:val=""/>
      <w:lvlJc w:val="left"/>
      <w:pPr>
        <w:ind w:left="6756" w:hanging="360"/>
      </w:pPr>
      <w:rPr>
        <w:rFonts w:ascii="Wingdings" w:hAnsi="Wingdings" w:hint="default"/>
      </w:rPr>
    </w:lvl>
    <w:lvl w:ilvl="3" w:tplc="08090001" w:tentative="1">
      <w:start w:val="1"/>
      <w:numFmt w:val="bullet"/>
      <w:lvlText w:val=""/>
      <w:lvlJc w:val="left"/>
      <w:pPr>
        <w:ind w:left="7476" w:hanging="360"/>
      </w:pPr>
      <w:rPr>
        <w:rFonts w:ascii="Symbol" w:hAnsi="Symbol" w:hint="default"/>
      </w:rPr>
    </w:lvl>
    <w:lvl w:ilvl="4" w:tplc="08090003" w:tentative="1">
      <w:start w:val="1"/>
      <w:numFmt w:val="bullet"/>
      <w:lvlText w:val="o"/>
      <w:lvlJc w:val="left"/>
      <w:pPr>
        <w:ind w:left="8196" w:hanging="360"/>
      </w:pPr>
      <w:rPr>
        <w:rFonts w:ascii="Courier New" w:hAnsi="Courier New" w:cs="Courier New" w:hint="default"/>
      </w:rPr>
    </w:lvl>
    <w:lvl w:ilvl="5" w:tplc="08090005" w:tentative="1">
      <w:start w:val="1"/>
      <w:numFmt w:val="bullet"/>
      <w:lvlText w:val=""/>
      <w:lvlJc w:val="left"/>
      <w:pPr>
        <w:ind w:left="8916" w:hanging="360"/>
      </w:pPr>
      <w:rPr>
        <w:rFonts w:ascii="Wingdings" w:hAnsi="Wingdings" w:hint="default"/>
      </w:rPr>
    </w:lvl>
    <w:lvl w:ilvl="6" w:tplc="08090001" w:tentative="1">
      <w:start w:val="1"/>
      <w:numFmt w:val="bullet"/>
      <w:lvlText w:val=""/>
      <w:lvlJc w:val="left"/>
      <w:pPr>
        <w:ind w:left="9636" w:hanging="360"/>
      </w:pPr>
      <w:rPr>
        <w:rFonts w:ascii="Symbol" w:hAnsi="Symbol" w:hint="default"/>
      </w:rPr>
    </w:lvl>
    <w:lvl w:ilvl="7" w:tplc="08090003" w:tentative="1">
      <w:start w:val="1"/>
      <w:numFmt w:val="bullet"/>
      <w:lvlText w:val="o"/>
      <w:lvlJc w:val="left"/>
      <w:pPr>
        <w:ind w:left="10356" w:hanging="360"/>
      </w:pPr>
      <w:rPr>
        <w:rFonts w:ascii="Courier New" w:hAnsi="Courier New" w:cs="Courier New" w:hint="default"/>
      </w:rPr>
    </w:lvl>
    <w:lvl w:ilvl="8" w:tplc="08090005" w:tentative="1">
      <w:start w:val="1"/>
      <w:numFmt w:val="bullet"/>
      <w:lvlText w:val=""/>
      <w:lvlJc w:val="left"/>
      <w:pPr>
        <w:ind w:left="11076" w:hanging="360"/>
      </w:pPr>
      <w:rPr>
        <w:rFonts w:ascii="Wingdings" w:hAnsi="Wingdings" w:hint="default"/>
      </w:rPr>
    </w:lvl>
  </w:abstractNum>
  <w:abstractNum w:abstractNumId="4" w15:restartNumberingAfterBreak="0">
    <w:nsid w:val="0D941498"/>
    <w:multiLevelType w:val="hybridMultilevel"/>
    <w:tmpl w:val="A2A065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12E16ADB"/>
    <w:multiLevelType w:val="hybridMultilevel"/>
    <w:tmpl w:val="8E9A17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E945492"/>
    <w:multiLevelType w:val="hybridMultilevel"/>
    <w:tmpl w:val="547C86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5F138A1"/>
    <w:multiLevelType w:val="hybridMultilevel"/>
    <w:tmpl w:val="18666586"/>
    <w:lvl w:ilvl="0" w:tplc="45AAD6CE">
      <w:start w:val="1"/>
      <w:numFmt w:val="decimal"/>
      <w:lvlText w:val="%1."/>
      <w:lvlJc w:val="left"/>
      <w:pPr>
        <w:ind w:left="760" w:hanging="360"/>
      </w:pPr>
      <w:rPr>
        <w:rFonts w:hint="default"/>
      </w:rPr>
    </w:lvl>
    <w:lvl w:ilvl="1" w:tplc="08090019" w:tentative="1">
      <w:start w:val="1"/>
      <w:numFmt w:val="lowerLetter"/>
      <w:lvlText w:val="%2."/>
      <w:lvlJc w:val="left"/>
      <w:pPr>
        <w:ind w:left="1480" w:hanging="360"/>
      </w:pPr>
    </w:lvl>
    <w:lvl w:ilvl="2" w:tplc="0809001B" w:tentative="1">
      <w:start w:val="1"/>
      <w:numFmt w:val="lowerRoman"/>
      <w:lvlText w:val="%3."/>
      <w:lvlJc w:val="right"/>
      <w:pPr>
        <w:ind w:left="2200" w:hanging="180"/>
      </w:pPr>
    </w:lvl>
    <w:lvl w:ilvl="3" w:tplc="0809000F" w:tentative="1">
      <w:start w:val="1"/>
      <w:numFmt w:val="decimal"/>
      <w:lvlText w:val="%4."/>
      <w:lvlJc w:val="left"/>
      <w:pPr>
        <w:ind w:left="2920" w:hanging="360"/>
      </w:pPr>
    </w:lvl>
    <w:lvl w:ilvl="4" w:tplc="08090019" w:tentative="1">
      <w:start w:val="1"/>
      <w:numFmt w:val="lowerLetter"/>
      <w:lvlText w:val="%5."/>
      <w:lvlJc w:val="left"/>
      <w:pPr>
        <w:ind w:left="3640" w:hanging="360"/>
      </w:pPr>
    </w:lvl>
    <w:lvl w:ilvl="5" w:tplc="0809001B" w:tentative="1">
      <w:start w:val="1"/>
      <w:numFmt w:val="lowerRoman"/>
      <w:lvlText w:val="%6."/>
      <w:lvlJc w:val="right"/>
      <w:pPr>
        <w:ind w:left="4360" w:hanging="180"/>
      </w:pPr>
    </w:lvl>
    <w:lvl w:ilvl="6" w:tplc="0809000F" w:tentative="1">
      <w:start w:val="1"/>
      <w:numFmt w:val="decimal"/>
      <w:lvlText w:val="%7."/>
      <w:lvlJc w:val="left"/>
      <w:pPr>
        <w:ind w:left="5080" w:hanging="360"/>
      </w:pPr>
    </w:lvl>
    <w:lvl w:ilvl="7" w:tplc="08090019" w:tentative="1">
      <w:start w:val="1"/>
      <w:numFmt w:val="lowerLetter"/>
      <w:lvlText w:val="%8."/>
      <w:lvlJc w:val="left"/>
      <w:pPr>
        <w:ind w:left="5800" w:hanging="360"/>
      </w:pPr>
    </w:lvl>
    <w:lvl w:ilvl="8" w:tplc="0809001B" w:tentative="1">
      <w:start w:val="1"/>
      <w:numFmt w:val="lowerRoman"/>
      <w:lvlText w:val="%9."/>
      <w:lvlJc w:val="right"/>
      <w:pPr>
        <w:ind w:left="6520" w:hanging="180"/>
      </w:pPr>
    </w:lvl>
  </w:abstractNum>
  <w:abstractNum w:abstractNumId="8" w15:restartNumberingAfterBreak="0">
    <w:nsid w:val="268B5E29"/>
    <w:multiLevelType w:val="hybridMultilevel"/>
    <w:tmpl w:val="0A0844EE"/>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9" w15:restartNumberingAfterBreak="0">
    <w:nsid w:val="283B1173"/>
    <w:multiLevelType w:val="hybridMultilevel"/>
    <w:tmpl w:val="4810F6B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2A855FFB"/>
    <w:multiLevelType w:val="hybridMultilevel"/>
    <w:tmpl w:val="1D4C64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0684CCA"/>
    <w:multiLevelType w:val="hybridMultilevel"/>
    <w:tmpl w:val="8E8C207A"/>
    <w:lvl w:ilvl="0" w:tplc="08090001">
      <w:start w:val="1"/>
      <w:numFmt w:val="bullet"/>
      <w:lvlText w:val=""/>
      <w:lvlJc w:val="left"/>
      <w:pPr>
        <w:ind w:left="1428" w:hanging="360"/>
      </w:pPr>
      <w:rPr>
        <w:rFonts w:ascii="Symbol" w:hAnsi="Symbol" w:hint="default"/>
      </w:r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12" w15:restartNumberingAfterBreak="0">
    <w:nsid w:val="33562028"/>
    <w:multiLevelType w:val="hybridMultilevel"/>
    <w:tmpl w:val="A47E1BC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8416105"/>
    <w:multiLevelType w:val="hybridMultilevel"/>
    <w:tmpl w:val="8A4CF3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FA1DCF"/>
    <w:multiLevelType w:val="hybridMultilevel"/>
    <w:tmpl w:val="702CAA4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DA22076"/>
    <w:multiLevelType w:val="hybridMultilevel"/>
    <w:tmpl w:val="0630C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EC662FA"/>
    <w:multiLevelType w:val="hybridMultilevel"/>
    <w:tmpl w:val="F9B091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A474A70"/>
    <w:multiLevelType w:val="hybridMultilevel"/>
    <w:tmpl w:val="EBE08B1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50D702CC"/>
    <w:multiLevelType w:val="multilevel"/>
    <w:tmpl w:val="E0560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0D78D4"/>
    <w:multiLevelType w:val="hybridMultilevel"/>
    <w:tmpl w:val="772EB86C"/>
    <w:lvl w:ilvl="0" w:tplc="1C96F6D8">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20" w15:restartNumberingAfterBreak="0">
    <w:nsid w:val="52FB1C2A"/>
    <w:multiLevelType w:val="hybridMultilevel"/>
    <w:tmpl w:val="71E6F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791922"/>
    <w:multiLevelType w:val="hybridMultilevel"/>
    <w:tmpl w:val="D1FC5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60D08D1"/>
    <w:multiLevelType w:val="multilevel"/>
    <w:tmpl w:val="D38E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941C2D"/>
    <w:multiLevelType w:val="hybridMultilevel"/>
    <w:tmpl w:val="2C528B1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5B0465DF"/>
    <w:multiLevelType w:val="multilevel"/>
    <w:tmpl w:val="C0DE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A1651A"/>
    <w:multiLevelType w:val="hybridMultilevel"/>
    <w:tmpl w:val="D486C46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61350924"/>
    <w:multiLevelType w:val="hybridMultilevel"/>
    <w:tmpl w:val="A8400C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8912A16"/>
    <w:multiLevelType w:val="hybridMultilevel"/>
    <w:tmpl w:val="6CA0B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E8B5E76"/>
    <w:multiLevelType w:val="hybridMultilevel"/>
    <w:tmpl w:val="4678FE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538658715">
    <w:abstractNumId w:val="24"/>
  </w:num>
  <w:num w:numId="2" w16cid:durableId="543908022">
    <w:abstractNumId w:val="17"/>
  </w:num>
  <w:num w:numId="3" w16cid:durableId="221992384">
    <w:abstractNumId w:val="25"/>
  </w:num>
  <w:num w:numId="4" w16cid:durableId="2002193278">
    <w:abstractNumId w:val="23"/>
  </w:num>
  <w:num w:numId="5" w16cid:durableId="1251811335">
    <w:abstractNumId w:val="22"/>
  </w:num>
  <w:num w:numId="6" w16cid:durableId="1084765967">
    <w:abstractNumId w:val="18"/>
  </w:num>
  <w:num w:numId="7" w16cid:durableId="1613584909">
    <w:abstractNumId w:val="6"/>
  </w:num>
  <w:num w:numId="8" w16cid:durableId="2058317170">
    <w:abstractNumId w:val="27"/>
  </w:num>
  <w:num w:numId="9" w16cid:durableId="1233547262">
    <w:abstractNumId w:val="14"/>
  </w:num>
  <w:num w:numId="10" w16cid:durableId="1108697249">
    <w:abstractNumId w:val="28"/>
  </w:num>
  <w:num w:numId="11" w16cid:durableId="1051656317">
    <w:abstractNumId w:val="12"/>
  </w:num>
  <w:num w:numId="12" w16cid:durableId="1452281951">
    <w:abstractNumId w:val="16"/>
  </w:num>
  <w:num w:numId="13" w16cid:durableId="8719580">
    <w:abstractNumId w:val="3"/>
  </w:num>
  <w:num w:numId="14" w16cid:durableId="468715961">
    <w:abstractNumId w:val="9"/>
  </w:num>
  <w:num w:numId="15" w16cid:durableId="1723870681">
    <w:abstractNumId w:val="7"/>
  </w:num>
  <w:num w:numId="16" w16cid:durableId="290602219">
    <w:abstractNumId w:val="2"/>
  </w:num>
  <w:num w:numId="17" w16cid:durableId="1091585426">
    <w:abstractNumId w:val="8"/>
  </w:num>
  <w:num w:numId="18" w16cid:durableId="933632700">
    <w:abstractNumId w:val="11"/>
  </w:num>
  <w:num w:numId="19" w16cid:durableId="95830405">
    <w:abstractNumId w:val="5"/>
  </w:num>
  <w:num w:numId="20" w16cid:durableId="811171427">
    <w:abstractNumId w:val="26"/>
  </w:num>
  <w:num w:numId="21" w16cid:durableId="172231813">
    <w:abstractNumId w:val="4"/>
  </w:num>
  <w:num w:numId="22" w16cid:durableId="746556">
    <w:abstractNumId w:val="19"/>
  </w:num>
  <w:num w:numId="23" w16cid:durableId="1088696486">
    <w:abstractNumId w:val="10"/>
  </w:num>
  <w:num w:numId="24" w16cid:durableId="1550023214">
    <w:abstractNumId w:val="1"/>
  </w:num>
  <w:num w:numId="25" w16cid:durableId="1072120414">
    <w:abstractNumId w:val="0"/>
  </w:num>
  <w:num w:numId="26" w16cid:durableId="1123767331">
    <w:abstractNumId w:val="15"/>
  </w:num>
  <w:num w:numId="27" w16cid:durableId="215968238">
    <w:abstractNumId w:val="13"/>
  </w:num>
  <w:num w:numId="28" w16cid:durableId="1193808940">
    <w:abstractNumId w:val="20"/>
  </w:num>
  <w:num w:numId="29" w16cid:durableId="26392669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grammar="clean"/>
  <w:attachedTemplate r:id="rId1"/>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6C1"/>
    <w:rsid w:val="0000310D"/>
    <w:rsid w:val="0000618F"/>
    <w:rsid w:val="000069C7"/>
    <w:rsid w:val="000155EC"/>
    <w:rsid w:val="00022FE2"/>
    <w:rsid w:val="000230DA"/>
    <w:rsid w:val="00025C30"/>
    <w:rsid w:val="000316C1"/>
    <w:rsid w:val="00034E48"/>
    <w:rsid w:val="000375B7"/>
    <w:rsid w:val="00042202"/>
    <w:rsid w:val="00043664"/>
    <w:rsid w:val="00045963"/>
    <w:rsid w:val="000533FF"/>
    <w:rsid w:val="00056397"/>
    <w:rsid w:val="000573D0"/>
    <w:rsid w:val="00063751"/>
    <w:rsid w:val="00063C99"/>
    <w:rsid w:val="000752CF"/>
    <w:rsid w:val="000772A6"/>
    <w:rsid w:val="00087532"/>
    <w:rsid w:val="000A78F1"/>
    <w:rsid w:val="000B16AF"/>
    <w:rsid w:val="000B4D67"/>
    <w:rsid w:val="000B6FBC"/>
    <w:rsid w:val="000C05E4"/>
    <w:rsid w:val="000C7FE9"/>
    <w:rsid w:val="000D196C"/>
    <w:rsid w:val="000F3934"/>
    <w:rsid w:val="000F543F"/>
    <w:rsid w:val="000F681B"/>
    <w:rsid w:val="00100882"/>
    <w:rsid w:val="00105FF8"/>
    <w:rsid w:val="00106141"/>
    <w:rsid w:val="001075D5"/>
    <w:rsid w:val="0011249F"/>
    <w:rsid w:val="0011397A"/>
    <w:rsid w:val="00132906"/>
    <w:rsid w:val="00140A5C"/>
    <w:rsid w:val="001413D9"/>
    <w:rsid w:val="001651BA"/>
    <w:rsid w:val="00165D9E"/>
    <w:rsid w:val="001846B7"/>
    <w:rsid w:val="00190A1D"/>
    <w:rsid w:val="00196968"/>
    <w:rsid w:val="001A5F9C"/>
    <w:rsid w:val="001B1290"/>
    <w:rsid w:val="001B195A"/>
    <w:rsid w:val="001B2A85"/>
    <w:rsid w:val="001B355C"/>
    <w:rsid w:val="001C2ACE"/>
    <w:rsid w:val="001D0A90"/>
    <w:rsid w:val="001D24B3"/>
    <w:rsid w:val="001D278E"/>
    <w:rsid w:val="001D548E"/>
    <w:rsid w:val="001E34B3"/>
    <w:rsid w:val="001F24D6"/>
    <w:rsid w:val="00200DAA"/>
    <w:rsid w:val="00207F04"/>
    <w:rsid w:val="00211E03"/>
    <w:rsid w:val="00220C9D"/>
    <w:rsid w:val="00225B49"/>
    <w:rsid w:val="00225F41"/>
    <w:rsid w:val="0025473C"/>
    <w:rsid w:val="00256626"/>
    <w:rsid w:val="00263D1E"/>
    <w:rsid w:val="00266635"/>
    <w:rsid w:val="0027461E"/>
    <w:rsid w:val="002779B4"/>
    <w:rsid w:val="00285B2D"/>
    <w:rsid w:val="00296869"/>
    <w:rsid w:val="00297EB5"/>
    <w:rsid w:val="002A233D"/>
    <w:rsid w:val="002A3956"/>
    <w:rsid w:val="002A3F97"/>
    <w:rsid w:val="002B38F8"/>
    <w:rsid w:val="002B49DD"/>
    <w:rsid w:val="002D5181"/>
    <w:rsid w:val="002D6173"/>
    <w:rsid w:val="002E5119"/>
    <w:rsid w:val="002F27BF"/>
    <w:rsid w:val="002F4482"/>
    <w:rsid w:val="00303C35"/>
    <w:rsid w:val="00304EB4"/>
    <w:rsid w:val="00310472"/>
    <w:rsid w:val="003105A8"/>
    <w:rsid w:val="00311C8A"/>
    <w:rsid w:val="003129F6"/>
    <w:rsid w:val="00312DBB"/>
    <w:rsid w:val="00313D54"/>
    <w:rsid w:val="003140C4"/>
    <w:rsid w:val="0031464A"/>
    <w:rsid w:val="00314AB7"/>
    <w:rsid w:val="0032165C"/>
    <w:rsid w:val="0032256E"/>
    <w:rsid w:val="003264F7"/>
    <w:rsid w:val="00337CF5"/>
    <w:rsid w:val="00345486"/>
    <w:rsid w:val="00345C9D"/>
    <w:rsid w:val="00352425"/>
    <w:rsid w:val="003547B9"/>
    <w:rsid w:val="00372171"/>
    <w:rsid w:val="00383B45"/>
    <w:rsid w:val="003870D7"/>
    <w:rsid w:val="00395C4D"/>
    <w:rsid w:val="003A496A"/>
    <w:rsid w:val="003A6B82"/>
    <w:rsid w:val="003B5001"/>
    <w:rsid w:val="003C4F1D"/>
    <w:rsid w:val="003E4B75"/>
    <w:rsid w:val="003E6937"/>
    <w:rsid w:val="003F655C"/>
    <w:rsid w:val="003F6644"/>
    <w:rsid w:val="004009C1"/>
    <w:rsid w:val="00416E79"/>
    <w:rsid w:val="00417D61"/>
    <w:rsid w:val="00435271"/>
    <w:rsid w:val="00441603"/>
    <w:rsid w:val="00445D19"/>
    <w:rsid w:val="00446BC3"/>
    <w:rsid w:val="0045724B"/>
    <w:rsid w:val="00461B00"/>
    <w:rsid w:val="0046351B"/>
    <w:rsid w:val="00466A35"/>
    <w:rsid w:val="00471E32"/>
    <w:rsid w:val="00482D86"/>
    <w:rsid w:val="00485D48"/>
    <w:rsid w:val="004A059F"/>
    <w:rsid w:val="004B4219"/>
    <w:rsid w:val="004D0527"/>
    <w:rsid w:val="004D351D"/>
    <w:rsid w:val="004D4E13"/>
    <w:rsid w:val="004F1C91"/>
    <w:rsid w:val="004F3E26"/>
    <w:rsid w:val="004F5A94"/>
    <w:rsid w:val="004F7BD2"/>
    <w:rsid w:val="00510AAF"/>
    <w:rsid w:val="005251A1"/>
    <w:rsid w:val="005258BB"/>
    <w:rsid w:val="00536DC0"/>
    <w:rsid w:val="00536E4F"/>
    <w:rsid w:val="00537A52"/>
    <w:rsid w:val="00545353"/>
    <w:rsid w:val="0054662A"/>
    <w:rsid w:val="0054732C"/>
    <w:rsid w:val="00550B65"/>
    <w:rsid w:val="005545F8"/>
    <w:rsid w:val="00560F3C"/>
    <w:rsid w:val="0057453B"/>
    <w:rsid w:val="005A0682"/>
    <w:rsid w:val="005A4978"/>
    <w:rsid w:val="005B0559"/>
    <w:rsid w:val="005B664C"/>
    <w:rsid w:val="005B76FC"/>
    <w:rsid w:val="005C4F85"/>
    <w:rsid w:val="005C7EE0"/>
    <w:rsid w:val="005E7EF8"/>
    <w:rsid w:val="005F59A1"/>
    <w:rsid w:val="00600743"/>
    <w:rsid w:val="00610CEF"/>
    <w:rsid w:val="006223BA"/>
    <w:rsid w:val="0062381F"/>
    <w:rsid w:val="00623D80"/>
    <w:rsid w:val="0062486B"/>
    <w:rsid w:val="00625664"/>
    <w:rsid w:val="00630573"/>
    <w:rsid w:val="00631B60"/>
    <w:rsid w:val="00633E3F"/>
    <w:rsid w:val="00637293"/>
    <w:rsid w:val="00647236"/>
    <w:rsid w:val="00647B3A"/>
    <w:rsid w:val="00651D3B"/>
    <w:rsid w:val="00654EA2"/>
    <w:rsid w:val="00655F09"/>
    <w:rsid w:val="006627ED"/>
    <w:rsid w:val="00664F39"/>
    <w:rsid w:val="006657D4"/>
    <w:rsid w:val="00667A38"/>
    <w:rsid w:val="006726E1"/>
    <w:rsid w:val="006735BC"/>
    <w:rsid w:val="00686DA5"/>
    <w:rsid w:val="006901E6"/>
    <w:rsid w:val="006A0289"/>
    <w:rsid w:val="006A7335"/>
    <w:rsid w:val="006B0F7C"/>
    <w:rsid w:val="006B258F"/>
    <w:rsid w:val="006B39AA"/>
    <w:rsid w:val="006D37C0"/>
    <w:rsid w:val="006D5CBC"/>
    <w:rsid w:val="006E561F"/>
    <w:rsid w:val="006E7D4D"/>
    <w:rsid w:val="006F50DF"/>
    <w:rsid w:val="006F7B73"/>
    <w:rsid w:val="00707EA0"/>
    <w:rsid w:val="0071674E"/>
    <w:rsid w:val="00721389"/>
    <w:rsid w:val="0072178B"/>
    <w:rsid w:val="00722FA3"/>
    <w:rsid w:val="007232B0"/>
    <w:rsid w:val="00734047"/>
    <w:rsid w:val="00734B3A"/>
    <w:rsid w:val="007468D0"/>
    <w:rsid w:val="00747D55"/>
    <w:rsid w:val="00757F8A"/>
    <w:rsid w:val="007613F1"/>
    <w:rsid w:val="00761C88"/>
    <w:rsid w:val="007660E9"/>
    <w:rsid w:val="00766F9C"/>
    <w:rsid w:val="007674C8"/>
    <w:rsid w:val="007710B5"/>
    <w:rsid w:val="007824E4"/>
    <w:rsid w:val="007839EC"/>
    <w:rsid w:val="00784035"/>
    <w:rsid w:val="00793A78"/>
    <w:rsid w:val="00796B97"/>
    <w:rsid w:val="0079709B"/>
    <w:rsid w:val="007A5A34"/>
    <w:rsid w:val="007B1977"/>
    <w:rsid w:val="007B4F21"/>
    <w:rsid w:val="007C0C60"/>
    <w:rsid w:val="007C1EE4"/>
    <w:rsid w:val="007C289E"/>
    <w:rsid w:val="007D2A7E"/>
    <w:rsid w:val="007F37B1"/>
    <w:rsid w:val="007F394A"/>
    <w:rsid w:val="00801626"/>
    <w:rsid w:val="00805AD0"/>
    <w:rsid w:val="00823FCC"/>
    <w:rsid w:val="008321C0"/>
    <w:rsid w:val="00847408"/>
    <w:rsid w:val="00863A95"/>
    <w:rsid w:val="008915F2"/>
    <w:rsid w:val="00895075"/>
    <w:rsid w:val="008B3992"/>
    <w:rsid w:val="008B5FCB"/>
    <w:rsid w:val="008B68FD"/>
    <w:rsid w:val="008C638D"/>
    <w:rsid w:val="008C7C10"/>
    <w:rsid w:val="008D22E3"/>
    <w:rsid w:val="008E18F9"/>
    <w:rsid w:val="008E1CEF"/>
    <w:rsid w:val="008F3F3B"/>
    <w:rsid w:val="008F5478"/>
    <w:rsid w:val="00901AB8"/>
    <w:rsid w:val="0090456F"/>
    <w:rsid w:val="0090496F"/>
    <w:rsid w:val="009113B3"/>
    <w:rsid w:val="0091144C"/>
    <w:rsid w:val="00911EFF"/>
    <w:rsid w:val="00913662"/>
    <w:rsid w:val="00922AA4"/>
    <w:rsid w:val="00934030"/>
    <w:rsid w:val="00935470"/>
    <w:rsid w:val="00937929"/>
    <w:rsid w:val="00944A1E"/>
    <w:rsid w:val="00944EE2"/>
    <w:rsid w:val="00945427"/>
    <w:rsid w:val="009750AD"/>
    <w:rsid w:val="00991D17"/>
    <w:rsid w:val="00991DAD"/>
    <w:rsid w:val="0099219E"/>
    <w:rsid w:val="009927B3"/>
    <w:rsid w:val="009A0655"/>
    <w:rsid w:val="009A4F61"/>
    <w:rsid w:val="009C7116"/>
    <w:rsid w:val="009D3F79"/>
    <w:rsid w:val="009D43E8"/>
    <w:rsid w:val="009D59FB"/>
    <w:rsid w:val="009E7CE1"/>
    <w:rsid w:val="009F1919"/>
    <w:rsid w:val="00A004A0"/>
    <w:rsid w:val="00A046E5"/>
    <w:rsid w:val="00A06E64"/>
    <w:rsid w:val="00A14798"/>
    <w:rsid w:val="00A22052"/>
    <w:rsid w:val="00A25F60"/>
    <w:rsid w:val="00A33270"/>
    <w:rsid w:val="00A40F22"/>
    <w:rsid w:val="00A464D9"/>
    <w:rsid w:val="00A60585"/>
    <w:rsid w:val="00A65334"/>
    <w:rsid w:val="00A720DF"/>
    <w:rsid w:val="00A72277"/>
    <w:rsid w:val="00A72B1A"/>
    <w:rsid w:val="00A749CA"/>
    <w:rsid w:val="00A85948"/>
    <w:rsid w:val="00AA0A27"/>
    <w:rsid w:val="00AA5822"/>
    <w:rsid w:val="00AB0863"/>
    <w:rsid w:val="00AB6CB7"/>
    <w:rsid w:val="00AC3673"/>
    <w:rsid w:val="00AD18FF"/>
    <w:rsid w:val="00AD4B98"/>
    <w:rsid w:val="00AE288E"/>
    <w:rsid w:val="00AE3D6B"/>
    <w:rsid w:val="00AE7BFC"/>
    <w:rsid w:val="00AF6BDE"/>
    <w:rsid w:val="00B023FC"/>
    <w:rsid w:val="00B04E8D"/>
    <w:rsid w:val="00B05913"/>
    <w:rsid w:val="00B05C33"/>
    <w:rsid w:val="00B1713F"/>
    <w:rsid w:val="00B177DF"/>
    <w:rsid w:val="00B20604"/>
    <w:rsid w:val="00B21CCF"/>
    <w:rsid w:val="00B42C10"/>
    <w:rsid w:val="00B4323F"/>
    <w:rsid w:val="00B43657"/>
    <w:rsid w:val="00B43688"/>
    <w:rsid w:val="00B44540"/>
    <w:rsid w:val="00B46F79"/>
    <w:rsid w:val="00B52F75"/>
    <w:rsid w:val="00B53AB8"/>
    <w:rsid w:val="00B6071B"/>
    <w:rsid w:val="00B645F0"/>
    <w:rsid w:val="00B70051"/>
    <w:rsid w:val="00B7229A"/>
    <w:rsid w:val="00B72930"/>
    <w:rsid w:val="00B752A8"/>
    <w:rsid w:val="00BA04DC"/>
    <w:rsid w:val="00BA34F2"/>
    <w:rsid w:val="00BB1B58"/>
    <w:rsid w:val="00BB5F0B"/>
    <w:rsid w:val="00BB6593"/>
    <w:rsid w:val="00BC2FFF"/>
    <w:rsid w:val="00BC69B1"/>
    <w:rsid w:val="00BD1F76"/>
    <w:rsid w:val="00BD38AB"/>
    <w:rsid w:val="00BE0A5A"/>
    <w:rsid w:val="00BE3E0D"/>
    <w:rsid w:val="00BF0301"/>
    <w:rsid w:val="00BF3402"/>
    <w:rsid w:val="00BF428E"/>
    <w:rsid w:val="00BF6213"/>
    <w:rsid w:val="00BF6DA6"/>
    <w:rsid w:val="00C0024C"/>
    <w:rsid w:val="00C05DFB"/>
    <w:rsid w:val="00C07510"/>
    <w:rsid w:val="00C14AB0"/>
    <w:rsid w:val="00C14D5E"/>
    <w:rsid w:val="00C259C4"/>
    <w:rsid w:val="00C35EB3"/>
    <w:rsid w:val="00C4268A"/>
    <w:rsid w:val="00C4641E"/>
    <w:rsid w:val="00C53B5E"/>
    <w:rsid w:val="00C63081"/>
    <w:rsid w:val="00C6434A"/>
    <w:rsid w:val="00C72376"/>
    <w:rsid w:val="00C8581B"/>
    <w:rsid w:val="00C91097"/>
    <w:rsid w:val="00C9464F"/>
    <w:rsid w:val="00C946FD"/>
    <w:rsid w:val="00CA64EC"/>
    <w:rsid w:val="00CB5FAB"/>
    <w:rsid w:val="00CB77BB"/>
    <w:rsid w:val="00CD2AC4"/>
    <w:rsid w:val="00CD2DE3"/>
    <w:rsid w:val="00CD302C"/>
    <w:rsid w:val="00CD7A19"/>
    <w:rsid w:val="00CF4347"/>
    <w:rsid w:val="00D040D0"/>
    <w:rsid w:val="00D1269F"/>
    <w:rsid w:val="00D13A42"/>
    <w:rsid w:val="00D44984"/>
    <w:rsid w:val="00D45E8A"/>
    <w:rsid w:val="00D56369"/>
    <w:rsid w:val="00D57D0F"/>
    <w:rsid w:val="00D57E44"/>
    <w:rsid w:val="00D61C76"/>
    <w:rsid w:val="00D62B04"/>
    <w:rsid w:val="00D648EC"/>
    <w:rsid w:val="00D674B3"/>
    <w:rsid w:val="00D72694"/>
    <w:rsid w:val="00D76383"/>
    <w:rsid w:val="00D80129"/>
    <w:rsid w:val="00D959D9"/>
    <w:rsid w:val="00DA24A1"/>
    <w:rsid w:val="00DA7766"/>
    <w:rsid w:val="00DB1B4A"/>
    <w:rsid w:val="00DC62B7"/>
    <w:rsid w:val="00DD0AEC"/>
    <w:rsid w:val="00DE2517"/>
    <w:rsid w:val="00DE47EB"/>
    <w:rsid w:val="00DE58BB"/>
    <w:rsid w:val="00DF0B1D"/>
    <w:rsid w:val="00E021AD"/>
    <w:rsid w:val="00E030A7"/>
    <w:rsid w:val="00E03E6B"/>
    <w:rsid w:val="00E07317"/>
    <w:rsid w:val="00E078C1"/>
    <w:rsid w:val="00E106B4"/>
    <w:rsid w:val="00E2221F"/>
    <w:rsid w:val="00E300F5"/>
    <w:rsid w:val="00E34BF6"/>
    <w:rsid w:val="00E36920"/>
    <w:rsid w:val="00E37B24"/>
    <w:rsid w:val="00E5599E"/>
    <w:rsid w:val="00E63456"/>
    <w:rsid w:val="00E75344"/>
    <w:rsid w:val="00E808D0"/>
    <w:rsid w:val="00E94DD4"/>
    <w:rsid w:val="00E95609"/>
    <w:rsid w:val="00E960A1"/>
    <w:rsid w:val="00E969D5"/>
    <w:rsid w:val="00EA00F5"/>
    <w:rsid w:val="00EA5F1E"/>
    <w:rsid w:val="00EA75F3"/>
    <w:rsid w:val="00EC2017"/>
    <w:rsid w:val="00EC6D6B"/>
    <w:rsid w:val="00ED0B09"/>
    <w:rsid w:val="00ED62BA"/>
    <w:rsid w:val="00EE39C8"/>
    <w:rsid w:val="00EF1607"/>
    <w:rsid w:val="00EF35E5"/>
    <w:rsid w:val="00EF38F4"/>
    <w:rsid w:val="00EF436B"/>
    <w:rsid w:val="00EF5DB6"/>
    <w:rsid w:val="00EF7AA0"/>
    <w:rsid w:val="00F0037D"/>
    <w:rsid w:val="00F079B8"/>
    <w:rsid w:val="00F110C1"/>
    <w:rsid w:val="00F146F3"/>
    <w:rsid w:val="00F1560D"/>
    <w:rsid w:val="00F21C9A"/>
    <w:rsid w:val="00F229BE"/>
    <w:rsid w:val="00F25429"/>
    <w:rsid w:val="00F3461D"/>
    <w:rsid w:val="00F36005"/>
    <w:rsid w:val="00F426B9"/>
    <w:rsid w:val="00F4290C"/>
    <w:rsid w:val="00F4587A"/>
    <w:rsid w:val="00F50F1D"/>
    <w:rsid w:val="00F53CF8"/>
    <w:rsid w:val="00F65849"/>
    <w:rsid w:val="00F74396"/>
    <w:rsid w:val="00F835A6"/>
    <w:rsid w:val="00F86517"/>
    <w:rsid w:val="00FA223D"/>
    <w:rsid w:val="00FA57B9"/>
    <w:rsid w:val="00FA5F96"/>
    <w:rsid w:val="00FA7240"/>
    <w:rsid w:val="00FA7CAB"/>
    <w:rsid w:val="00FB3778"/>
    <w:rsid w:val="00FC0CCD"/>
    <w:rsid w:val="00FC2CDA"/>
    <w:rsid w:val="00FD0C76"/>
    <w:rsid w:val="00FD4304"/>
    <w:rsid w:val="00FD5B25"/>
    <w:rsid w:val="00FF451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719D62"/>
  <w15:docId w15:val="{AA86AC5F-AFEA-4307-A696-84F409A9C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5948"/>
  </w:style>
  <w:style w:type="paragraph" w:styleId="Heading1">
    <w:name w:val="heading 1"/>
    <w:basedOn w:val="Normal"/>
    <w:next w:val="Normal"/>
    <w:link w:val="Heading1Char"/>
    <w:uiPriority w:val="9"/>
    <w:qFormat/>
    <w:rsid w:val="001B12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54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545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B129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129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1B12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1290"/>
  </w:style>
  <w:style w:type="paragraph" w:styleId="Footer">
    <w:name w:val="footer"/>
    <w:basedOn w:val="Normal"/>
    <w:link w:val="FooterChar"/>
    <w:uiPriority w:val="99"/>
    <w:unhideWhenUsed/>
    <w:rsid w:val="001B12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1290"/>
  </w:style>
  <w:style w:type="character" w:customStyle="1" w:styleId="Heading1Char">
    <w:name w:val="Heading 1 Char"/>
    <w:basedOn w:val="DefaultParagraphFont"/>
    <w:link w:val="Heading1"/>
    <w:uiPriority w:val="9"/>
    <w:rsid w:val="001B1290"/>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1B12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2542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A720DF"/>
    <w:pPr>
      <w:outlineLvl w:val="9"/>
    </w:pPr>
    <w:rPr>
      <w:lang w:val="en-US"/>
    </w:rPr>
  </w:style>
  <w:style w:type="paragraph" w:styleId="TOC1">
    <w:name w:val="toc 1"/>
    <w:basedOn w:val="Normal"/>
    <w:next w:val="Normal"/>
    <w:autoRedefine/>
    <w:uiPriority w:val="39"/>
    <w:unhideWhenUsed/>
    <w:rsid w:val="00A720DF"/>
    <w:pPr>
      <w:spacing w:after="100"/>
    </w:pPr>
  </w:style>
  <w:style w:type="paragraph" w:styleId="TOC2">
    <w:name w:val="toc 2"/>
    <w:basedOn w:val="Normal"/>
    <w:next w:val="Normal"/>
    <w:autoRedefine/>
    <w:uiPriority w:val="39"/>
    <w:unhideWhenUsed/>
    <w:rsid w:val="00A720DF"/>
    <w:pPr>
      <w:spacing w:after="100"/>
      <w:ind w:left="220"/>
    </w:pPr>
  </w:style>
  <w:style w:type="character" w:styleId="Hyperlink">
    <w:name w:val="Hyperlink"/>
    <w:basedOn w:val="DefaultParagraphFont"/>
    <w:uiPriority w:val="99"/>
    <w:unhideWhenUsed/>
    <w:rsid w:val="00A720DF"/>
    <w:rPr>
      <w:color w:val="0563C1" w:themeColor="hyperlink"/>
      <w:u w:val="single"/>
    </w:rPr>
  </w:style>
  <w:style w:type="paragraph" w:styleId="Subtitle">
    <w:name w:val="Subtitle"/>
    <w:basedOn w:val="Normal"/>
    <w:next w:val="Normal"/>
    <w:link w:val="SubtitleChar"/>
    <w:uiPriority w:val="11"/>
    <w:qFormat/>
    <w:rsid w:val="00A720D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20DF"/>
    <w:rPr>
      <w:rFonts w:eastAsiaTheme="minorEastAsia"/>
      <w:color w:val="5A5A5A" w:themeColor="text1" w:themeTint="A5"/>
      <w:spacing w:val="15"/>
    </w:rPr>
  </w:style>
  <w:style w:type="character" w:styleId="Strong">
    <w:name w:val="Strong"/>
    <w:basedOn w:val="DefaultParagraphFont"/>
    <w:uiPriority w:val="22"/>
    <w:qFormat/>
    <w:rsid w:val="00A720DF"/>
    <w:rPr>
      <w:b/>
      <w:bCs/>
    </w:rPr>
  </w:style>
  <w:style w:type="character" w:customStyle="1" w:styleId="Heading3Char">
    <w:name w:val="Heading 3 Char"/>
    <w:basedOn w:val="DefaultParagraphFont"/>
    <w:link w:val="Heading3"/>
    <w:uiPriority w:val="9"/>
    <w:rsid w:val="005545F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545F8"/>
    <w:pPr>
      <w:spacing w:after="100"/>
      <w:ind w:left="440"/>
    </w:pPr>
  </w:style>
  <w:style w:type="paragraph" w:styleId="FootnoteText">
    <w:name w:val="footnote text"/>
    <w:basedOn w:val="Normal"/>
    <w:link w:val="FootnoteTextChar"/>
    <w:uiPriority w:val="99"/>
    <w:semiHidden/>
    <w:unhideWhenUsed/>
    <w:rsid w:val="00AA582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A5822"/>
    <w:rPr>
      <w:sz w:val="20"/>
      <w:szCs w:val="20"/>
    </w:rPr>
  </w:style>
  <w:style w:type="character" w:styleId="FootnoteReference">
    <w:name w:val="footnote reference"/>
    <w:basedOn w:val="DefaultParagraphFont"/>
    <w:uiPriority w:val="99"/>
    <w:semiHidden/>
    <w:unhideWhenUsed/>
    <w:rsid w:val="00AA5822"/>
    <w:rPr>
      <w:vertAlign w:val="superscript"/>
    </w:rPr>
  </w:style>
  <w:style w:type="paragraph" w:styleId="EndnoteText">
    <w:name w:val="endnote text"/>
    <w:basedOn w:val="Normal"/>
    <w:link w:val="EndnoteTextChar"/>
    <w:uiPriority w:val="99"/>
    <w:semiHidden/>
    <w:unhideWhenUsed/>
    <w:rsid w:val="006726E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726E1"/>
    <w:rPr>
      <w:sz w:val="20"/>
      <w:szCs w:val="20"/>
    </w:rPr>
  </w:style>
  <w:style w:type="character" w:styleId="EndnoteReference">
    <w:name w:val="endnote reference"/>
    <w:basedOn w:val="DefaultParagraphFont"/>
    <w:uiPriority w:val="99"/>
    <w:semiHidden/>
    <w:unhideWhenUsed/>
    <w:rsid w:val="006726E1"/>
    <w:rPr>
      <w:vertAlign w:val="superscript"/>
    </w:rPr>
  </w:style>
  <w:style w:type="paragraph" w:customStyle="1" w:styleId="Kopje">
    <w:name w:val="Kopje"/>
    <w:basedOn w:val="Normal"/>
    <w:qFormat/>
    <w:rsid w:val="00E2221F"/>
    <w:pPr>
      <w:spacing w:after="0"/>
    </w:pPr>
    <w:rPr>
      <w:b/>
      <w:bCs/>
    </w:rPr>
  </w:style>
  <w:style w:type="paragraph" w:customStyle="1" w:styleId="task-list-item">
    <w:name w:val="task-list-item"/>
    <w:basedOn w:val="Normal"/>
    <w:rsid w:val="00FA7240"/>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UnresolvedMention">
    <w:name w:val="Unresolved Mention"/>
    <w:basedOn w:val="DefaultParagraphFont"/>
    <w:uiPriority w:val="99"/>
    <w:semiHidden/>
    <w:unhideWhenUsed/>
    <w:rsid w:val="00EF5DB6"/>
    <w:rPr>
      <w:color w:val="605E5C"/>
      <w:shd w:val="clear" w:color="auto" w:fill="E1DFDD"/>
    </w:rPr>
  </w:style>
  <w:style w:type="paragraph" w:styleId="ListParagraph">
    <w:name w:val="List Paragraph"/>
    <w:basedOn w:val="Normal"/>
    <w:uiPriority w:val="34"/>
    <w:qFormat/>
    <w:rsid w:val="00C14D5E"/>
    <w:pPr>
      <w:ind w:left="720"/>
      <w:contextualSpacing/>
    </w:pPr>
  </w:style>
  <w:style w:type="character" w:styleId="FollowedHyperlink">
    <w:name w:val="FollowedHyperlink"/>
    <w:basedOn w:val="DefaultParagraphFont"/>
    <w:uiPriority w:val="99"/>
    <w:semiHidden/>
    <w:unhideWhenUsed/>
    <w:rsid w:val="0091144C"/>
    <w:rPr>
      <w:color w:val="954F72" w:themeColor="followedHyperlink"/>
      <w:u w:val="single"/>
    </w:rPr>
  </w:style>
  <w:style w:type="character" w:styleId="CommentReference">
    <w:name w:val="annotation reference"/>
    <w:basedOn w:val="DefaultParagraphFont"/>
    <w:uiPriority w:val="99"/>
    <w:semiHidden/>
    <w:unhideWhenUsed/>
    <w:rsid w:val="00BB1B58"/>
    <w:rPr>
      <w:sz w:val="16"/>
      <w:szCs w:val="16"/>
    </w:rPr>
  </w:style>
  <w:style w:type="paragraph" w:styleId="CommentText">
    <w:name w:val="annotation text"/>
    <w:basedOn w:val="Normal"/>
    <w:link w:val="CommentTextChar"/>
    <w:uiPriority w:val="99"/>
    <w:semiHidden/>
    <w:unhideWhenUsed/>
    <w:rsid w:val="00BB1B58"/>
    <w:pPr>
      <w:spacing w:line="240" w:lineRule="auto"/>
    </w:pPr>
    <w:rPr>
      <w:sz w:val="20"/>
      <w:szCs w:val="20"/>
    </w:rPr>
  </w:style>
  <w:style w:type="character" w:customStyle="1" w:styleId="CommentTextChar">
    <w:name w:val="Comment Text Char"/>
    <w:basedOn w:val="DefaultParagraphFont"/>
    <w:link w:val="CommentText"/>
    <w:uiPriority w:val="99"/>
    <w:semiHidden/>
    <w:rsid w:val="00BB1B58"/>
    <w:rPr>
      <w:sz w:val="20"/>
      <w:szCs w:val="20"/>
    </w:rPr>
  </w:style>
  <w:style w:type="paragraph" w:styleId="CommentSubject">
    <w:name w:val="annotation subject"/>
    <w:basedOn w:val="CommentText"/>
    <w:next w:val="CommentText"/>
    <w:link w:val="CommentSubjectChar"/>
    <w:uiPriority w:val="99"/>
    <w:semiHidden/>
    <w:unhideWhenUsed/>
    <w:rsid w:val="00BB1B58"/>
    <w:rPr>
      <w:b/>
      <w:bCs/>
    </w:rPr>
  </w:style>
  <w:style w:type="character" w:customStyle="1" w:styleId="CommentSubjectChar">
    <w:name w:val="Comment Subject Char"/>
    <w:basedOn w:val="CommentTextChar"/>
    <w:link w:val="CommentSubject"/>
    <w:uiPriority w:val="99"/>
    <w:semiHidden/>
    <w:rsid w:val="00BB1B58"/>
    <w:rPr>
      <w:b/>
      <w:bCs/>
      <w:sz w:val="20"/>
      <w:szCs w:val="20"/>
    </w:rPr>
  </w:style>
  <w:style w:type="character" w:customStyle="1" w:styleId="ui-provider">
    <w:name w:val="ui-provider"/>
    <w:basedOn w:val="DefaultParagraphFont"/>
    <w:rsid w:val="00B7229A"/>
  </w:style>
  <w:style w:type="character" w:styleId="HTMLCode">
    <w:name w:val="HTML Code"/>
    <w:basedOn w:val="DefaultParagraphFont"/>
    <w:uiPriority w:val="99"/>
    <w:semiHidden/>
    <w:unhideWhenUsed/>
    <w:rsid w:val="00B177DF"/>
    <w:rPr>
      <w:rFonts w:ascii="Courier New" w:eastAsia="Times New Roman" w:hAnsi="Courier New" w:cs="Courier New"/>
      <w:sz w:val="20"/>
      <w:szCs w:val="20"/>
    </w:rPr>
  </w:style>
  <w:style w:type="paragraph" w:styleId="NormalWeb">
    <w:name w:val="Normal (Web)"/>
    <w:basedOn w:val="Normal"/>
    <w:uiPriority w:val="99"/>
    <w:unhideWhenUsed/>
    <w:rsid w:val="00B177DF"/>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NoSpacing">
    <w:name w:val="No Spacing"/>
    <w:uiPriority w:val="1"/>
    <w:qFormat/>
    <w:rsid w:val="00560F3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014794">
      <w:bodyDiv w:val="1"/>
      <w:marLeft w:val="0"/>
      <w:marRight w:val="0"/>
      <w:marTop w:val="0"/>
      <w:marBottom w:val="0"/>
      <w:divBdr>
        <w:top w:val="none" w:sz="0" w:space="0" w:color="auto"/>
        <w:left w:val="none" w:sz="0" w:space="0" w:color="auto"/>
        <w:bottom w:val="none" w:sz="0" w:space="0" w:color="auto"/>
        <w:right w:val="none" w:sz="0" w:space="0" w:color="auto"/>
      </w:divBdr>
    </w:div>
    <w:div w:id="204875927">
      <w:bodyDiv w:val="1"/>
      <w:marLeft w:val="0"/>
      <w:marRight w:val="0"/>
      <w:marTop w:val="0"/>
      <w:marBottom w:val="0"/>
      <w:divBdr>
        <w:top w:val="none" w:sz="0" w:space="0" w:color="auto"/>
        <w:left w:val="none" w:sz="0" w:space="0" w:color="auto"/>
        <w:bottom w:val="none" w:sz="0" w:space="0" w:color="auto"/>
        <w:right w:val="none" w:sz="0" w:space="0" w:color="auto"/>
      </w:divBdr>
    </w:div>
    <w:div w:id="346299454">
      <w:bodyDiv w:val="1"/>
      <w:marLeft w:val="0"/>
      <w:marRight w:val="0"/>
      <w:marTop w:val="0"/>
      <w:marBottom w:val="0"/>
      <w:divBdr>
        <w:top w:val="none" w:sz="0" w:space="0" w:color="auto"/>
        <w:left w:val="none" w:sz="0" w:space="0" w:color="auto"/>
        <w:bottom w:val="none" w:sz="0" w:space="0" w:color="auto"/>
        <w:right w:val="none" w:sz="0" w:space="0" w:color="auto"/>
      </w:divBdr>
    </w:div>
    <w:div w:id="361127297">
      <w:bodyDiv w:val="1"/>
      <w:marLeft w:val="0"/>
      <w:marRight w:val="0"/>
      <w:marTop w:val="0"/>
      <w:marBottom w:val="0"/>
      <w:divBdr>
        <w:top w:val="none" w:sz="0" w:space="0" w:color="auto"/>
        <w:left w:val="none" w:sz="0" w:space="0" w:color="auto"/>
        <w:bottom w:val="none" w:sz="0" w:space="0" w:color="auto"/>
        <w:right w:val="none" w:sz="0" w:space="0" w:color="auto"/>
      </w:divBdr>
      <w:divsChild>
        <w:div w:id="674039162">
          <w:marLeft w:val="0"/>
          <w:marRight w:val="0"/>
          <w:marTop w:val="0"/>
          <w:marBottom w:val="0"/>
          <w:divBdr>
            <w:top w:val="none" w:sz="0" w:space="0" w:color="auto"/>
            <w:left w:val="none" w:sz="0" w:space="0" w:color="auto"/>
            <w:bottom w:val="none" w:sz="0" w:space="0" w:color="auto"/>
            <w:right w:val="none" w:sz="0" w:space="0" w:color="auto"/>
          </w:divBdr>
          <w:divsChild>
            <w:div w:id="877670624">
              <w:marLeft w:val="0"/>
              <w:marRight w:val="0"/>
              <w:marTop w:val="0"/>
              <w:marBottom w:val="0"/>
              <w:divBdr>
                <w:top w:val="none" w:sz="0" w:space="0" w:color="auto"/>
                <w:left w:val="none" w:sz="0" w:space="0" w:color="auto"/>
                <w:bottom w:val="none" w:sz="0" w:space="0" w:color="auto"/>
                <w:right w:val="none" w:sz="0" w:space="0" w:color="auto"/>
              </w:divBdr>
              <w:divsChild>
                <w:div w:id="2015646580">
                  <w:marLeft w:val="0"/>
                  <w:marRight w:val="0"/>
                  <w:marTop w:val="0"/>
                  <w:marBottom w:val="0"/>
                  <w:divBdr>
                    <w:top w:val="none" w:sz="0" w:space="0" w:color="auto"/>
                    <w:left w:val="none" w:sz="0" w:space="0" w:color="auto"/>
                    <w:bottom w:val="none" w:sz="0" w:space="0" w:color="auto"/>
                    <w:right w:val="none" w:sz="0" w:space="0" w:color="auto"/>
                  </w:divBdr>
                  <w:divsChild>
                    <w:div w:id="827790476">
                      <w:marLeft w:val="0"/>
                      <w:marRight w:val="0"/>
                      <w:marTop w:val="0"/>
                      <w:marBottom w:val="0"/>
                      <w:divBdr>
                        <w:top w:val="none" w:sz="0" w:space="0" w:color="auto"/>
                        <w:left w:val="none" w:sz="0" w:space="0" w:color="auto"/>
                        <w:bottom w:val="none" w:sz="0" w:space="0" w:color="auto"/>
                        <w:right w:val="none" w:sz="0" w:space="0" w:color="auto"/>
                      </w:divBdr>
                      <w:divsChild>
                        <w:div w:id="632488698">
                          <w:marLeft w:val="0"/>
                          <w:marRight w:val="0"/>
                          <w:marTop w:val="0"/>
                          <w:marBottom w:val="0"/>
                          <w:divBdr>
                            <w:top w:val="none" w:sz="0" w:space="0" w:color="auto"/>
                            <w:left w:val="none" w:sz="0" w:space="0" w:color="auto"/>
                            <w:bottom w:val="none" w:sz="0" w:space="0" w:color="auto"/>
                            <w:right w:val="none" w:sz="0" w:space="0" w:color="auto"/>
                          </w:divBdr>
                          <w:divsChild>
                            <w:div w:id="1624967580">
                              <w:marLeft w:val="300"/>
                              <w:marRight w:val="0"/>
                              <w:marTop w:val="0"/>
                              <w:marBottom w:val="0"/>
                              <w:divBdr>
                                <w:top w:val="none" w:sz="0" w:space="0" w:color="auto"/>
                                <w:left w:val="none" w:sz="0" w:space="0" w:color="auto"/>
                                <w:bottom w:val="none" w:sz="0" w:space="0" w:color="auto"/>
                                <w:right w:val="none" w:sz="0" w:space="0" w:color="auto"/>
                              </w:divBdr>
                              <w:divsChild>
                                <w:div w:id="457377438">
                                  <w:marLeft w:val="0"/>
                                  <w:marRight w:val="0"/>
                                  <w:marTop w:val="0"/>
                                  <w:marBottom w:val="0"/>
                                  <w:divBdr>
                                    <w:top w:val="none" w:sz="0" w:space="0" w:color="auto"/>
                                    <w:left w:val="none" w:sz="0" w:space="0" w:color="auto"/>
                                    <w:bottom w:val="none" w:sz="0" w:space="0" w:color="auto"/>
                                    <w:right w:val="none" w:sz="0" w:space="0" w:color="auto"/>
                                  </w:divBdr>
                                  <w:divsChild>
                                    <w:div w:id="1152481990">
                                      <w:marLeft w:val="0"/>
                                      <w:marRight w:val="0"/>
                                      <w:marTop w:val="0"/>
                                      <w:marBottom w:val="0"/>
                                      <w:divBdr>
                                        <w:top w:val="none" w:sz="0" w:space="0" w:color="auto"/>
                                        <w:left w:val="none" w:sz="0" w:space="0" w:color="auto"/>
                                        <w:bottom w:val="none" w:sz="0" w:space="0" w:color="auto"/>
                                        <w:right w:val="none" w:sz="0" w:space="0" w:color="auto"/>
                                      </w:divBdr>
                                      <w:divsChild>
                                        <w:div w:id="765811653">
                                          <w:marLeft w:val="0"/>
                                          <w:marRight w:val="0"/>
                                          <w:marTop w:val="0"/>
                                          <w:marBottom w:val="0"/>
                                          <w:divBdr>
                                            <w:top w:val="none" w:sz="0" w:space="0" w:color="auto"/>
                                            <w:left w:val="none" w:sz="0" w:space="0" w:color="auto"/>
                                            <w:bottom w:val="none" w:sz="0" w:space="0" w:color="auto"/>
                                            <w:right w:val="none" w:sz="0" w:space="0" w:color="auto"/>
                                          </w:divBdr>
                                          <w:divsChild>
                                            <w:div w:id="959070183">
                                              <w:marLeft w:val="0"/>
                                              <w:marRight w:val="0"/>
                                              <w:marTop w:val="0"/>
                                              <w:marBottom w:val="0"/>
                                              <w:divBdr>
                                                <w:top w:val="none" w:sz="0" w:space="0" w:color="auto"/>
                                                <w:left w:val="none" w:sz="0" w:space="0" w:color="auto"/>
                                                <w:bottom w:val="none" w:sz="0" w:space="0" w:color="auto"/>
                                                <w:right w:val="none" w:sz="0" w:space="0" w:color="auto"/>
                                              </w:divBdr>
                                              <w:divsChild>
                                                <w:div w:id="2033872628">
                                                  <w:marLeft w:val="0"/>
                                                  <w:marRight w:val="0"/>
                                                  <w:marTop w:val="0"/>
                                                  <w:marBottom w:val="0"/>
                                                  <w:divBdr>
                                                    <w:top w:val="none" w:sz="0" w:space="0" w:color="auto"/>
                                                    <w:left w:val="none" w:sz="0" w:space="0" w:color="auto"/>
                                                    <w:bottom w:val="none" w:sz="0" w:space="0" w:color="auto"/>
                                                    <w:right w:val="none" w:sz="0" w:space="0" w:color="auto"/>
                                                  </w:divBdr>
                                                  <w:divsChild>
                                                    <w:div w:id="1775204780">
                                                      <w:marLeft w:val="240"/>
                                                      <w:marRight w:val="240"/>
                                                      <w:marTop w:val="0"/>
                                                      <w:marBottom w:val="0"/>
                                                      <w:divBdr>
                                                        <w:top w:val="none" w:sz="0" w:space="0" w:color="auto"/>
                                                        <w:left w:val="none" w:sz="0" w:space="0" w:color="auto"/>
                                                        <w:bottom w:val="none" w:sz="0" w:space="0" w:color="auto"/>
                                                        <w:right w:val="none" w:sz="0" w:space="0" w:color="auto"/>
                                                      </w:divBdr>
                                                      <w:divsChild>
                                                        <w:div w:id="1704162335">
                                                          <w:marLeft w:val="0"/>
                                                          <w:marRight w:val="0"/>
                                                          <w:marTop w:val="0"/>
                                                          <w:marBottom w:val="0"/>
                                                          <w:divBdr>
                                                            <w:top w:val="none" w:sz="0" w:space="0" w:color="auto"/>
                                                            <w:left w:val="none" w:sz="0" w:space="0" w:color="auto"/>
                                                            <w:bottom w:val="none" w:sz="0" w:space="0" w:color="auto"/>
                                                            <w:right w:val="none" w:sz="0" w:space="0" w:color="auto"/>
                                                          </w:divBdr>
                                                          <w:divsChild>
                                                            <w:div w:id="1730568351">
                                                              <w:marLeft w:val="0"/>
                                                              <w:marRight w:val="0"/>
                                                              <w:marTop w:val="0"/>
                                                              <w:marBottom w:val="0"/>
                                                              <w:divBdr>
                                                                <w:top w:val="none" w:sz="0" w:space="0" w:color="auto"/>
                                                                <w:left w:val="none" w:sz="0" w:space="0" w:color="auto"/>
                                                                <w:bottom w:val="none" w:sz="0" w:space="0" w:color="auto"/>
                                                                <w:right w:val="none" w:sz="0" w:space="0" w:color="auto"/>
                                                              </w:divBdr>
                                                              <w:divsChild>
                                                                <w:div w:id="138028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13585674">
                      <w:marLeft w:val="0"/>
                      <w:marRight w:val="0"/>
                      <w:marTop w:val="0"/>
                      <w:marBottom w:val="0"/>
                      <w:divBdr>
                        <w:top w:val="none" w:sz="0" w:space="0" w:color="auto"/>
                        <w:left w:val="none" w:sz="0" w:space="0" w:color="auto"/>
                        <w:bottom w:val="none" w:sz="0" w:space="0" w:color="auto"/>
                        <w:right w:val="none" w:sz="0" w:space="0" w:color="auto"/>
                      </w:divBdr>
                      <w:divsChild>
                        <w:div w:id="1237862144">
                          <w:marLeft w:val="0"/>
                          <w:marRight w:val="0"/>
                          <w:marTop w:val="0"/>
                          <w:marBottom w:val="0"/>
                          <w:divBdr>
                            <w:top w:val="none" w:sz="0" w:space="0" w:color="auto"/>
                            <w:left w:val="none" w:sz="0" w:space="0" w:color="auto"/>
                            <w:bottom w:val="none" w:sz="0" w:space="0" w:color="auto"/>
                            <w:right w:val="none" w:sz="0" w:space="0" w:color="auto"/>
                          </w:divBdr>
                          <w:divsChild>
                            <w:div w:id="1269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538480">
          <w:marLeft w:val="0"/>
          <w:marRight w:val="0"/>
          <w:marTop w:val="0"/>
          <w:marBottom w:val="0"/>
          <w:divBdr>
            <w:top w:val="none" w:sz="0" w:space="0" w:color="auto"/>
            <w:left w:val="none" w:sz="0" w:space="0" w:color="auto"/>
            <w:bottom w:val="none" w:sz="0" w:space="0" w:color="auto"/>
            <w:right w:val="none" w:sz="0" w:space="0" w:color="auto"/>
          </w:divBdr>
          <w:divsChild>
            <w:div w:id="7975950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509679533">
      <w:bodyDiv w:val="1"/>
      <w:marLeft w:val="0"/>
      <w:marRight w:val="0"/>
      <w:marTop w:val="0"/>
      <w:marBottom w:val="0"/>
      <w:divBdr>
        <w:top w:val="none" w:sz="0" w:space="0" w:color="auto"/>
        <w:left w:val="none" w:sz="0" w:space="0" w:color="auto"/>
        <w:bottom w:val="none" w:sz="0" w:space="0" w:color="auto"/>
        <w:right w:val="none" w:sz="0" w:space="0" w:color="auto"/>
      </w:divBdr>
    </w:div>
    <w:div w:id="1100757918">
      <w:bodyDiv w:val="1"/>
      <w:marLeft w:val="0"/>
      <w:marRight w:val="0"/>
      <w:marTop w:val="0"/>
      <w:marBottom w:val="0"/>
      <w:divBdr>
        <w:top w:val="none" w:sz="0" w:space="0" w:color="auto"/>
        <w:left w:val="none" w:sz="0" w:space="0" w:color="auto"/>
        <w:bottom w:val="none" w:sz="0" w:space="0" w:color="auto"/>
        <w:right w:val="none" w:sz="0" w:space="0" w:color="auto"/>
      </w:divBdr>
      <w:divsChild>
        <w:div w:id="951672930">
          <w:marLeft w:val="0"/>
          <w:marRight w:val="0"/>
          <w:marTop w:val="0"/>
          <w:marBottom w:val="0"/>
          <w:divBdr>
            <w:top w:val="none" w:sz="0" w:space="0" w:color="auto"/>
            <w:left w:val="none" w:sz="0" w:space="0" w:color="auto"/>
            <w:bottom w:val="none" w:sz="0" w:space="0" w:color="auto"/>
            <w:right w:val="none" w:sz="0" w:space="0" w:color="auto"/>
          </w:divBdr>
        </w:div>
        <w:div w:id="657685578">
          <w:marLeft w:val="0"/>
          <w:marRight w:val="0"/>
          <w:marTop w:val="0"/>
          <w:marBottom w:val="0"/>
          <w:divBdr>
            <w:top w:val="none" w:sz="0" w:space="0" w:color="auto"/>
            <w:left w:val="none" w:sz="0" w:space="0" w:color="auto"/>
            <w:bottom w:val="none" w:sz="0" w:space="0" w:color="auto"/>
            <w:right w:val="none" w:sz="0" w:space="0" w:color="auto"/>
          </w:divBdr>
        </w:div>
      </w:divsChild>
    </w:div>
    <w:div w:id="1117019044">
      <w:bodyDiv w:val="1"/>
      <w:marLeft w:val="0"/>
      <w:marRight w:val="0"/>
      <w:marTop w:val="0"/>
      <w:marBottom w:val="0"/>
      <w:divBdr>
        <w:top w:val="none" w:sz="0" w:space="0" w:color="auto"/>
        <w:left w:val="none" w:sz="0" w:space="0" w:color="auto"/>
        <w:bottom w:val="none" w:sz="0" w:space="0" w:color="auto"/>
        <w:right w:val="none" w:sz="0" w:space="0" w:color="auto"/>
      </w:divBdr>
    </w:div>
    <w:div w:id="1167089546">
      <w:bodyDiv w:val="1"/>
      <w:marLeft w:val="0"/>
      <w:marRight w:val="0"/>
      <w:marTop w:val="0"/>
      <w:marBottom w:val="0"/>
      <w:divBdr>
        <w:top w:val="none" w:sz="0" w:space="0" w:color="auto"/>
        <w:left w:val="none" w:sz="0" w:space="0" w:color="auto"/>
        <w:bottom w:val="none" w:sz="0" w:space="0" w:color="auto"/>
        <w:right w:val="none" w:sz="0" w:space="0" w:color="auto"/>
      </w:divBdr>
      <w:divsChild>
        <w:div w:id="1227033200">
          <w:marLeft w:val="0"/>
          <w:marRight w:val="0"/>
          <w:marTop w:val="0"/>
          <w:marBottom w:val="0"/>
          <w:divBdr>
            <w:top w:val="none" w:sz="0" w:space="0" w:color="auto"/>
            <w:left w:val="none" w:sz="0" w:space="0" w:color="auto"/>
            <w:bottom w:val="none" w:sz="0" w:space="0" w:color="auto"/>
            <w:right w:val="none" w:sz="0" w:space="0" w:color="auto"/>
          </w:divBdr>
          <w:divsChild>
            <w:div w:id="1399132520">
              <w:marLeft w:val="0"/>
              <w:marRight w:val="0"/>
              <w:marTop w:val="0"/>
              <w:marBottom w:val="0"/>
              <w:divBdr>
                <w:top w:val="none" w:sz="0" w:space="0" w:color="auto"/>
                <w:left w:val="none" w:sz="0" w:space="0" w:color="auto"/>
                <w:bottom w:val="none" w:sz="0" w:space="0" w:color="auto"/>
                <w:right w:val="none" w:sz="0" w:space="0" w:color="auto"/>
              </w:divBdr>
              <w:divsChild>
                <w:div w:id="1533112980">
                  <w:marLeft w:val="0"/>
                  <w:marRight w:val="0"/>
                  <w:marTop w:val="0"/>
                  <w:marBottom w:val="0"/>
                  <w:divBdr>
                    <w:top w:val="none" w:sz="0" w:space="0" w:color="auto"/>
                    <w:left w:val="none" w:sz="0" w:space="0" w:color="auto"/>
                    <w:bottom w:val="none" w:sz="0" w:space="0" w:color="auto"/>
                    <w:right w:val="none" w:sz="0" w:space="0" w:color="auto"/>
                  </w:divBdr>
                  <w:divsChild>
                    <w:div w:id="538586618">
                      <w:marLeft w:val="0"/>
                      <w:marRight w:val="0"/>
                      <w:marTop w:val="0"/>
                      <w:marBottom w:val="0"/>
                      <w:divBdr>
                        <w:top w:val="none" w:sz="0" w:space="0" w:color="auto"/>
                        <w:left w:val="none" w:sz="0" w:space="0" w:color="auto"/>
                        <w:bottom w:val="none" w:sz="0" w:space="0" w:color="auto"/>
                        <w:right w:val="none" w:sz="0" w:space="0" w:color="auto"/>
                      </w:divBdr>
                      <w:divsChild>
                        <w:div w:id="1055543296">
                          <w:marLeft w:val="0"/>
                          <w:marRight w:val="0"/>
                          <w:marTop w:val="0"/>
                          <w:marBottom w:val="0"/>
                          <w:divBdr>
                            <w:top w:val="none" w:sz="0" w:space="0" w:color="auto"/>
                            <w:left w:val="none" w:sz="0" w:space="0" w:color="auto"/>
                            <w:bottom w:val="none" w:sz="0" w:space="0" w:color="auto"/>
                            <w:right w:val="none" w:sz="0" w:space="0" w:color="auto"/>
                          </w:divBdr>
                          <w:divsChild>
                            <w:div w:id="1578202625">
                              <w:marLeft w:val="0"/>
                              <w:marRight w:val="0"/>
                              <w:marTop w:val="0"/>
                              <w:marBottom w:val="600"/>
                              <w:divBdr>
                                <w:top w:val="none" w:sz="0" w:space="0" w:color="auto"/>
                                <w:left w:val="none" w:sz="0" w:space="0" w:color="auto"/>
                                <w:bottom w:val="none" w:sz="0" w:space="0" w:color="auto"/>
                                <w:right w:val="none" w:sz="0" w:space="0" w:color="auto"/>
                              </w:divBdr>
                              <w:divsChild>
                                <w:div w:id="1446466954">
                                  <w:marLeft w:val="0"/>
                                  <w:marRight w:val="0"/>
                                  <w:marTop w:val="0"/>
                                  <w:marBottom w:val="600"/>
                                  <w:divBdr>
                                    <w:top w:val="none" w:sz="0" w:space="0" w:color="auto"/>
                                    <w:left w:val="none" w:sz="0" w:space="0" w:color="auto"/>
                                    <w:bottom w:val="none" w:sz="0" w:space="0" w:color="auto"/>
                                    <w:right w:val="none" w:sz="0" w:space="0" w:color="auto"/>
                                  </w:divBdr>
                                  <w:divsChild>
                                    <w:div w:id="1457287792">
                                      <w:marLeft w:val="0"/>
                                      <w:marRight w:val="0"/>
                                      <w:marTop w:val="0"/>
                                      <w:marBottom w:val="0"/>
                                      <w:divBdr>
                                        <w:top w:val="none" w:sz="0" w:space="0" w:color="auto"/>
                                        <w:left w:val="none" w:sz="0" w:space="0" w:color="auto"/>
                                        <w:bottom w:val="none" w:sz="0" w:space="0" w:color="auto"/>
                                        <w:right w:val="none" w:sz="0" w:space="0" w:color="auto"/>
                                      </w:divBdr>
                                      <w:divsChild>
                                        <w:div w:id="1388603230">
                                          <w:marLeft w:val="0"/>
                                          <w:marRight w:val="0"/>
                                          <w:marTop w:val="0"/>
                                          <w:marBottom w:val="0"/>
                                          <w:divBdr>
                                            <w:top w:val="none" w:sz="0" w:space="0" w:color="auto"/>
                                            <w:left w:val="none" w:sz="0" w:space="0" w:color="auto"/>
                                            <w:bottom w:val="none" w:sz="0" w:space="0" w:color="auto"/>
                                            <w:right w:val="none" w:sz="0" w:space="0" w:color="auto"/>
                                          </w:divBdr>
                                        </w:div>
                                        <w:div w:id="2109034242">
                                          <w:marLeft w:val="0"/>
                                          <w:marRight w:val="0"/>
                                          <w:marTop w:val="0"/>
                                          <w:marBottom w:val="0"/>
                                          <w:divBdr>
                                            <w:top w:val="none" w:sz="0" w:space="0" w:color="auto"/>
                                            <w:left w:val="none" w:sz="0" w:space="0" w:color="auto"/>
                                            <w:bottom w:val="none" w:sz="0" w:space="0" w:color="auto"/>
                                            <w:right w:val="none" w:sz="0" w:space="0" w:color="auto"/>
                                          </w:divBdr>
                                        </w:div>
                                        <w:div w:id="483620120">
                                          <w:marLeft w:val="0"/>
                                          <w:marRight w:val="0"/>
                                          <w:marTop w:val="0"/>
                                          <w:marBottom w:val="0"/>
                                          <w:divBdr>
                                            <w:top w:val="none" w:sz="0" w:space="0" w:color="auto"/>
                                            <w:left w:val="none" w:sz="0" w:space="0" w:color="auto"/>
                                            <w:bottom w:val="none" w:sz="0" w:space="0" w:color="auto"/>
                                            <w:right w:val="none" w:sz="0" w:space="0" w:color="auto"/>
                                          </w:divBdr>
                                          <w:divsChild>
                                            <w:div w:id="2040624729">
                                              <w:marLeft w:val="0"/>
                                              <w:marRight w:val="150"/>
                                              <w:marTop w:val="0"/>
                                              <w:marBottom w:val="0"/>
                                              <w:divBdr>
                                                <w:top w:val="none" w:sz="0" w:space="0" w:color="auto"/>
                                                <w:left w:val="none" w:sz="0" w:space="0" w:color="auto"/>
                                                <w:bottom w:val="none" w:sz="0" w:space="0" w:color="auto"/>
                                                <w:right w:val="none" w:sz="0" w:space="0" w:color="auto"/>
                                              </w:divBdr>
                                            </w:div>
                                            <w:div w:id="188514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311858">
                                  <w:marLeft w:val="0"/>
                                  <w:marRight w:val="0"/>
                                  <w:marTop w:val="0"/>
                                  <w:marBottom w:val="0"/>
                                  <w:divBdr>
                                    <w:top w:val="none" w:sz="0" w:space="0" w:color="auto"/>
                                    <w:left w:val="none" w:sz="0" w:space="0" w:color="auto"/>
                                    <w:bottom w:val="none" w:sz="0" w:space="0" w:color="auto"/>
                                    <w:right w:val="none" w:sz="0" w:space="0" w:color="auto"/>
                                  </w:divBdr>
                                  <w:divsChild>
                                    <w:div w:id="879904388">
                                      <w:marLeft w:val="0"/>
                                      <w:marRight w:val="0"/>
                                      <w:marTop w:val="0"/>
                                      <w:marBottom w:val="600"/>
                                      <w:divBdr>
                                        <w:top w:val="none" w:sz="0" w:space="0" w:color="auto"/>
                                        <w:left w:val="none" w:sz="0" w:space="0" w:color="auto"/>
                                        <w:bottom w:val="none" w:sz="0" w:space="0" w:color="auto"/>
                                        <w:right w:val="none" w:sz="0" w:space="0" w:color="auto"/>
                                      </w:divBdr>
                                      <w:divsChild>
                                        <w:div w:id="718241125">
                                          <w:marLeft w:val="0"/>
                                          <w:marRight w:val="0"/>
                                          <w:marTop w:val="0"/>
                                          <w:marBottom w:val="0"/>
                                          <w:divBdr>
                                            <w:top w:val="none" w:sz="0" w:space="0" w:color="auto"/>
                                            <w:left w:val="none" w:sz="0" w:space="0" w:color="auto"/>
                                            <w:bottom w:val="none" w:sz="0" w:space="0" w:color="auto"/>
                                            <w:right w:val="none" w:sz="0" w:space="0" w:color="auto"/>
                                          </w:divBdr>
                                        </w:div>
                                      </w:divsChild>
                                    </w:div>
                                    <w:div w:id="723262318">
                                      <w:marLeft w:val="0"/>
                                      <w:marRight w:val="0"/>
                                      <w:marTop w:val="0"/>
                                      <w:marBottom w:val="600"/>
                                      <w:divBdr>
                                        <w:top w:val="none" w:sz="0" w:space="0" w:color="auto"/>
                                        <w:left w:val="none" w:sz="0" w:space="0" w:color="auto"/>
                                        <w:bottom w:val="none" w:sz="0" w:space="0" w:color="auto"/>
                                        <w:right w:val="none" w:sz="0" w:space="0" w:color="auto"/>
                                      </w:divBdr>
                                      <w:divsChild>
                                        <w:div w:id="1307392415">
                                          <w:marLeft w:val="0"/>
                                          <w:marRight w:val="0"/>
                                          <w:marTop w:val="0"/>
                                          <w:marBottom w:val="0"/>
                                          <w:divBdr>
                                            <w:top w:val="none" w:sz="0" w:space="0" w:color="auto"/>
                                            <w:left w:val="none" w:sz="0" w:space="0" w:color="auto"/>
                                            <w:bottom w:val="none" w:sz="0" w:space="0" w:color="auto"/>
                                            <w:right w:val="none" w:sz="0" w:space="0" w:color="auto"/>
                                          </w:divBdr>
                                          <w:divsChild>
                                            <w:div w:id="1420441795">
                                              <w:marLeft w:val="0"/>
                                              <w:marRight w:val="0"/>
                                              <w:marTop w:val="0"/>
                                              <w:marBottom w:val="0"/>
                                              <w:divBdr>
                                                <w:top w:val="none" w:sz="0" w:space="0" w:color="auto"/>
                                                <w:left w:val="none" w:sz="0" w:space="0" w:color="auto"/>
                                                <w:bottom w:val="none" w:sz="0" w:space="0" w:color="auto"/>
                                                <w:right w:val="none" w:sz="0" w:space="0" w:color="auto"/>
                                              </w:divBdr>
                                              <w:divsChild>
                                                <w:div w:id="1644970341">
                                                  <w:marLeft w:val="0"/>
                                                  <w:marRight w:val="0"/>
                                                  <w:marTop w:val="0"/>
                                                  <w:marBottom w:val="0"/>
                                                  <w:divBdr>
                                                    <w:top w:val="none" w:sz="0" w:space="0" w:color="auto"/>
                                                    <w:left w:val="none" w:sz="0" w:space="0" w:color="auto"/>
                                                    <w:bottom w:val="none" w:sz="0" w:space="0" w:color="auto"/>
                                                    <w:right w:val="none" w:sz="0" w:space="0" w:color="auto"/>
                                                  </w:divBdr>
                                                </w:div>
                                              </w:divsChild>
                                            </w:div>
                                            <w:div w:id="86436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714753">
                  <w:marLeft w:val="-4125"/>
                  <w:marRight w:val="-1650"/>
                  <w:marTop w:val="0"/>
                  <w:marBottom w:val="0"/>
                  <w:divBdr>
                    <w:top w:val="none" w:sz="0" w:space="0" w:color="auto"/>
                    <w:left w:val="none" w:sz="0" w:space="0" w:color="auto"/>
                    <w:bottom w:val="none" w:sz="0" w:space="0" w:color="auto"/>
                    <w:right w:val="none" w:sz="0" w:space="0" w:color="auto"/>
                  </w:divBdr>
                  <w:divsChild>
                    <w:div w:id="1134325936">
                      <w:marLeft w:val="0"/>
                      <w:marRight w:val="0"/>
                      <w:marTop w:val="0"/>
                      <w:marBottom w:val="0"/>
                      <w:divBdr>
                        <w:top w:val="none" w:sz="0" w:space="0" w:color="auto"/>
                        <w:left w:val="none" w:sz="0" w:space="0" w:color="auto"/>
                        <w:bottom w:val="none" w:sz="0" w:space="0" w:color="auto"/>
                        <w:right w:val="none" w:sz="0" w:space="0" w:color="auto"/>
                      </w:divBdr>
                    </w:div>
                  </w:divsChild>
                </w:div>
                <w:div w:id="884563453">
                  <w:marLeft w:val="0"/>
                  <w:marRight w:val="0"/>
                  <w:marTop w:val="0"/>
                  <w:marBottom w:val="0"/>
                  <w:divBdr>
                    <w:top w:val="none" w:sz="0" w:space="0" w:color="auto"/>
                    <w:left w:val="none" w:sz="0" w:space="0" w:color="auto"/>
                    <w:bottom w:val="none" w:sz="0" w:space="0" w:color="auto"/>
                    <w:right w:val="none" w:sz="0" w:space="0" w:color="auto"/>
                  </w:divBdr>
                  <w:divsChild>
                    <w:div w:id="391390682">
                      <w:marLeft w:val="-4125"/>
                      <w:marRight w:val="-1650"/>
                      <w:marTop w:val="0"/>
                      <w:marBottom w:val="0"/>
                      <w:divBdr>
                        <w:top w:val="none" w:sz="0" w:space="0" w:color="auto"/>
                        <w:left w:val="none" w:sz="0" w:space="0" w:color="auto"/>
                        <w:bottom w:val="none" w:sz="0" w:space="0" w:color="auto"/>
                        <w:right w:val="none" w:sz="0" w:space="0" w:color="auto"/>
                      </w:divBdr>
                      <w:divsChild>
                        <w:div w:id="1180657797">
                          <w:marLeft w:val="0"/>
                          <w:marRight w:val="0"/>
                          <w:marTop w:val="0"/>
                          <w:marBottom w:val="300"/>
                          <w:divBdr>
                            <w:top w:val="none" w:sz="0" w:space="0" w:color="auto"/>
                            <w:left w:val="none" w:sz="0" w:space="0" w:color="auto"/>
                            <w:bottom w:val="none" w:sz="0" w:space="0" w:color="auto"/>
                            <w:right w:val="none" w:sz="0" w:space="0" w:color="auto"/>
                          </w:divBdr>
                          <w:divsChild>
                            <w:div w:id="1978534557">
                              <w:marLeft w:val="0"/>
                              <w:marRight w:val="0"/>
                              <w:marTop w:val="0"/>
                              <w:marBottom w:val="0"/>
                              <w:divBdr>
                                <w:top w:val="none" w:sz="0" w:space="0" w:color="auto"/>
                                <w:left w:val="none" w:sz="0" w:space="0" w:color="auto"/>
                                <w:bottom w:val="none" w:sz="0" w:space="0" w:color="auto"/>
                                <w:right w:val="none" w:sz="0" w:space="0" w:color="auto"/>
                              </w:divBdr>
                            </w:div>
                            <w:div w:id="1951157222">
                              <w:marLeft w:val="0"/>
                              <w:marRight w:val="0"/>
                              <w:marTop w:val="0"/>
                              <w:marBottom w:val="0"/>
                              <w:divBdr>
                                <w:top w:val="none" w:sz="0" w:space="0" w:color="auto"/>
                                <w:left w:val="none" w:sz="0" w:space="0" w:color="auto"/>
                                <w:bottom w:val="none" w:sz="0" w:space="0" w:color="auto"/>
                                <w:right w:val="none" w:sz="0" w:space="0" w:color="auto"/>
                              </w:divBdr>
                            </w:div>
                          </w:divsChild>
                        </w:div>
                        <w:div w:id="1396589260">
                          <w:marLeft w:val="0"/>
                          <w:marRight w:val="0"/>
                          <w:marTop w:val="0"/>
                          <w:marBottom w:val="300"/>
                          <w:divBdr>
                            <w:top w:val="none" w:sz="0" w:space="0" w:color="auto"/>
                            <w:left w:val="none" w:sz="0" w:space="0" w:color="auto"/>
                            <w:bottom w:val="none" w:sz="0" w:space="0" w:color="auto"/>
                            <w:right w:val="none" w:sz="0" w:space="0" w:color="auto"/>
                          </w:divBdr>
                          <w:divsChild>
                            <w:div w:id="1966233449">
                              <w:marLeft w:val="0"/>
                              <w:marRight w:val="0"/>
                              <w:marTop w:val="0"/>
                              <w:marBottom w:val="0"/>
                              <w:divBdr>
                                <w:top w:val="none" w:sz="0" w:space="0" w:color="auto"/>
                                <w:left w:val="none" w:sz="0" w:space="0" w:color="auto"/>
                                <w:bottom w:val="none" w:sz="0" w:space="0" w:color="auto"/>
                                <w:right w:val="none" w:sz="0" w:space="0" w:color="auto"/>
                              </w:divBdr>
                            </w:div>
                            <w:div w:id="1479809912">
                              <w:marLeft w:val="0"/>
                              <w:marRight w:val="0"/>
                              <w:marTop w:val="0"/>
                              <w:marBottom w:val="0"/>
                              <w:divBdr>
                                <w:top w:val="none" w:sz="0" w:space="0" w:color="auto"/>
                                <w:left w:val="none" w:sz="0" w:space="0" w:color="auto"/>
                                <w:bottom w:val="none" w:sz="0" w:space="0" w:color="auto"/>
                                <w:right w:val="none" w:sz="0" w:space="0" w:color="auto"/>
                              </w:divBdr>
                              <w:divsChild>
                                <w:div w:id="19261058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013724496">
                  <w:marLeft w:val="-4125"/>
                  <w:marRight w:val="-1650"/>
                  <w:marTop w:val="0"/>
                  <w:marBottom w:val="0"/>
                  <w:divBdr>
                    <w:top w:val="none" w:sz="0" w:space="0" w:color="auto"/>
                    <w:left w:val="none" w:sz="0" w:space="0" w:color="auto"/>
                    <w:bottom w:val="none" w:sz="0" w:space="0" w:color="auto"/>
                    <w:right w:val="none" w:sz="0" w:space="0" w:color="auto"/>
                  </w:divBdr>
                  <w:divsChild>
                    <w:div w:id="173153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257107">
          <w:marLeft w:val="0"/>
          <w:marRight w:val="0"/>
          <w:marTop w:val="0"/>
          <w:marBottom w:val="0"/>
          <w:divBdr>
            <w:top w:val="none" w:sz="0" w:space="0" w:color="auto"/>
            <w:left w:val="none" w:sz="0" w:space="0" w:color="auto"/>
            <w:bottom w:val="none" w:sz="0" w:space="0" w:color="auto"/>
            <w:right w:val="none" w:sz="0" w:space="0" w:color="auto"/>
          </w:divBdr>
        </w:div>
      </w:divsChild>
    </w:div>
    <w:div w:id="1424911704">
      <w:bodyDiv w:val="1"/>
      <w:marLeft w:val="0"/>
      <w:marRight w:val="0"/>
      <w:marTop w:val="0"/>
      <w:marBottom w:val="0"/>
      <w:divBdr>
        <w:top w:val="none" w:sz="0" w:space="0" w:color="auto"/>
        <w:left w:val="none" w:sz="0" w:space="0" w:color="auto"/>
        <w:bottom w:val="none" w:sz="0" w:space="0" w:color="auto"/>
        <w:right w:val="none" w:sz="0" w:space="0" w:color="auto"/>
      </w:divBdr>
    </w:div>
    <w:div w:id="1758945098">
      <w:bodyDiv w:val="1"/>
      <w:marLeft w:val="0"/>
      <w:marRight w:val="0"/>
      <w:marTop w:val="0"/>
      <w:marBottom w:val="0"/>
      <w:divBdr>
        <w:top w:val="none" w:sz="0" w:space="0" w:color="auto"/>
        <w:left w:val="none" w:sz="0" w:space="0" w:color="auto"/>
        <w:bottom w:val="none" w:sz="0" w:space="0" w:color="auto"/>
        <w:right w:val="none" w:sz="0" w:space="0" w:color="auto"/>
      </w:divBdr>
    </w:div>
    <w:div w:id="1898275276">
      <w:bodyDiv w:val="1"/>
      <w:marLeft w:val="0"/>
      <w:marRight w:val="0"/>
      <w:marTop w:val="0"/>
      <w:marBottom w:val="0"/>
      <w:divBdr>
        <w:top w:val="none" w:sz="0" w:space="0" w:color="auto"/>
        <w:left w:val="none" w:sz="0" w:space="0" w:color="auto"/>
        <w:bottom w:val="none" w:sz="0" w:space="0" w:color="auto"/>
        <w:right w:val="none" w:sz="0" w:space="0" w:color="auto"/>
      </w:divBdr>
    </w:div>
    <w:div w:id="19000199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www.figma.com/file/KsmiQV8MvsWzc1WF1H3dMU/BarberTime?node-id=0%3A1&amp;t=VjgZKBLNIM3ElYau-0" TargetMode="External"/><Relationship Id="rId42" Type="http://schemas.openxmlformats.org/officeDocument/2006/relationships/hyperlink" Target="https://github.com/AEITO20SD/20sd-p13-pf-bontemps-rahmi-timo-keeno-ehab/tree/Populaire_Kapsels/BarberTime/BarberTime" TargetMode="External"/><Relationship Id="rId47" Type="http://schemas.openxmlformats.org/officeDocument/2006/relationships/image" Target="media/image22.png"/><Relationship Id="rId63" Type="http://schemas.openxmlformats.org/officeDocument/2006/relationships/hyperlink" Target="https://github.com/AEITO20SD/20sd-p13-pf-bontemps-rahmi-timo-keeno-ehab/commit/3bbccaa6a708a3efeaf7c3a757b775fb7dabb4cb" TargetMode="External"/><Relationship Id="rId68" Type="http://schemas.openxmlformats.org/officeDocument/2006/relationships/hyperlink" Target="https://github.com/AEITO20SD/20sd-p13-pf-bontemps-rahmi-timo-keeno-ehab/commit/3bbccaa6a708a3efeaf7c3a757b775fb7dabb4cb" TargetMode="External"/><Relationship Id="rId84" Type="http://schemas.openxmlformats.org/officeDocument/2006/relationships/header" Target="header2.xml"/><Relationship Id="rId16" Type="http://schemas.openxmlformats.org/officeDocument/2006/relationships/image" Target="media/image2.PNG"/><Relationship Id="rId11" Type="http://schemas.openxmlformats.org/officeDocument/2006/relationships/image" Target="media/image1.wmf"/><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hyperlink" Target="https://github.com/AEITO20SD/20sd-p13-pf-bontemps-rahmi-timo-keeno-ehab/blob/master/Documenten/Daily%20Standup%20KappersApp%2015-11-2022.m4a" TargetMode="External"/><Relationship Id="rId5" Type="http://schemas.openxmlformats.org/officeDocument/2006/relationships/numbering" Target="numbering.xml"/><Relationship Id="rId19" Type="http://schemas.openxmlformats.org/officeDocument/2006/relationships/hyperlink" Target="https://github.com/AEITO20SD/20sd-p13-pf-bontemps-rahmi-timo-keeno-ehab/blob/master/Documenten/Daily%20Standup%20KappersApp%2015-11-2022.m4a" TargetMode="External"/><Relationship Id="rId14" Type="http://schemas.openxmlformats.org/officeDocument/2006/relationships/hyperlink" Target="https://www.figma.com/file/KsmiQV8MvsWzc1WF1H3dMU/BarberTime?node-id=0%3A1&amp;t=aa0cvweKgOcZ8BDf-0" TargetMode="Externa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hyperlink" Target="https://github.com/AEITO20SD/20sd-p13-pf-bontemps-rahmi-timo-keeno-ehab/blob/master/Documenten/Code%20Conventions.docx"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6.jpeg"/><Relationship Id="rId69" Type="http://schemas.openxmlformats.org/officeDocument/2006/relationships/hyperlink" Target="https://github.com/AEITO20SD/20sd-p13-pf-bontemps-rahmi-timo-keeno-ehab/tree/Populaire_Kapsels/BarberTime/BarberTime" TargetMode="External"/><Relationship Id="rId77"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39.png"/><Relationship Id="rId80" Type="http://schemas.openxmlformats.org/officeDocument/2006/relationships/image" Target="media/image44.pn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s://github.com/orgs/AEITO20SD/projects/4/views/1?filterQuery=sprint%3A%22Sprint+4%22" TargetMode="External"/><Relationship Id="rId17" Type="http://schemas.openxmlformats.org/officeDocument/2006/relationships/hyperlink" Target="https://github.com/orgs/AEITO20SD/projects/4/views/1" TargetMode="External"/><Relationship Id="rId25" Type="http://schemas.openxmlformats.org/officeDocument/2006/relationships/hyperlink" Target="https://github.com/AEITO20SD/20sd-p13-pf-bontemps-rahmi-timo-keeno-ehab/tree/Populaire_Kapsels/BarberTime/BarberTime" TargetMode="External"/><Relationship Id="rId33" Type="http://schemas.openxmlformats.org/officeDocument/2006/relationships/image" Target="media/image13.PNG"/><Relationship Id="rId38" Type="http://schemas.openxmlformats.org/officeDocument/2006/relationships/hyperlink" Target="https://github.com/AEITO20SD/20sd-p13-pf-bontemps-rahmi-timo-keeno-ehab/blob/Populaire_Kapsels/BarberTime/BarberTime/Models/PopulairHaircut.cs"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37.png"/><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hyperlink" Target="https://github.com/AEITO20SD/20sd-p13-pf-bontemps-rahmi-timo-keeno-ehab/tree/Populaire_Kapsels/BarberTime/BarberTime" TargetMode="External"/><Relationship Id="rId70" Type="http://schemas.openxmlformats.org/officeDocument/2006/relationships/hyperlink" Target="https://horizoncollege-my.sharepoint.com/personal/j_p_dewit_horizoncollege_nl/_layouts/15/stream.aspx?id=%2Fpersonal%2Fj%5Fp%5Fdewit%5Fhorizoncollege%5Fnl%2FDocuments%2FWIN%5F20221110%5F12%5F57%5F12%5FPro%2Emp4&amp;referrer=Teams%2ETEAMS%2DELECTRON&amp;referrerScenario=p2p%5Fns%2Dbim&amp;ga=1" TargetMode="External"/><Relationship Id="rId75" Type="http://schemas.openxmlformats.org/officeDocument/2006/relationships/hyperlink" Target="https://github.com/AEITO20SD/20sd-p13-pf-bontemps-rahmi-timo-keeno-ehab/commit/3bbccaa6a708a3efeaf7c3a757b775fb7dabb4cb" TargetMode="External"/><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orgs/AEITO20SD/projects/4/views/1" TargetMode="External"/><Relationship Id="rId23" Type="http://schemas.openxmlformats.org/officeDocument/2006/relationships/image" Target="media/image6.png"/><Relationship Id="rId28" Type="http://schemas.openxmlformats.org/officeDocument/2006/relationships/hyperlink" Target="https://github.com/AEITO20SD/20sd-p13-pf-bontemps-rahmi-timo-keeno-ehab/tree/Populaire_Kapsels/BarberTime/BarberTime" TargetMode="External"/><Relationship Id="rId36" Type="http://schemas.openxmlformats.org/officeDocument/2006/relationships/hyperlink" Target="https://github.com/AEITO20SD/20sd-p13-pf-bontemps-rahmi-timo-keeno-ehab/blob/Populaire_Kapsels/BarberTime/BarberTime/Viewmodels/HaircutViewModels.cs"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hyperlink" Target="https://github.com/AEITO20SD/20sd-p13-pf-bontemps-rahmi-timo-keeno-ehab/blob/master/Documenten/Daily%20Standup%20KappersApp%2015-11-2022.m4a" TargetMode="External"/><Relationship Id="rId73" Type="http://schemas.openxmlformats.org/officeDocument/2006/relationships/image" Target="media/image40.png"/><Relationship Id="rId78" Type="http://schemas.openxmlformats.org/officeDocument/2006/relationships/hyperlink" Target="https://horizoncollege-my.sharepoint.com/personal/j_p_dewit_horizoncollege_nl/_layouts/15/stream.aspx?id=%2Fpersonal%2Fj%5Fp%5Fdewit%5Fhorizoncollege%5Fnl%2FDocuments%2FWIN%5F20221110%5F12%5F57%5F12%5FPro%2Emp4&amp;referrer=Teams%2ETEAMS%2DELECTRON&amp;referrerScenario=p2p%5Fns%2Dbim&amp;ga=1" TargetMode="External"/><Relationship Id="rId81" Type="http://schemas.openxmlformats.org/officeDocument/2006/relationships/image" Target="media/image45.png"/><Relationship Id="rId86"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AEITO20SD/20sd-p13-pf-bontemps-rahmi-timo-keeno-ehab/blob/master/Documenten/Code%20Conventions.docx" TargetMode="External"/><Relationship Id="rId18" Type="http://schemas.openxmlformats.org/officeDocument/2006/relationships/image" Target="media/image3.png"/><Relationship Id="rId39" Type="http://schemas.openxmlformats.org/officeDocument/2006/relationships/image" Target="media/image16.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2.png"/><Relationship Id="rId7" Type="http://schemas.openxmlformats.org/officeDocument/2006/relationships/settings" Target="settings.xml"/><Relationship Id="rId71"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github.com/orgs/AEITO20SD/projects/4/views/1?pane=issue&amp;itemId=11366602" TargetMode="External"/><Relationship Id="rId40" Type="http://schemas.openxmlformats.org/officeDocument/2006/relationships/hyperlink" Target="https://github.com/AEITO20SD/20sd-p13-pf-bontemps-rahmi-timo-keeno-ehab/blob/Populaire_Kapsels/BarberTime/BarberTime/Views/Haircutpage.xaml" TargetMode="External"/><Relationship Id="rId45" Type="http://schemas.openxmlformats.org/officeDocument/2006/relationships/image" Target="media/image20.png"/><Relationship Id="rId66" Type="http://schemas.openxmlformats.org/officeDocument/2006/relationships/hyperlink" Target="https://github.com/AEITO20SD/20sd-p13-pf-bontemps-rahmi-timo-keeno-ehab/commit/3bbccaa6a708a3efeaf7c3a757b775fb7dabb4cb" TargetMode="External"/><Relationship Id="rId87" Type="http://schemas.openxmlformats.org/officeDocument/2006/relationships/fontTable" Target="fontTable.xml"/><Relationship Id="rId61" Type="http://schemas.openxmlformats.org/officeDocument/2006/relationships/hyperlink" Target="https://github.com/AEITO20SD/20sd-p13-pf-bontemps-rahmi-timo-keeno-ehab/blob/master/Documenten/Testplan%20(Ehab%20Ait%20Alibou%20BarberTime).docx" TargetMode="External"/><Relationship Id="rId82" Type="http://schemas.openxmlformats.org/officeDocument/2006/relationships/hyperlink" Target="https://github.com/AEITO20SD/20sd-p13-pf-bontemps-rahmi-timo-keeno-ehab/commit/3bbccaa6a708a3efeaf7c3a757b775fb7dabb4cb"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hab\Downloads\Portfolioverslag%20Ehab%20Ait%20Alibou%2015479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cec72800-5930-4e2d-bbf1-3e96f7f97f50" xsi:nil="true"/>
    <TaxCatchAll xmlns="f7cbb314-6746-4884-8f98-45ecca6dcb23" xsi:nil="true"/>
    <lcf76f155ced4ddcb4097134ff3c332f xmlns="cec72800-5930-4e2d-bbf1-3e96f7f97f50">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5A9F5CD408FA488515324C520255FB" ma:contentTypeVersion="15" ma:contentTypeDescription="Create a new document." ma:contentTypeScope="" ma:versionID="c1188ae3e5bfdd8c5ffe1b588b827181">
  <xsd:schema xmlns:xsd="http://www.w3.org/2001/XMLSchema" xmlns:xs="http://www.w3.org/2001/XMLSchema" xmlns:p="http://schemas.microsoft.com/office/2006/metadata/properties" xmlns:ns2="cec72800-5930-4e2d-bbf1-3e96f7f97f50" xmlns:ns3="f7cbb314-6746-4884-8f98-45ecca6dcb23" targetNamespace="http://schemas.microsoft.com/office/2006/metadata/properties" ma:root="true" ma:fieldsID="a2995f96e349839e33da9563eba32fa8" ns2:_="" ns3:_="">
    <xsd:import namespace="cec72800-5930-4e2d-bbf1-3e96f7f97f50"/>
    <xsd:import namespace="f7cbb314-6746-4884-8f98-45ecca6dcb23"/>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Location"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c72800-5930-4e2d-bbf1-3e96f7f97f5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DateTaken" ma:index="11" nillable="true" ma:displayName="MediaServiceDateTaken" ma:hidden="true" ma:internalName="MediaServiceDateTaken"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731f1e09-01cd-4e61-9b53-1578628b587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f7cbb314-6746-4884-8f98-45ecca6dcb23"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e154400-31c4-42fb-a51a-3c29e82fae29}" ma:internalName="TaxCatchAll" ma:showField="CatchAllData" ma:web="f7cbb314-6746-4884-8f98-45ecca6dcb2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71CEC2A-3448-49EB-B0FC-65F466D75C8E}">
  <ds:schemaRefs>
    <ds:schemaRef ds:uri="http://schemas.microsoft.com/office/2006/metadata/properties"/>
    <ds:schemaRef ds:uri="http://schemas.microsoft.com/office/infopath/2007/PartnerControls"/>
    <ds:schemaRef ds:uri="cec72800-5930-4e2d-bbf1-3e96f7f97f50"/>
    <ds:schemaRef ds:uri="f7cbb314-6746-4884-8f98-45ecca6dcb23"/>
  </ds:schemaRefs>
</ds:datastoreItem>
</file>

<file path=customXml/itemProps2.xml><?xml version="1.0" encoding="utf-8"?>
<ds:datastoreItem xmlns:ds="http://schemas.openxmlformats.org/officeDocument/2006/customXml" ds:itemID="{2324D174-8C4B-4080-A03C-D4DA5876AF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c72800-5930-4e2d-bbf1-3e96f7f97f50"/>
    <ds:schemaRef ds:uri="f7cbb314-6746-4884-8f98-45ecca6dcb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A6EF7C3-DD70-4CE1-8E46-810A63201C3C}">
  <ds:schemaRefs>
    <ds:schemaRef ds:uri="http://schemas.openxmlformats.org/officeDocument/2006/bibliography"/>
  </ds:schemaRefs>
</ds:datastoreItem>
</file>

<file path=customXml/itemProps4.xml><?xml version="1.0" encoding="utf-8"?>
<ds:datastoreItem xmlns:ds="http://schemas.openxmlformats.org/officeDocument/2006/customXml" ds:itemID="{567DC076-0FBB-4131-B94C-4F0EB5D3B7F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C:\Users\Ehab\Downloads\Portfolioverslag Ehab Ait Alibou 154797.dotx</Template>
  <TotalTime>33</TotalTime>
  <Pages>50</Pages>
  <Words>7266</Words>
  <Characters>41420</Characters>
  <Application>Microsoft Office Word</Application>
  <DocSecurity>0</DocSecurity>
  <Lines>345</Lines>
  <Paragraphs>97</Paragraphs>
  <ScaleCrop>false</ScaleCrop>
  <HeadingPairs>
    <vt:vector size="6" baseType="variant">
      <vt:variant>
        <vt:lpstr>Titel</vt:lpstr>
      </vt:variant>
      <vt:variant>
        <vt:i4>1</vt:i4>
      </vt:variant>
      <vt:variant>
        <vt:lpstr>Title</vt:lpstr>
      </vt:variant>
      <vt:variant>
        <vt:i4>1</vt:i4>
      </vt:variant>
      <vt:variant>
        <vt:lpstr>Headings</vt:lpstr>
      </vt:variant>
      <vt:variant>
        <vt:i4>5</vt:i4>
      </vt:variant>
    </vt:vector>
  </HeadingPairs>
  <TitlesOfParts>
    <vt:vector size="7" baseType="lpstr">
      <vt:lpstr>Portfolioverslag</vt:lpstr>
      <vt:lpstr/>
      <vt:lpstr>&lt;Inhoud</vt:lpstr>
      <vt:lpstr>Inleiding</vt:lpstr>
      <vt:lpstr>B1-K1: Realiseert Software</vt:lpstr>
      <vt:lpstr>    B1-K1-W1: Realiseert (onderdelen van) software</vt:lpstr>
      <vt:lpstr>        T5: Gerealiseerde User Stories</vt:lpstr>
    </vt:vector>
  </TitlesOfParts>
  <Company/>
  <LinksUpToDate>false</LinksUpToDate>
  <CharactersWithSpaces>48589</CharactersWithSpaces>
  <SharedDoc>false</SharedDoc>
  <HLinks>
    <vt:vector size="432" baseType="variant">
      <vt:variant>
        <vt:i4>7733293</vt:i4>
      </vt:variant>
      <vt:variant>
        <vt:i4>339</vt:i4>
      </vt:variant>
      <vt:variant>
        <vt:i4>0</vt:i4>
      </vt:variant>
      <vt:variant>
        <vt:i4>5</vt:i4>
      </vt:variant>
      <vt:variant>
        <vt:lpwstr>https://github.com/AEITO20SD/20sd-p13-pf-bontemps-rahmi-timo-keeno-ehab/commit/3bbccaa6a708a3efeaf7c3a757b775fb7dabb4cb</vt:lpwstr>
      </vt:variant>
      <vt:variant>
        <vt:lpwstr>diff-6611c87364a2d22cbe91930f00ffd7c74d35d1bafe4c9156d645f584b8675c8a</vt:lpwstr>
      </vt:variant>
      <vt:variant>
        <vt:i4>3604543</vt:i4>
      </vt:variant>
      <vt:variant>
        <vt:i4>336</vt:i4>
      </vt:variant>
      <vt:variant>
        <vt:i4>0</vt:i4>
      </vt:variant>
      <vt:variant>
        <vt:i4>5</vt:i4>
      </vt:variant>
      <vt:variant>
        <vt:lpwstr>https://github.com/AEITO20SD/20sd-p13-pf-bontemps-rahmi-timo-keeno-ehab/blob/master/Documenten/Daily Standup KappersApp 15-11-2022.m4a</vt:lpwstr>
      </vt:variant>
      <vt:variant>
        <vt:lpwstr/>
      </vt:variant>
      <vt:variant>
        <vt:i4>983099</vt:i4>
      </vt:variant>
      <vt:variant>
        <vt:i4>333</vt:i4>
      </vt:variant>
      <vt:variant>
        <vt:i4>0</vt:i4>
      </vt:variant>
      <vt:variant>
        <vt:i4>5</vt:i4>
      </vt:variant>
      <vt:variant>
        <vt:lpwstr>https://horizoncollege-my.sharepoint.com/personal/j_p_dewit_horizoncollege_nl/_layouts/15/stream.aspx?id=%2Fpersonal%2Fj%5Fp%5Fdewit%5Fhorizoncollege%5Fnl%2FDocuments%2FWIN%5F20221110%5F12%5F57%5F12%5FPro%2Emp4&amp;referrer=Teams%2ETEAMS%2DELECTRON&amp;referrerScenario=p2p%5Fns%2Dbim&amp;ga=1</vt:lpwstr>
      </vt:variant>
      <vt:variant>
        <vt:lpwstr/>
      </vt:variant>
      <vt:variant>
        <vt:i4>7733293</vt:i4>
      </vt:variant>
      <vt:variant>
        <vt:i4>330</vt:i4>
      </vt:variant>
      <vt:variant>
        <vt:i4>0</vt:i4>
      </vt:variant>
      <vt:variant>
        <vt:i4>5</vt:i4>
      </vt:variant>
      <vt:variant>
        <vt:lpwstr>https://github.com/AEITO20SD/20sd-p13-pf-bontemps-rahmi-timo-keeno-ehab/commit/3bbccaa6a708a3efeaf7c3a757b775fb7dabb4cb</vt:lpwstr>
      </vt:variant>
      <vt:variant>
        <vt:lpwstr>diff-6611c87364a2d22cbe91930f00ffd7c74d35d1bafe4c9156d645f584b8675c8a</vt:lpwstr>
      </vt:variant>
      <vt:variant>
        <vt:i4>983099</vt:i4>
      </vt:variant>
      <vt:variant>
        <vt:i4>327</vt:i4>
      </vt:variant>
      <vt:variant>
        <vt:i4>0</vt:i4>
      </vt:variant>
      <vt:variant>
        <vt:i4>5</vt:i4>
      </vt:variant>
      <vt:variant>
        <vt:lpwstr>https://horizoncollege-my.sharepoint.com/personal/j_p_dewit_horizoncollege_nl/_layouts/15/stream.aspx?id=%2Fpersonal%2Fj%5Fp%5Fdewit%5Fhorizoncollege%5Fnl%2FDocuments%2FWIN%5F20221110%5F12%5F57%5F12%5FPro%2Emp4&amp;referrer=Teams%2ETEAMS%2DELECTRON&amp;referrerScenario=p2p%5Fns%2Dbim&amp;ga=1</vt:lpwstr>
      </vt:variant>
      <vt:variant>
        <vt:lpwstr/>
      </vt:variant>
      <vt:variant>
        <vt:i4>4456507</vt:i4>
      </vt:variant>
      <vt:variant>
        <vt:i4>324</vt:i4>
      </vt:variant>
      <vt:variant>
        <vt:i4>0</vt:i4>
      </vt:variant>
      <vt:variant>
        <vt:i4>5</vt:i4>
      </vt:variant>
      <vt:variant>
        <vt:lpwstr>https://github.com/AEITO20SD/20sd-p13-pf-bontemps-rahmi-timo-keeno-ehab/tree/Populaire_Kapsels/BarberTime/BarberTime</vt:lpwstr>
      </vt:variant>
      <vt:variant>
        <vt:lpwstr/>
      </vt:variant>
      <vt:variant>
        <vt:i4>7733293</vt:i4>
      </vt:variant>
      <vt:variant>
        <vt:i4>321</vt:i4>
      </vt:variant>
      <vt:variant>
        <vt:i4>0</vt:i4>
      </vt:variant>
      <vt:variant>
        <vt:i4>5</vt:i4>
      </vt:variant>
      <vt:variant>
        <vt:lpwstr>https://github.com/AEITO20SD/20sd-p13-pf-bontemps-rahmi-timo-keeno-ehab/commit/3bbccaa6a708a3efeaf7c3a757b775fb7dabb4cb</vt:lpwstr>
      </vt:variant>
      <vt:variant>
        <vt:lpwstr>diff-6611c87364a2d22cbe91930f00ffd7c74d35d1bafe4c9156d645f584b8675c8a</vt:lpwstr>
      </vt:variant>
      <vt:variant>
        <vt:i4>7733293</vt:i4>
      </vt:variant>
      <vt:variant>
        <vt:i4>318</vt:i4>
      </vt:variant>
      <vt:variant>
        <vt:i4>0</vt:i4>
      </vt:variant>
      <vt:variant>
        <vt:i4>5</vt:i4>
      </vt:variant>
      <vt:variant>
        <vt:lpwstr>https://github.com/AEITO20SD/20sd-p13-pf-bontemps-rahmi-timo-keeno-ehab/commit/3bbccaa6a708a3efeaf7c3a757b775fb7dabb4cb</vt:lpwstr>
      </vt:variant>
      <vt:variant>
        <vt:lpwstr>diff-6611c87364a2d22cbe91930f00ffd7c74d35d1bafe4c9156d645f584b8675c8a</vt:lpwstr>
      </vt:variant>
      <vt:variant>
        <vt:i4>3604543</vt:i4>
      </vt:variant>
      <vt:variant>
        <vt:i4>315</vt:i4>
      </vt:variant>
      <vt:variant>
        <vt:i4>0</vt:i4>
      </vt:variant>
      <vt:variant>
        <vt:i4>5</vt:i4>
      </vt:variant>
      <vt:variant>
        <vt:lpwstr>https://github.com/AEITO20SD/20sd-p13-pf-bontemps-rahmi-timo-keeno-ehab/blob/master/Documenten/Daily Standup KappersApp 15-11-2022.m4a</vt:lpwstr>
      </vt:variant>
      <vt:variant>
        <vt:lpwstr/>
      </vt:variant>
      <vt:variant>
        <vt:i4>7733293</vt:i4>
      </vt:variant>
      <vt:variant>
        <vt:i4>312</vt:i4>
      </vt:variant>
      <vt:variant>
        <vt:i4>0</vt:i4>
      </vt:variant>
      <vt:variant>
        <vt:i4>5</vt:i4>
      </vt:variant>
      <vt:variant>
        <vt:lpwstr>https://github.com/AEITO20SD/20sd-p13-pf-bontemps-rahmi-timo-keeno-ehab/commit/3bbccaa6a708a3efeaf7c3a757b775fb7dabb4cb</vt:lpwstr>
      </vt:variant>
      <vt:variant>
        <vt:lpwstr>diff-6611c87364a2d22cbe91930f00ffd7c74d35d1bafe4c9156d645f584b8675c8a</vt:lpwstr>
      </vt:variant>
      <vt:variant>
        <vt:i4>4456507</vt:i4>
      </vt:variant>
      <vt:variant>
        <vt:i4>309</vt:i4>
      </vt:variant>
      <vt:variant>
        <vt:i4>0</vt:i4>
      </vt:variant>
      <vt:variant>
        <vt:i4>5</vt:i4>
      </vt:variant>
      <vt:variant>
        <vt:lpwstr>https://github.com/AEITO20SD/20sd-p13-pf-bontemps-rahmi-timo-keeno-ehab/tree/Populaire_Kapsels/BarberTime/BarberTime</vt:lpwstr>
      </vt:variant>
      <vt:variant>
        <vt:lpwstr/>
      </vt:variant>
      <vt:variant>
        <vt:i4>6094919</vt:i4>
      </vt:variant>
      <vt:variant>
        <vt:i4>306</vt:i4>
      </vt:variant>
      <vt:variant>
        <vt:i4>0</vt:i4>
      </vt:variant>
      <vt:variant>
        <vt:i4>5</vt:i4>
      </vt:variant>
      <vt:variant>
        <vt:lpwstr>https://github.com/AEITO20SD/20sd-p13-pf-bontemps-rahmi-timo-keeno-ehab/blob/master/Documenten/Testplan (Ehab Ait Alibou BarberTime).docx</vt:lpwstr>
      </vt:variant>
      <vt:variant>
        <vt:lpwstr/>
      </vt:variant>
      <vt:variant>
        <vt:i4>6094919</vt:i4>
      </vt:variant>
      <vt:variant>
        <vt:i4>303</vt:i4>
      </vt:variant>
      <vt:variant>
        <vt:i4>0</vt:i4>
      </vt:variant>
      <vt:variant>
        <vt:i4>5</vt:i4>
      </vt:variant>
      <vt:variant>
        <vt:lpwstr>https://github.com/AEITO20SD/20sd-p13-pf-bontemps-rahmi-timo-keeno-ehab/blob/master/Documenten/Testplan (Ehab Ait Alibou BarberTime).docx</vt:lpwstr>
      </vt:variant>
      <vt:variant>
        <vt:lpwstr/>
      </vt:variant>
      <vt:variant>
        <vt:i4>6094919</vt:i4>
      </vt:variant>
      <vt:variant>
        <vt:i4>300</vt:i4>
      </vt:variant>
      <vt:variant>
        <vt:i4>0</vt:i4>
      </vt:variant>
      <vt:variant>
        <vt:i4>5</vt:i4>
      </vt:variant>
      <vt:variant>
        <vt:lpwstr>https://github.com/AEITO20SD/20sd-p13-pf-bontemps-rahmi-timo-keeno-ehab/blob/master/Documenten/Testplan (Ehab Ait Alibou BarberTime).docx</vt:lpwstr>
      </vt:variant>
      <vt:variant>
        <vt:lpwstr/>
      </vt:variant>
      <vt:variant>
        <vt:i4>3342440</vt:i4>
      </vt:variant>
      <vt:variant>
        <vt:i4>297</vt:i4>
      </vt:variant>
      <vt:variant>
        <vt:i4>0</vt:i4>
      </vt:variant>
      <vt:variant>
        <vt:i4>5</vt:i4>
      </vt:variant>
      <vt:variant>
        <vt:lpwstr>https://github.com/orgs/AEITO20SD/projects/4/views/1?pane=issue&amp;itemId=11366602</vt:lpwstr>
      </vt:variant>
      <vt:variant>
        <vt:lpwstr/>
      </vt:variant>
      <vt:variant>
        <vt:i4>6094919</vt:i4>
      </vt:variant>
      <vt:variant>
        <vt:i4>294</vt:i4>
      </vt:variant>
      <vt:variant>
        <vt:i4>0</vt:i4>
      </vt:variant>
      <vt:variant>
        <vt:i4>5</vt:i4>
      </vt:variant>
      <vt:variant>
        <vt:lpwstr>https://github.com/AEITO20SD/20sd-p13-pf-bontemps-rahmi-timo-keeno-ehab/blob/master/Documenten/Testplan (Ehab Ait Alibou BarberTime).docx</vt:lpwstr>
      </vt:variant>
      <vt:variant>
        <vt:lpwstr/>
      </vt:variant>
      <vt:variant>
        <vt:i4>3342440</vt:i4>
      </vt:variant>
      <vt:variant>
        <vt:i4>291</vt:i4>
      </vt:variant>
      <vt:variant>
        <vt:i4>0</vt:i4>
      </vt:variant>
      <vt:variant>
        <vt:i4>5</vt:i4>
      </vt:variant>
      <vt:variant>
        <vt:lpwstr>https://github.com/orgs/AEITO20SD/projects/4/views/1?pane=issue&amp;itemId=11366602</vt:lpwstr>
      </vt:variant>
      <vt:variant>
        <vt:lpwstr/>
      </vt:variant>
      <vt:variant>
        <vt:i4>4456507</vt:i4>
      </vt:variant>
      <vt:variant>
        <vt:i4>288</vt:i4>
      </vt:variant>
      <vt:variant>
        <vt:i4>0</vt:i4>
      </vt:variant>
      <vt:variant>
        <vt:i4>5</vt:i4>
      </vt:variant>
      <vt:variant>
        <vt:lpwstr>https://github.com/AEITO20SD/20sd-p13-pf-bontemps-rahmi-timo-keeno-ehab/tree/Populaire_Kapsels/BarberTime/BarberTime</vt:lpwstr>
      </vt:variant>
      <vt:variant>
        <vt:lpwstr/>
      </vt:variant>
      <vt:variant>
        <vt:i4>3801095</vt:i4>
      </vt:variant>
      <vt:variant>
        <vt:i4>282</vt:i4>
      </vt:variant>
      <vt:variant>
        <vt:i4>0</vt:i4>
      </vt:variant>
      <vt:variant>
        <vt:i4>5</vt:i4>
      </vt:variant>
      <vt:variant>
        <vt:lpwstr>https://github.com/AEITO20SD/20sd-p13-pf-bontemps-rahmi-timo-keeno-ehab/blob/Populaire_Kapsels/BarberTime/BarberTime/Views/Haircutpage.xaml</vt:lpwstr>
      </vt:variant>
      <vt:variant>
        <vt:lpwstr/>
      </vt:variant>
      <vt:variant>
        <vt:i4>2424833</vt:i4>
      </vt:variant>
      <vt:variant>
        <vt:i4>279</vt:i4>
      </vt:variant>
      <vt:variant>
        <vt:i4>0</vt:i4>
      </vt:variant>
      <vt:variant>
        <vt:i4>5</vt:i4>
      </vt:variant>
      <vt:variant>
        <vt:lpwstr>https://github.com/AEITO20SD/20sd-p13-pf-bontemps-rahmi-timo-keeno-ehab/blob/Populaire_Kapsels/BarberTime/BarberTime/Models/PopulairHaircut.cs</vt:lpwstr>
      </vt:variant>
      <vt:variant>
        <vt:lpwstr/>
      </vt:variant>
      <vt:variant>
        <vt:i4>4784253</vt:i4>
      </vt:variant>
      <vt:variant>
        <vt:i4>276</vt:i4>
      </vt:variant>
      <vt:variant>
        <vt:i4>0</vt:i4>
      </vt:variant>
      <vt:variant>
        <vt:i4>5</vt:i4>
      </vt:variant>
      <vt:variant>
        <vt:lpwstr>https://github.com/AEITO20SD/20sd-p13-pf-bontemps-rahmi-timo-keeno-ehab/blob/Populaire_Kapsels/BarberTime/BarberTime/Viewmodels/HaircutViewModels.cs</vt:lpwstr>
      </vt:variant>
      <vt:variant>
        <vt:lpwstr/>
      </vt:variant>
      <vt:variant>
        <vt:i4>5308437</vt:i4>
      </vt:variant>
      <vt:variant>
        <vt:i4>273</vt:i4>
      </vt:variant>
      <vt:variant>
        <vt:i4>0</vt:i4>
      </vt:variant>
      <vt:variant>
        <vt:i4>5</vt:i4>
      </vt:variant>
      <vt:variant>
        <vt:lpwstr>https://github.com/AEITO20SD/20sd-p13-pf-bontemps-rahmi-timo-keeno-ehab/blob/master/Documenten/Code Conventions.docx</vt:lpwstr>
      </vt:variant>
      <vt:variant>
        <vt:lpwstr/>
      </vt:variant>
      <vt:variant>
        <vt:i4>4456507</vt:i4>
      </vt:variant>
      <vt:variant>
        <vt:i4>270</vt:i4>
      </vt:variant>
      <vt:variant>
        <vt:i4>0</vt:i4>
      </vt:variant>
      <vt:variant>
        <vt:i4>5</vt:i4>
      </vt:variant>
      <vt:variant>
        <vt:lpwstr>https://github.com/AEITO20SD/20sd-p13-pf-bontemps-rahmi-timo-keeno-ehab/tree/Populaire_Kapsels/BarberTime/BarberTime</vt:lpwstr>
      </vt:variant>
      <vt:variant>
        <vt:lpwstr/>
      </vt:variant>
      <vt:variant>
        <vt:i4>4456507</vt:i4>
      </vt:variant>
      <vt:variant>
        <vt:i4>267</vt:i4>
      </vt:variant>
      <vt:variant>
        <vt:i4>0</vt:i4>
      </vt:variant>
      <vt:variant>
        <vt:i4>5</vt:i4>
      </vt:variant>
      <vt:variant>
        <vt:lpwstr>https://github.com/AEITO20SD/20sd-p13-pf-bontemps-rahmi-timo-keeno-ehab/tree/Populaire_Kapsels/BarberTime/BarberTime</vt:lpwstr>
      </vt:variant>
      <vt:variant>
        <vt:lpwstr/>
      </vt:variant>
      <vt:variant>
        <vt:i4>3342440</vt:i4>
      </vt:variant>
      <vt:variant>
        <vt:i4>264</vt:i4>
      </vt:variant>
      <vt:variant>
        <vt:i4>0</vt:i4>
      </vt:variant>
      <vt:variant>
        <vt:i4>5</vt:i4>
      </vt:variant>
      <vt:variant>
        <vt:lpwstr>https://github.com/orgs/AEITO20SD/projects/4/views/1?pane=issue&amp;itemId=11366602</vt:lpwstr>
      </vt:variant>
      <vt:variant>
        <vt:lpwstr/>
      </vt:variant>
      <vt:variant>
        <vt:i4>2097255</vt:i4>
      </vt:variant>
      <vt:variant>
        <vt:i4>261</vt:i4>
      </vt:variant>
      <vt:variant>
        <vt:i4>0</vt:i4>
      </vt:variant>
      <vt:variant>
        <vt:i4>5</vt:i4>
      </vt:variant>
      <vt:variant>
        <vt:lpwstr>https://www.figma.com/file/KsmiQV8MvsWzc1WF1H3dMU/BarberTime?node-id=0%3A1&amp;t=VjgZKBLNIM3ElYau-0</vt:lpwstr>
      </vt:variant>
      <vt:variant>
        <vt:lpwstr/>
      </vt:variant>
      <vt:variant>
        <vt:i4>3604543</vt:i4>
      </vt:variant>
      <vt:variant>
        <vt:i4>258</vt:i4>
      </vt:variant>
      <vt:variant>
        <vt:i4>0</vt:i4>
      </vt:variant>
      <vt:variant>
        <vt:i4>5</vt:i4>
      </vt:variant>
      <vt:variant>
        <vt:lpwstr>https://github.com/AEITO20SD/20sd-p13-pf-bontemps-rahmi-timo-keeno-ehab/blob/master/Documenten/Daily Standup KappersApp 15-11-2022.m4a</vt:lpwstr>
      </vt:variant>
      <vt:variant>
        <vt:lpwstr/>
      </vt:variant>
      <vt:variant>
        <vt:i4>4784197</vt:i4>
      </vt:variant>
      <vt:variant>
        <vt:i4>255</vt:i4>
      </vt:variant>
      <vt:variant>
        <vt:i4>0</vt:i4>
      </vt:variant>
      <vt:variant>
        <vt:i4>5</vt:i4>
      </vt:variant>
      <vt:variant>
        <vt:lpwstr>https://github.com/orgs/AEITO20SD/projects/4/views/1</vt:lpwstr>
      </vt:variant>
      <vt:variant>
        <vt:lpwstr/>
      </vt:variant>
      <vt:variant>
        <vt:i4>4784197</vt:i4>
      </vt:variant>
      <vt:variant>
        <vt:i4>252</vt:i4>
      </vt:variant>
      <vt:variant>
        <vt:i4>0</vt:i4>
      </vt:variant>
      <vt:variant>
        <vt:i4>5</vt:i4>
      </vt:variant>
      <vt:variant>
        <vt:lpwstr>https://github.com/orgs/AEITO20SD/projects/4/views/1</vt:lpwstr>
      </vt:variant>
      <vt:variant>
        <vt:lpwstr/>
      </vt:variant>
      <vt:variant>
        <vt:i4>8061040</vt:i4>
      </vt:variant>
      <vt:variant>
        <vt:i4>249</vt:i4>
      </vt:variant>
      <vt:variant>
        <vt:i4>0</vt:i4>
      </vt:variant>
      <vt:variant>
        <vt:i4>5</vt:i4>
      </vt:variant>
      <vt:variant>
        <vt:lpwstr>https://www.figma.com/file/KsmiQV8MvsWzc1WF1H3dMU/BarberTime?node-id=0%3A1&amp;t=aa0cvweKgOcZ8BDf-0</vt:lpwstr>
      </vt:variant>
      <vt:variant>
        <vt:lpwstr/>
      </vt:variant>
      <vt:variant>
        <vt:i4>5308437</vt:i4>
      </vt:variant>
      <vt:variant>
        <vt:i4>246</vt:i4>
      </vt:variant>
      <vt:variant>
        <vt:i4>0</vt:i4>
      </vt:variant>
      <vt:variant>
        <vt:i4>5</vt:i4>
      </vt:variant>
      <vt:variant>
        <vt:lpwstr>https://github.com/AEITO20SD/20sd-p13-pf-bontemps-rahmi-timo-keeno-ehab/blob/master/Documenten/Code Conventions.docx</vt:lpwstr>
      </vt:variant>
      <vt:variant>
        <vt:lpwstr/>
      </vt:variant>
      <vt:variant>
        <vt:i4>65549</vt:i4>
      </vt:variant>
      <vt:variant>
        <vt:i4>243</vt:i4>
      </vt:variant>
      <vt:variant>
        <vt:i4>0</vt:i4>
      </vt:variant>
      <vt:variant>
        <vt:i4>5</vt:i4>
      </vt:variant>
      <vt:variant>
        <vt:lpwstr>https://github.com/orgs/AEITO20SD/projects/4/views/1?filterQuery=sprint%3A%22Sprint+4%22</vt:lpwstr>
      </vt:variant>
      <vt:variant>
        <vt:lpwstr/>
      </vt:variant>
      <vt:variant>
        <vt:i4>1507381</vt:i4>
      </vt:variant>
      <vt:variant>
        <vt:i4>236</vt:i4>
      </vt:variant>
      <vt:variant>
        <vt:i4>0</vt:i4>
      </vt:variant>
      <vt:variant>
        <vt:i4>5</vt:i4>
      </vt:variant>
      <vt:variant>
        <vt:lpwstr/>
      </vt:variant>
      <vt:variant>
        <vt:lpwstr>_Toc114049485</vt:lpwstr>
      </vt:variant>
      <vt:variant>
        <vt:i4>1507381</vt:i4>
      </vt:variant>
      <vt:variant>
        <vt:i4>230</vt:i4>
      </vt:variant>
      <vt:variant>
        <vt:i4>0</vt:i4>
      </vt:variant>
      <vt:variant>
        <vt:i4>5</vt:i4>
      </vt:variant>
      <vt:variant>
        <vt:lpwstr/>
      </vt:variant>
      <vt:variant>
        <vt:lpwstr>_Toc114049484</vt:lpwstr>
      </vt:variant>
      <vt:variant>
        <vt:i4>1507381</vt:i4>
      </vt:variant>
      <vt:variant>
        <vt:i4>224</vt:i4>
      </vt:variant>
      <vt:variant>
        <vt:i4>0</vt:i4>
      </vt:variant>
      <vt:variant>
        <vt:i4>5</vt:i4>
      </vt:variant>
      <vt:variant>
        <vt:lpwstr/>
      </vt:variant>
      <vt:variant>
        <vt:lpwstr>_Toc114049483</vt:lpwstr>
      </vt:variant>
      <vt:variant>
        <vt:i4>1507381</vt:i4>
      </vt:variant>
      <vt:variant>
        <vt:i4>218</vt:i4>
      </vt:variant>
      <vt:variant>
        <vt:i4>0</vt:i4>
      </vt:variant>
      <vt:variant>
        <vt:i4>5</vt:i4>
      </vt:variant>
      <vt:variant>
        <vt:lpwstr/>
      </vt:variant>
      <vt:variant>
        <vt:lpwstr>_Toc114049482</vt:lpwstr>
      </vt:variant>
      <vt:variant>
        <vt:i4>1507381</vt:i4>
      </vt:variant>
      <vt:variant>
        <vt:i4>212</vt:i4>
      </vt:variant>
      <vt:variant>
        <vt:i4>0</vt:i4>
      </vt:variant>
      <vt:variant>
        <vt:i4>5</vt:i4>
      </vt:variant>
      <vt:variant>
        <vt:lpwstr/>
      </vt:variant>
      <vt:variant>
        <vt:lpwstr>_Toc114049481</vt:lpwstr>
      </vt:variant>
      <vt:variant>
        <vt:i4>1507381</vt:i4>
      </vt:variant>
      <vt:variant>
        <vt:i4>206</vt:i4>
      </vt:variant>
      <vt:variant>
        <vt:i4>0</vt:i4>
      </vt:variant>
      <vt:variant>
        <vt:i4>5</vt:i4>
      </vt:variant>
      <vt:variant>
        <vt:lpwstr/>
      </vt:variant>
      <vt:variant>
        <vt:lpwstr>_Toc114049480</vt:lpwstr>
      </vt:variant>
      <vt:variant>
        <vt:i4>1572917</vt:i4>
      </vt:variant>
      <vt:variant>
        <vt:i4>200</vt:i4>
      </vt:variant>
      <vt:variant>
        <vt:i4>0</vt:i4>
      </vt:variant>
      <vt:variant>
        <vt:i4>5</vt:i4>
      </vt:variant>
      <vt:variant>
        <vt:lpwstr/>
      </vt:variant>
      <vt:variant>
        <vt:lpwstr>_Toc114049479</vt:lpwstr>
      </vt:variant>
      <vt:variant>
        <vt:i4>1572917</vt:i4>
      </vt:variant>
      <vt:variant>
        <vt:i4>194</vt:i4>
      </vt:variant>
      <vt:variant>
        <vt:i4>0</vt:i4>
      </vt:variant>
      <vt:variant>
        <vt:i4>5</vt:i4>
      </vt:variant>
      <vt:variant>
        <vt:lpwstr/>
      </vt:variant>
      <vt:variant>
        <vt:lpwstr>_Toc114049478</vt:lpwstr>
      </vt:variant>
      <vt:variant>
        <vt:i4>1572917</vt:i4>
      </vt:variant>
      <vt:variant>
        <vt:i4>188</vt:i4>
      </vt:variant>
      <vt:variant>
        <vt:i4>0</vt:i4>
      </vt:variant>
      <vt:variant>
        <vt:i4>5</vt:i4>
      </vt:variant>
      <vt:variant>
        <vt:lpwstr/>
      </vt:variant>
      <vt:variant>
        <vt:lpwstr>_Toc114049477</vt:lpwstr>
      </vt:variant>
      <vt:variant>
        <vt:i4>1572917</vt:i4>
      </vt:variant>
      <vt:variant>
        <vt:i4>182</vt:i4>
      </vt:variant>
      <vt:variant>
        <vt:i4>0</vt:i4>
      </vt:variant>
      <vt:variant>
        <vt:i4>5</vt:i4>
      </vt:variant>
      <vt:variant>
        <vt:lpwstr/>
      </vt:variant>
      <vt:variant>
        <vt:lpwstr>_Toc114049476</vt:lpwstr>
      </vt:variant>
      <vt:variant>
        <vt:i4>1572917</vt:i4>
      </vt:variant>
      <vt:variant>
        <vt:i4>176</vt:i4>
      </vt:variant>
      <vt:variant>
        <vt:i4>0</vt:i4>
      </vt:variant>
      <vt:variant>
        <vt:i4>5</vt:i4>
      </vt:variant>
      <vt:variant>
        <vt:lpwstr/>
      </vt:variant>
      <vt:variant>
        <vt:lpwstr>_Toc114049475</vt:lpwstr>
      </vt:variant>
      <vt:variant>
        <vt:i4>1572917</vt:i4>
      </vt:variant>
      <vt:variant>
        <vt:i4>170</vt:i4>
      </vt:variant>
      <vt:variant>
        <vt:i4>0</vt:i4>
      </vt:variant>
      <vt:variant>
        <vt:i4>5</vt:i4>
      </vt:variant>
      <vt:variant>
        <vt:lpwstr/>
      </vt:variant>
      <vt:variant>
        <vt:lpwstr>_Toc114049474</vt:lpwstr>
      </vt:variant>
      <vt:variant>
        <vt:i4>1572917</vt:i4>
      </vt:variant>
      <vt:variant>
        <vt:i4>164</vt:i4>
      </vt:variant>
      <vt:variant>
        <vt:i4>0</vt:i4>
      </vt:variant>
      <vt:variant>
        <vt:i4>5</vt:i4>
      </vt:variant>
      <vt:variant>
        <vt:lpwstr/>
      </vt:variant>
      <vt:variant>
        <vt:lpwstr>_Toc114049473</vt:lpwstr>
      </vt:variant>
      <vt:variant>
        <vt:i4>1572917</vt:i4>
      </vt:variant>
      <vt:variant>
        <vt:i4>158</vt:i4>
      </vt:variant>
      <vt:variant>
        <vt:i4>0</vt:i4>
      </vt:variant>
      <vt:variant>
        <vt:i4>5</vt:i4>
      </vt:variant>
      <vt:variant>
        <vt:lpwstr/>
      </vt:variant>
      <vt:variant>
        <vt:lpwstr>_Toc114049472</vt:lpwstr>
      </vt:variant>
      <vt:variant>
        <vt:i4>1572917</vt:i4>
      </vt:variant>
      <vt:variant>
        <vt:i4>152</vt:i4>
      </vt:variant>
      <vt:variant>
        <vt:i4>0</vt:i4>
      </vt:variant>
      <vt:variant>
        <vt:i4>5</vt:i4>
      </vt:variant>
      <vt:variant>
        <vt:lpwstr/>
      </vt:variant>
      <vt:variant>
        <vt:lpwstr>_Toc114049471</vt:lpwstr>
      </vt:variant>
      <vt:variant>
        <vt:i4>1572917</vt:i4>
      </vt:variant>
      <vt:variant>
        <vt:i4>146</vt:i4>
      </vt:variant>
      <vt:variant>
        <vt:i4>0</vt:i4>
      </vt:variant>
      <vt:variant>
        <vt:i4>5</vt:i4>
      </vt:variant>
      <vt:variant>
        <vt:lpwstr/>
      </vt:variant>
      <vt:variant>
        <vt:lpwstr>_Toc114049470</vt:lpwstr>
      </vt:variant>
      <vt:variant>
        <vt:i4>1638453</vt:i4>
      </vt:variant>
      <vt:variant>
        <vt:i4>140</vt:i4>
      </vt:variant>
      <vt:variant>
        <vt:i4>0</vt:i4>
      </vt:variant>
      <vt:variant>
        <vt:i4>5</vt:i4>
      </vt:variant>
      <vt:variant>
        <vt:lpwstr/>
      </vt:variant>
      <vt:variant>
        <vt:lpwstr>_Toc114049469</vt:lpwstr>
      </vt:variant>
      <vt:variant>
        <vt:i4>1638453</vt:i4>
      </vt:variant>
      <vt:variant>
        <vt:i4>134</vt:i4>
      </vt:variant>
      <vt:variant>
        <vt:i4>0</vt:i4>
      </vt:variant>
      <vt:variant>
        <vt:i4>5</vt:i4>
      </vt:variant>
      <vt:variant>
        <vt:lpwstr/>
      </vt:variant>
      <vt:variant>
        <vt:lpwstr>_Toc114049468</vt:lpwstr>
      </vt:variant>
      <vt:variant>
        <vt:i4>1638453</vt:i4>
      </vt:variant>
      <vt:variant>
        <vt:i4>128</vt:i4>
      </vt:variant>
      <vt:variant>
        <vt:i4>0</vt:i4>
      </vt:variant>
      <vt:variant>
        <vt:i4>5</vt:i4>
      </vt:variant>
      <vt:variant>
        <vt:lpwstr/>
      </vt:variant>
      <vt:variant>
        <vt:lpwstr>_Toc114049467</vt:lpwstr>
      </vt:variant>
      <vt:variant>
        <vt:i4>1638453</vt:i4>
      </vt:variant>
      <vt:variant>
        <vt:i4>122</vt:i4>
      </vt:variant>
      <vt:variant>
        <vt:i4>0</vt:i4>
      </vt:variant>
      <vt:variant>
        <vt:i4>5</vt:i4>
      </vt:variant>
      <vt:variant>
        <vt:lpwstr/>
      </vt:variant>
      <vt:variant>
        <vt:lpwstr>_Toc114049466</vt:lpwstr>
      </vt:variant>
      <vt:variant>
        <vt:i4>1638453</vt:i4>
      </vt:variant>
      <vt:variant>
        <vt:i4>116</vt:i4>
      </vt:variant>
      <vt:variant>
        <vt:i4>0</vt:i4>
      </vt:variant>
      <vt:variant>
        <vt:i4>5</vt:i4>
      </vt:variant>
      <vt:variant>
        <vt:lpwstr/>
      </vt:variant>
      <vt:variant>
        <vt:lpwstr>_Toc114049465</vt:lpwstr>
      </vt:variant>
      <vt:variant>
        <vt:i4>1638453</vt:i4>
      </vt:variant>
      <vt:variant>
        <vt:i4>110</vt:i4>
      </vt:variant>
      <vt:variant>
        <vt:i4>0</vt:i4>
      </vt:variant>
      <vt:variant>
        <vt:i4>5</vt:i4>
      </vt:variant>
      <vt:variant>
        <vt:lpwstr/>
      </vt:variant>
      <vt:variant>
        <vt:lpwstr>_Toc114049464</vt:lpwstr>
      </vt:variant>
      <vt:variant>
        <vt:i4>1638453</vt:i4>
      </vt:variant>
      <vt:variant>
        <vt:i4>104</vt:i4>
      </vt:variant>
      <vt:variant>
        <vt:i4>0</vt:i4>
      </vt:variant>
      <vt:variant>
        <vt:i4>5</vt:i4>
      </vt:variant>
      <vt:variant>
        <vt:lpwstr/>
      </vt:variant>
      <vt:variant>
        <vt:lpwstr>_Toc114049463</vt:lpwstr>
      </vt:variant>
      <vt:variant>
        <vt:i4>1638453</vt:i4>
      </vt:variant>
      <vt:variant>
        <vt:i4>98</vt:i4>
      </vt:variant>
      <vt:variant>
        <vt:i4>0</vt:i4>
      </vt:variant>
      <vt:variant>
        <vt:i4>5</vt:i4>
      </vt:variant>
      <vt:variant>
        <vt:lpwstr/>
      </vt:variant>
      <vt:variant>
        <vt:lpwstr>_Toc114049462</vt:lpwstr>
      </vt:variant>
      <vt:variant>
        <vt:i4>1638453</vt:i4>
      </vt:variant>
      <vt:variant>
        <vt:i4>92</vt:i4>
      </vt:variant>
      <vt:variant>
        <vt:i4>0</vt:i4>
      </vt:variant>
      <vt:variant>
        <vt:i4>5</vt:i4>
      </vt:variant>
      <vt:variant>
        <vt:lpwstr/>
      </vt:variant>
      <vt:variant>
        <vt:lpwstr>_Toc114049461</vt:lpwstr>
      </vt:variant>
      <vt:variant>
        <vt:i4>1638453</vt:i4>
      </vt:variant>
      <vt:variant>
        <vt:i4>86</vt:i4>
      </vt:variant>
      <vt:variant>
        <vt:i4>0</vt:i4>
      </vt:variant>
      <vt:variant>
        <vt:i4>5</vt:i4>
      </vt:variant>
      <vt:variant>
        <vt:lpwstr/>
      </vt:variant>
      <vt:variant>
        <vt:lpwstr>_Toc114049460</vt:lpwstr>
      </vt:variant>
      <vt:variant>
        <vt:i4>1703989</vt:i4>
      </vt:variant>
      <vt:variant>
        <vt:i4>80</vt:i4>
      </vt:variant>
      <vt:variant>
        <vt:i4>0</vt:i4>
      </vt:variant>
      <vt:variant>
        <vt:i4>5</vt:i4>
      </vt:variant>
      <vt:variant>
        <vt:lpwstr/>
      </vt:variant>
      <vt:variant>
        <vt:lpwstr>_Toc114049459</vt:lpwstr>
      </vt:variant>
      <vt:variant>
        <vt:i4>1703989</vt:i4>
      </vt:variant>
      <vt:variant>
        <vt:i4>74</vt:i4>
      </vt:variant>
      <vt:variant>
        <vt:i4>0</vt:i4>
      </vt:variant>
      <vt:variant>
        <vt:i4>5</vt:i4>
      </vt:variant>
      <vt:variant>
        <vt:lpwstr/>
      </vt:variant>
      <vt:variant>
        <vt:lpwstr>_Toc114049458</vt:lpwstr>
      </vt:variant>
      <vt:variant>
        <vt:i4>1703989</vt:i4>
      </vt:variant>
      <vt:variant>
        <vt:i4>68</vt:i4>
      </vt:variant>
      <vt:variant>
        <vt:i4>0</vt:i4>
      </vt:variant>
      <vt:variant>
        <vt:i4>5</vt:i4>
      </vt:variant>
      <vt:variant>
        <vt:lpwstr/>
      </vt:variant>
      <vt:variant>
        <vt:lpwstr>_Toc114049457</vt:lpwstr>
      </vt:variant>
      <vt:variant>
        <vt:i4>1703989</vt:i4>
      </vt:variant>
      <vt:variant>
        <vt:i4>62</vt:i4>
      </vt:variant>
      <vt:variant>
        <vt:i4>0</vt:i4>
      </vt:variant>
      <vt:variant>
        <vt:i4>5</vt:i4>
      </vt:variant>
      <vt:variant>
        <vt:lpwstr/>
      </vt:variant>
      <vt:variant>
        <vt:lpwstr>_Toc114049456</vt:lpwstr>
      </vt:variant>
      <vt:variant>
        <vt:i4>1703989</vt:i4>
      </vt:variant>
      <vt:variant>
        <vt:i4>56</vt:i4>
      </vt:variant>
      <vt:variant>
        <vt:i4>0</vt:i4>
      </vt:variant>
      <vt:variant>
        <vt:i4>5</vt:i4>
      </vt:variant>
      <vt:variant>
        <vt:lpwstr/>
      </vt:variant>
      <vt:variant>
        <vt:lpwstr>_Toc114049455</vt:lpwstr>
      </vt:variant>
      <vt:variant>
        <vt:i4>1703989</vt:i4>
      </vt:variant>
      <vt:variant>
        <vt:i4>50</vt:i4>
      </vt:variant>
      <vt:variant>
        <vt:i4>0</vt:i4>
      </vt:variant>
      <vt:variant>
        <vt:i4>5</vt:i4>
      </vt:variant>
      <vt:variant>
        <vt:lpwstr/>
      </vt:variant>
      <vt:variant>
        <vt:lpwstr>_Toc114049454</vt:lpwstr>
      </vt:variant>
      <vt:variant>
        <vt:i4>1703989</vt:i4>
      </vt:variant>
      <vt:variant>
        <vt:i4>44</vt:i4>
      </vt:variant>
      <vt:variant>
        <vt:i4>0</vt:i4>
      </vt:variant>
      <vt:variant>
        <vt:i4>5</vt:i4>
      </vt:variant>
      <vt:variant>
        <vt:lpwstr/>
      </vt:variant>
      <vt:variant>
        <vt:lpwstr>_Toc114049453</vt:lpwstr>
      </vt:variant>
      <vt:variant>
        <vt:i4>1703989</vt:i4>
      </vt:variant>
      <vt:variant>
        <vt:i4>38</vt:i4>
      </vt:variant>
      <vt:variant>
        <vt:i4>0</vt:i4>
      </vt:variant>
      <vt:variant>
        <vt:i4>5</vt:i4>
      </vt:variant>
      <vt:variant>
        <vt:lpwstr/>
      </vt:variant>
      <vt:variant>
        <vt:lpwstr>_Toc114049452</vt:lpwstr>
      </vt:variant>
      <vt:variant>
        <vt:i4>1703989</vt:i4>
      </vt:variant>
      <vt:variant>
        <vt:i4>32</vt:i4>
      </vt:variant>
      <vt:variant>
        <vt:i4>0</vt:i4>
      </vt:variant>
      <vt:variant>
        <vt:i4>5</vt:i4>
      </vt:variant>
      <vt:variant>
        <vt:lpwstr/>
      </vt:variant>
      <vt:variant>
        <vt:lpwstr>_Toc114049451</vt:lpwstr>
      </vt:variant>
      <vt:variant>
        <vt:i4>1703989</vt:i4>
      </vt:variant>
      <vt:variant>
        <vt:i4>26</vt:i4>
      </vt:variant>
      <vt:variant>
        <vt:i4>0</vt:i4>
      </vt:variant>
      <vt:variant>
        <vt:i4>5</vt:i4>
      </vt:variant>
      <vt:variant>
        <vt:lpwstr/>
      </vt:variant>
      <vt:variant>
        <vt:lpwstr>_Toc114049450</vt:lpwstr>
      </vt:variant>
      <vt:variant>
        <vt:i4>1769525</vt:i4>
      </vt:variant>
      <vt:variant>
        <vt:i4>20</vt:i4>
      </vt:variant>
      <vt:variant>
        <vt:i4>0</vt:i4>
      </vt:variant>
      <vt:variant>
        <vt:i4>5</vt:i4>
      </vt:variant>
      <vt:variant>
        <vt:lpwstr/>
      </vt:variant>
      <vt:variant>
        <vt:lpwstr>_Toc114049449</vt:lpwstr>
      </vt:variant>
      <vt:variant>
        <vt:i4>1769525</vt:i4>
      </vt:variant>
      <vt:variant>
        <vt:i4>14</vt:i4>
      </vt:variant>
      <vt:variant>
        <vt:i4>0</vt:i4>
      </vt:variant>
      <vt:variant>
        <vt:i4>5</vt:i4>
      </vt:variant>
      <vt:variant>
        <vt:lpwstr/>
      </vt:variant>
      <vt:variant>
        <vt:lpwstr>_Toc114049448</vt:lpwstr>
      </vt:variant>
      <vt:variant>
        <vt:i4>1769525</vt:i4>
      </vt:variant>
      <vt:variant>
        <vt:i4>8</vt:i4>
      </vt:variant>
      <vt:variant>
        <vt:i4>0</vt:i4>
      </vt:variant>
      <vt:variant>
        <vt:i4>5</vt:i4>
      </vt:variant>
      <vt:variant>
        <vt:lpwstr/>
      </vt:variant>
      <vt:variant>
        <vt:lpwstr>_Toc114049447</vt:lpwstr>
      </vt:variant>
      <vt:variant>
        <vt:i4>1769525</vt:i4>
      </vt:variant>
      <vt:variant>
        <vt:i4>2</vt:i4>
      </vt:variant>
      <vt:variant>
        <vt:i4>0</vt:i4>
      </vt:variant>
      <vt:variant>
        <vt:i4>5</vt:i4>
      </vt:variant>
      <vt:variant>
        <vt:lpwstr/>
      </vt:variant>
      <vt:variant>
        <vt:lpwstr>_Toc114049446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Portfolioverslag</dc:title>
  <dc:subject>Examineren met een Portfolio</dc:subject>
  <dc:creator>Ehab</dc:creator>
  <cp:keywords/>
  <dc:description/>
  <cp:lastModifiedBy>Aït Alibou, Ehab</cp:lastModifiedBy>
  <cp:revision>27</cp:revision>
  <dcterms:created xsi:type="dcterms:W3CDTF">2023-05-11T09:08:00Z</dcterms:created>
  <dcterms:modified xsi:type="dcterms:W3CDTF">2023-05-22T07:50:00Z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0x010100265A9F5CD408FA488515324C520255FB</vt:lpwstr>
  </property>
  <property fmtid="{D5CDD505-2E9C-101B-9397-08002B2CF9AE}" pid="3" name="MediaServiceImageTags">
    <vt:lpwstr/>
  </property>
</Properties>
</file>